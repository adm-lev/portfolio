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ru-RU"/>
        </w:rPr>
      </w:pPr>
      <w:r w:rsidRPr="002401B9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ru-RU"/>
        </w:rPr>
        <w:t>Эдгар Аллан По. Тайна Мари Роже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---------------------------------------------------------------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    </w:t>
      </w: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Перевод</w:t>
      </w: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</w:t>
      </w: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. </w:t>
      </w: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Гуровой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    </w:t>
      </w:r>
      <w:bookmarkStart w:id="0" w:name="_GoBack"/>
      <w:bookmarkEnd w:id="0"/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Alexander D. Jurinsson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---------------------------------------------------------------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                 (Дополнение к "Убийству на улице Морг")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[Примечание:  "Мари  Роже"  впервые  была опубликована без  примечаний,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поскольку  тогда они казались излишними; однако со времени трагедии, которая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легла  в основу этой  истории,  прошли годы,  а потому появилась нужда  и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примечаниях, и в небольшом вступлении, объясняющем суть дела. В окрестностях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Нью-Йорка была  убита  молодая  девушка  Мэри  Сесилия  Роджерс, и хотя 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убийство вызвало большое волнение и очень долго оставалось в центре внимания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публики,  его тайна еще не была раскрыта в  тот  момент, когда был написан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опубликован настоящий рассказ (в  ноябре  1842  г.).  Автор, якобы  описывая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судьбу французской гризетки,  на самом деле точно  и со  всеми подробностями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воспроизвел    основные   акты   убийства   Мэри   Роджерс,    ограничиваясь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параллелизмами в менее существенных деталях.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"Тайна  Мари  Роже"  писалась  вдали от  сцены зверского  убийства,  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расследуя его, автор  мог пользоваться только сведениями,  опубликованными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газетах.  В  результате от  него ускользнуло  многое из того, чем  он мог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воспользоваться, если бы лично побывал на  месте происшествия.  Тем не менее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будет, пожалуй,  нелишним  указать,  что  признания двух  лиц  (одно  из них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выведено  в рассказе под именем мадам Дюлюк), сделанные  независимо друг  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друга  и  много  времени  спустя  после  опубликования  рассказа,  полностью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подтвердили  не  только   общий   вывод,  но   и   абсолютно  все   основные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предположения, на которых был этот вывод построен.]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Параллельно   с    реальными   событиями   существует   идеальная    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последовательность.  Они  редко  полностью совпадают. Люди и  обстоятельства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обычно изменяют идеальную цепь событий, а потому она кажется  несовершенной,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  следствия  ее  равно  несовершенны.  Так  было  с  реформацией  -  взамен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протестантства явилось лютеранство.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Новалис. Взгляд на мораль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Мало какому  даже самому рассудочному человеку  не случалось  порой  со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смутным  волнением  почти  уверовать  в  сверхъестественное,  столкнувшись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совпадением настолько поразительным,  что  разум отказывается  признать 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всего лишь игрой случая. Подобные  ощущения (ибо смутная вера,  о  которой 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говорю, никогда полностью не претворяется  в мысль) редко удается  до  конца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подавить иначе,  как  прибегнув к доктрине  случайности или  - воспользуемся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специальным  ее наименованием - к теории вероятности. Теория же эта является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  самой  своей  сути  чисто математической;  и, таким  образом,  возникает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парадокс  -  наиболее  строгое и  точное  из  всего,  что  дает  нам  наука,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прилагается  к теням и призракам  наиболее неуловимого в  области  мысленных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предположений.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Невероятные подробности,  которые  я призван  теперь сделать достоянием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гласности,   будучи   взяты   в   хронологической   их   последовательности,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складываются  в  первую  ветвь  необычайных  совпадений,   а  во  второй  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заключительной их ветви все читатели, несомненно, узнают недавнее убийство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Нью-Йорке Мэри Сесилии Роджерс.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Когда в статье, озаглавленной "Убийство  на улице  Морг",  я  год назад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попытался  описать некоторые примечательные особенности мышления моего друга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шевалье С.-Огюста  Дюпена,  мне  и в голову не приходило, что я когда-нибудь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вновь вернусь к этой теме. Именно это описание было моей  целью, и она нашла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свое  полное  осуществление  в  рассказе  о прихотливой  цепи  происшествий,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которые  позволили  раскрыться  особому таланту Дюпена. Я  мог бы привести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другие примеры, но они не доказали бы ничего,  кроме уже доказанного. Однако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удивительный поворот недавних событий нежданно открыл мне новые подробности,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которые  облекаются в  подобие  вынужденной  исповеди. После  того,  что мне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довелось  услышать  совсем недавно,  было  бы  странно, если бы  я продолжал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хранить молчание относительно того, что я слышал и видел задолго перед этим.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Раскрыв  тайну  трагической  гибели мадам Л'Эспанэ и ее дочери, шевалье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тотчас  выбросил  все  это  дело  из  головы   и  возвратился  к   привычным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меланхолическим раздумьям.  Его настроение вполне отвечало моему неизменному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тяготению к отрешенности,  и, как прежде  замкнувшись в нашем тихом приюте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предместье  Сен-Жермен, мы  оставили  Будущее  на  волю судьбы  и  предались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безмятежному спокойствию Настоящего, творя грезы из окружающего нас скучного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мира.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Но эти грезы время от времени нарушались. Нетрудно догадаться, что роль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моего  друга  в драме, разыгравшейся  на улице Морг, не могла  не произвести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значительного  впечатления на  парижскую  полицию.  У ее агентов имя  Дюпена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превратилось в присловье. Того простого хода  рассуждений, который помог ему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раскрыть  тайну,  он, кроме меня,  не сообщил никому  -  даже префекту,  -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потому не удивительно, что непосвященным эта история представлялась истинным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чудом, и аналитический талант шевалье принес  ему славу провидца. Если бы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отвечал   на  любопытные   расспросы  с   достаточной   откровенностью, 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заблуждение скоро  рассеялось  бы,  но  душевная  леность  делала  для  него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невозможным какое  бы  то  ни  было возвращение к теме,  которая  давно  уже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перестала интересовать  его самого. Вот почему взгляды полицейских постоянно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устремлялись к нему и  префектура  вновь и вновь  пыталась прибегнуть к 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услугам.  Одна  из  наиболее  примечательных   таких  попыток  была  вызвана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убийством молоденькой девушки по имени Мари Роже.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Это случилось года  через два после жуткого события на улице Морг. Мари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(поразительное совпадение ее имени и фамилии с именем и фамилией злополучной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продавщицы сигар  сразу бросается  в глаза) была единственной дочерью  вдовы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Эстеллы  Роже.  Ее отец умер,  когда  она  была еще младенцем,  и вплоть  до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последних полутора  лет  перед  убийством,  о  котором  пойдет  речь в  этом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повествовании,   мать   и  дочь   жили   вместе  на   улице  Паве-Сент-Андре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[Нассау-стрит.]  Мадам  Роже содержала  пансион,  а Мари  ей  помогала.  Так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продолжалось до  тех нор, пока Мари  не  исполнилось двадцать  два  года -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тогда  ее  редкая  красота привлекла внимание парфюмера,  снимавшего лавку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нижнем этаже Пале-Рояля и числившего среди своих клиентов почти одних 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отчаянных искателей легкой наживы, которыми кишит этот квартал. Мосье Леблан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[Андерсон.] отлично  понимал,  что  присутствие  красавицы Мари в  его лавке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может  принести ему немалые выгоды, и его щедрые посулы сразу же  прельстили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девушку, хотя ее маменька выказала гораздо больше нерешительности.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Надежды парфюмера  вполне  сбылись, и  его  заведение  благодаря  чарам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бойкой  гризетки скоро приобрело значительную популярность. Мари уже служила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 мосье Леблана  около  года,  когда  она  внезапно  исчезла  из его  лавки,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повергнув своих поклонников в  большое  смятение. Мосье Леблан не знал,  чем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объяснить ее отсутствие, а мадам  Роже была  вне себя от тревоги и  страшных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опасений. Происшествие  попало  в газеты,  и полиция  уже  собиралась начать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серьезное расследование, как вдруг в одно прекрасное утро ровно через неделю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Мари вновь появилась на  своем обычном месте за прилавком, живая и здоровая,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хотя как будто  и  погрустневшая.  Официальное расследование  было, конечно,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немедленно  прекращено,  а   на  все  расспросы  мосье   Леблан  по-прежнему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отговаривался полным неведением, мадам же Роже и Мари отвечали,  что прошлую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неделю  она гостила у родственницы  в деревне. На том  дело  и кончилось, 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затем и вовсе изгладилось  из памяти публики, тем более что девушка,  желая,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по-видимому,  избежать  назойливого  внимания  любопытных,  вскоре  навсегда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покинула парфюмера и вернулась в материнский дом на улице Паве-Сент-Андре.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Примерно через три года после возвращения  Мари к матери ее друзья были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встревожены новым внезапным  исчезновением девушки. Три  дня о ней ничего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было известно.  На  четвертый  день ее труп обнаружили в Сене  [Гудзон.] - 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берега, противоположного  тому, на котором находится квартал  Сент-Андре,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пустынных окрестностях заставы Дюруль [Уихокен.].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Столь зверское убийство  (в том,  что это -  убийство, никаких сомнений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быть  не  могло),  молодость  и  красота  жертвы,  а  главное,  ее  недавняя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известность  пробудили  живейший интерес  падких до сенсаций  парижан.  Я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припомню никакого другого  происшествия, которое вызвало бы столь всеобщее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сильное  волнение.  В течение  нескольких недель эта  тема была злобой  дня,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заслонившей даже важнейшие политические события. Префект усердствовал больше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обыкновенного, и парижская полиция, разумеется, совсем сбилась с ног.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 xml:space="preserve">     Когда труп нашли, все были убеждены, что немедленно предпринятые поиски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убийцы  увенчаются самым скорым результатом. И  только  через неделю наконец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сочли нужным предложить награду за его поимку, но  даже  и тогда  сумма была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ограничена всего лишь тысячью франками. Следствие тем временем велось весьма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энергично, если не всегда разумно, очень много разных людей подверглось ни 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чему  не  приведшим  допросам,  и  отсутствие даже  самых слабых  намеков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разгадку тайны  все больше  и больше подогревало  интерес к ней. На  десятый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день пришлось удвоить обещанную награду, а когда по истечении второй  недели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дело не сдвинулось с места  и  недовольство полицией, никогда не угасающее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Париже, успело  несколько  раз привести к уличным беспорядкам, префект лично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предложил награду в  двадцать тысяч франков "за  изобличение убийцы" или же,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если   бы  участников  преступления  оказалось  несколько,  "за  изобличение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кого-либо из убийц". В объявлении об этой награде, кроме  того,  содержалось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обещание полного  помилования любому сообщнику, который  донес  бы  на своих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соучастников; и  к  нему,  где  бы  оно  ни  вывешивалось,  присовокуплялось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объявление  комитета  частных  граждан,  обещавшего  добавить  десять  тысяч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франков  к  сумме, назначенной  префектом.  Таким образом,  в целом  награда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составляла тридцать  тысяч  франков: сумма неслыханная, если вспомнить более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чем  скромное положение девушки  и то обстоятельство, что в больших  городах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подобные возмутительные преступления отнюдь не редкость.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Теперь  уже  никто  не  сомневался,  что  тайна  этого  убийства  будет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немедленно  раскрыта.  И  правда,  были  произведены два-три  ареста, однако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никаких улик против подозреваемых обнаружить на удалось и их пришлось тут 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освободить.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 xml:space="preserve">     Как  ни  удивительно, мы с Дюпеном  впервые услышали  об  этом событии,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столь взволновавшем общественное мнение, только когда миновала третья неделя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после  обнаружения  трупа  - неделя,  также  не  бросившая никакого света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происшедшее. Мы были всецело поглощены одним исследованием и более месяца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выходили из дома, не принимали посетителей и едва  проглядывали политические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статьи в  ежедневно доставлявшейся нам газете. И первое известие об убийстве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Мари  Роже  нам принес сам Г.  Он зашел  к  нам днем  13  июля  18... года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просидел  у нас до поздней ночи. Ему было крайне досадно, что все его усилия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разыскать убийц ни к чему не привели. На карту поставлена, заявил он с чисто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парижским жестом, его  репутация. Более того - его  честь!  К нему прикованы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глаза всего  общества, и нет жертвы,  которую он не принес бы ради раскрытия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тайны. Свою несколько витиеватую  речь он заключил  комплиментом  касательно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того, что  соизволил  назвать "тактом"  Дюпена, и  обратился к моему другу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прямым и, бесспорно, щедрым предложением, о котором я не считаю  себя вправе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сообщить   что-либо,  но   которое  не  имеет  ни   малейшего  отношения   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непосредственной теме моего повествования.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Комплимент  мой  друг по  мере сил  отклонил,  но на предложение тотчас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согласился,  хотя его  выгоды  оставались пока условными. Покончив  с  этим,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префект немедленно принялся излагать свою собственную точку  зрения, уснащая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объяснение многочисленными рассуждениями, касавшимися обстоятельств дела, 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которых  мы еще ничего не знали. Он  говорил долго,  проявляя, без сомнения.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немалую   осведомленность,   я   иногда   осмеливался   высказать   скромное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предположение,  а  дремотные  часы ночи  проходили  один  за  другим.  Дюпен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неподвижно  сидел   в  своем  кресле,  как  истое  воплощение  почтительного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внимания. На нем были очки, и,  исподтишка заглядывая под их зеленые стекла,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я вновь и  вновь убеждался, что мой друг крепко спит, - ничем себя не выдав,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он так и проспал все семь свинцово-медлительных часов, по истечении  которых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префект наконец удалился.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Утром я получил в префектуре полное  изложение всех собранных фактов,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газетных редакциях  - экземпляры всех  газет, в которых были  опубликованы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какие бы то ни было сведения об этой  трагедии. Очищенная от всех безусловно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опровергнутых выдумок, история выглядела следующим образом.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Мари Роже вышла из  дома своей  матери на  улице Паве-Сент-Андре  около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девяти  часов утра  в  воскресенье  22 июня  18... года. Уходя, она сообщила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некоему  мосье  Жаку  Сент-Эсташу  [Пейн.] - и  только ему,  - что  намерена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провести  день  у  своей  тетки,  которая  живет  на улице  Дром.  Узенькая,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короткая, но оживленная улица Дром находится неподалеку от берега Сены, и 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пансиона мадам Роже ее отделяют две с лишним мили, даже если идти кратчайшим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путем.  Сент-Эсташ был официальным женихом Мари и не только столовался, но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жид в пансионе. Он должен  был зайти за своей невестой под вечер и проводить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ее домой. Однако во второй половине дня полил сильный дождь, и, полагая,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Мари предпочтет переночевать у тетки (как она уже не раз делала при подобных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обстоятельствах), он не счел нужным сдержать  свое  обещание.  Вечером мадам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Роже  (больная  семидесятилетняя старуха)  выразила  опасение,  что она "уже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больше никогда не  увидит  Мари", но  тогда  никто  не обратил  на ее  слова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особого внимания.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В понедельник выяснилось, что Мари вообще  не заходила к тетке, и когда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  вечеру она не вернулась, ее с большим запозданием принялись искать  в тех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местах  города и окрестностей, где она могла  бы оказаться.  Однако узнать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ней  что-то  определенное  удалось только  на четвертый  день с  момента 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исчезновения. В  этот день (в среду 25 июня) некий  мосье Бове, [Кроммелин.]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который  вместе  с  приятелем наводил справки о Мари  в окрестностях заставы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Дюруль  на  противоположном  берегу  Сены,  услышал,  что рыбаки только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доставили  на берег  труп, который плыл  по реке. Увидев  тело,  Бове  после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некоторых колебаний  опознал бывшую  продавщицу из  парфюмерной  лавки. 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приятель опознал ее сразу же.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Лицо мертвой было налито темной кровью, которая сочилась изо рта. Пены,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какая  бывает  у  обыкновенных  утопленников,  заметно  не  было.  На  горле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виднелись  синяки  и следы пальцев. Согнутые в локтях и скрещенные на  груди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руки окостенели. Пальцы правой были сжаты в кулак, пальцы левой полусогнуты.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  левой кисти имелись два кольцевых рубца, как будто оставленные веревками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или одной  веревкой, но обвитой  вокруг  руки несколько раз. На правой кисти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имелись  ссадины, так же как и на  всей спине - особенно  в области лопаток.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Чтобы  доставить труп  на берег,  рыбаки захлестнули  его  веревкой, но  она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никаких рубцов не оставила. Шея была сильно  вздута. На теле не было заметно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ни порезов, ни синяков, причиненных ударами. Шея была  перехвачена  обрывком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кружев,  затянутым так  туго,  что  складки кожи совершенно  скрывали его 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взгляда.  Он был завязан узлом,  находившимся под левым ухом.  Одного  этого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было достаточно, чтобы  вызвать  смерть. Протокол  медицинского  осмотра 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оставлял ни малейших сомнений в целомудрии покойной. Она, указывалось в нем,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подверглась  грубому  насилию.  Состояние  трупа  в  момент его  обнаружения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позволяло легко опознать его.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 xml:space="preserve">     Одежда  была  сильно  изорвана и  приведена  в полнейший беспорядок.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верхней  юбки  от  подола  к талии  была  вырвана полоса дюймов в двенадцать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шириной, но не оторвана совсем, а трижды обвернута вокруг талии и закреплена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  спине  скользящим узлом. Вторая юбка  была из тонкого муслина, и  от нее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была оторвана  полоса шириной  дюймов в  восемнадцать - оторвана полностью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очень  аккуратно.  Эта  полоса муслина была свободно обвернута вокруг шеи 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завязана неподвижным  узлом. Поверх этой муслиновой полосы  и обрывка кружев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проходили ленты шляпки. Эти ленты были завязаны не бантом, как их завязывают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женщины, а морским узлом.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После опознания труп против обыкновения не был увезен в морг (это сочли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излишней  формальностью), а поспешно погребен  неподалеку от того места, где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его  вытащили  на  берег.  Благодаря  усилиям Бове  дело, насколько это было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возможно, замяли, и прошло несколько дней, прежде чем оно привлекло внимание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публики.  Затем,  однако,  им  занялась  еженедельная  газета  [Нью-йоркская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"Меркюри".], труп был эксгумирован  и  вновь подвергнут осмотру,  но ничего,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помимо  вышеописанного,  обнаружено  не  было.  Правда, на этот  раз платье,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шляпку и прочее предъявили матери и знакомым  покойной, и они без  колебаний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опознали в них одежду, в которой девушка ушла из дома в то утро.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Тем  временем  возбуждение  публики  росло  с каждым  часом.  Несколько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человек  было  арестовано,  но  отпущено.   Главное  подозрение   падало 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Сент-Эсташа, и вначале он не сумел достаточно  убедительно объяснить, как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провел   роковое  воскресенье.  Однако  вскоре  он  представил  мосье  Г.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письменном  виде  точные  сведения о том, где  и когда он  был  в этот день,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подкрепленные надежными свидетельскими  показаниями. По  мере  того как  дни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проходили,   не   принося   никаких  новых   открытий,  по   городу   начали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распространяться  тысячи   противоречивых  слухов,  а  журналисты  принялись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строить  всевозможные   догадки  и   предположения.  Среди   этих  последних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наибольший интерес вызвало  утверждение, будто Мари Роже жива, а из Сены был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извлечен  труп  какой-то  другой  несчастной девушки.  Я считаю своим долгом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познакомить  читателя  с  отрывками  из  статьи,  содержавшей  вышеуказанное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предположение и  опубликованной в "Этуаль" [Нью-йоркская "Бразер Джонатан".]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- газете достаточно солидной.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"Мадемуазель Роже ушла из материнского дома утром в воскресенье 22 июня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18...  года,  объявив,  что  намерена  навестить  тетку  или какую-то другую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родственницу, проживающую  на улице Дром. С этого момента, насколько удалось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установить, ее никто не видел.  Она исчезла бесследно, и ее  судьба остается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неизвестной... До сих пор  не нашлось  ни одного свидетеля, который видел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ее в  тот день после того, как за ней  закрылась дверь  материнского дома...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Итак, хотя  мы  не можем утверждать,  что Мари Роже  пребывала в мире  живых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после  девяти  часов утра  воскресенья 22  июня,  у нас  есть неопровержимые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доказательства,  что  до  этого часа  она была  жива  и здорова.  В среду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двенадцать часов дня в Сене у заставы Дюруль был обнаружен женский труп.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произошло - даже если  предположить, что Мари Роже бросили в  реку  не позже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чем через три часа после того, как она ушла из дому, - всего лишь через трое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суток после ее ухода, через  трое  суток час в час. Однако было бы чистейшей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нелепостью считать, будто убийство (если она действительно была убита) могло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совершиться настолько  быстро после ее ухода, что убийцы успели бросить тело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реку до полуночи. Те, кто  творит столь гнусные преступления, предпочитают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ночной мрак свету дня... Другими словами, если  тело,  найденное в реке,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действительно тело  Мари  Роже, оно могло  пробыть  в воде не более  двух 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половиной или  - с большой натяжкой  - ровно трех суток. Как показывает весь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прошитый опыт,  тела утопленников или тела  жертв убийства, брошенные в реку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вскоре после наступления смерти, всплывают, только  когда процесс разложения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зайдет  достаточно далеко,  то есть не ранее, чем через шесть - десять дней.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Даже в  тех случаях, когда такой  труп всплывает ранее  пяти-шести дней, так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 над ним выстрелили из пушки, он вскоре вновь опускается на дно, если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успеют извлечь  из  воды. Итак, мы должны  задать себе вопрос, что в этом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случае  вызвало   отклонение  от   обычных   законов   природы?  ...Если  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изуродованное тело пролежало на берегу  до ночи со вторника на среду, в этом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месте должны  были бы  отыскаться  какие-нибудь  следы  убийц.  Кроме  того,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представляется сомнительным,  чтобы  труп всплыл  так скоро,  даже если 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бросили в  реку через два дня  после убийства. И далее, весьма маловероятно,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чтобы злодеи, совершившие убийство,  вроде предполагающегося  здесь, бросили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тело в воду, не привязав к  нему  предварительно  какого-нибудь груза, когда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принять подобную предосторожность не составило бы ни малейшего труда".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По мнению  автора  статьи, этот труп  должен  был пробыть  в  воде  "не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каких-то  трое  суток,  а  впятеро  дольше", поскольку разложение зашло  так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далеко, что Бове  не сразу  его опознал.  Однако  этот  довод  был полностью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опровергнут. Затем в статье говорилось: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"Так каковы же факты, ссылаясь на  которые мосье Бове утверждает, будто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убитая - без сомнения, Мари  Роже? Он разорвал рукав платья  убитой и теперь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заявляет,  что  видел  особые приметы, вполне  его  удовлетворившие. Широкой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публике,  конечно,  представляется,  что   под   этими   особыми   приметами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подразумеваются  шрамы  или  родинки.  На  самом  же  деле  он потер  руку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обнаружил - волоски! На наш взгляд, трудно найти менее определенную примету,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 убедительна  она не более,  чем ссылка на  то, что  в  рукаве обнаружилась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рука! В этот вечер мосье  Бове не вернулся  в пансион, а в семь часов послал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мадам  Роже  известие,  что  расследование  касательно  ее  дочери  все  еще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продолжается. Если даже допустить, что преклонный возраст и  горе мадам Роже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 позволяли ей самой побывать там  (а допустить  это очень  нелегко!), то,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несомненно, должен был найтись  кто-то,  кто счел  бы  необходимым поспешить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туда  и принять  участие в расследовании,  если  они были  уверены, что 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действительно тело Мари.  Но  никто туда не отправился. Обитателям  дома 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улице Паве-Сент-Андре вообще ничего не было сказано, и они даже не слыхали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том, что  произошло. Мосье Сент-Эсташ,  поклонник и  жених  Мари,  живший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пансионе ее  матери, показал  под присягой,  что про  обнаружение тела своей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нареченной он узнал только на следующее утро, когда  к нему  в спальню вошел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мосье Бове и рассказал ему  о  событиях прошлого вечера. Нам  кажется,  что,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учитывая характер новости, она была принята весьма спокойно и хладнокровно".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Вот  так  газета  стремилась  создать  впечатление,  что  близкие  Мари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оставались  равнодушными  и   бездеятельными  -  картина,   несовместимая 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предположением,  будто  они верили, что найден  действительно ее  труп.  Эти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инсинуации  вкратце  сводились к  следующему: Мари при  пособничестве  своих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друзей покинула город по причинам, бросающим тень на ее добродетель, и когда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  Сены  был  извлечен  труп,  имевший  некоторое  сходство  с  исчезнувшей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девушкой, указанные друзья  воспользовались этим, чтобы внушить  всем мысль,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будто она  мертва.  Однако "Этуаль" опять  излишне поторопилась. Выяснилось,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равнодушие и  бездеятельность целиком относятся к области  вымыслов,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старушка действительно была очень слаба и волнение лишило  ее последних сил,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Сент-Эсташ не только не выслушал это известие с полным хладнокровием,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совсем обезумел от горя, и мосье Бове, увидя его отчаяние, убедил кого-то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его родственников остаться с  ним и помешать ему отправиться на  эксгумацию.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Более  того,  хотя  "Этуаль" объявила, что  труп  был  вторично  погребен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общественный счет,  что близкие Мари Роже наотрез  отказались оплатить  даже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очень дешевые похороны и что никто из  них не присутствовал на  церемонии, -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хотя,  повторяю, "Этуаль" утверждала  все это  для подкрепления впечатления,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которое она  стремилась  создать у своих читателей, каждое из  перечисленных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утверждений  было  решительным образом  опровергнуто. В одном из последующих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номеров этой газеты  была предпринята  попытка бросить подозрение на  самого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Бове. Редактор в своей статье заявил: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"И вот все изменяется. Нам  сообщают, что  однажды, когда в  роме мадам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Роже находилась мадам Б., мосье Бове, собиравшийся уходить, сообщил ей,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они ждут жандарма и что она, мадам Б., не должна ничего говорить жандарму до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его  возвращения, а предоставить все объяснения  ему...  В настоящий момент,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насколько  можно  заключить,   мосье   Бове   хранит  в  своей   голове  все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обстоятельства дела. Без  мосье Бове буквально  нельзя  и шагу ступить, ибо,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куда  ни  поворачиваешь,  обязательно  натыкаешься  на  него... По  какой-то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причине  он  твердо решил  не позволять никому другому  принимать участие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расследовании  и,  как утверждают родственники мужского пола,  он оттер их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сторону  самым  странным   образом.  Он,  как   кажется,  всячески  старался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воспрепятствовать тому, чтобы родственники увидели труп".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Нижеследующий факт как будто подтверждает подозрения, брошенные на Бове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этой статьей. За несколько дней до исчезновения девушки какой-то посетитель,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оставшись  один  в  конторе  Бове,  заметил в  замочной скважине  розу, а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висевшей поблизости грифельной доске было написано "Мари".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Общее мнение, однако, насколько мы могли  судить по газетам, склонялось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  тому,  что Мари стала жертвой шайки  бандитов, которые увезли  ее  на тот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берег реки, надругались над ней и убили. Однако "Коммерсьель", [Нью-йоркская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"Джорнел оф  коммерс".] газета весьма влиятельная,  всячески оспаривала 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предположение. Я приведу несколько абзацев с ее страниц.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"Мы убеждены,  что следствие  все  это  время в  той  мере, в какой оно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занималось  заставой Дюруль, шло  по ложному следу. Невозможно предположить,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чтобы кто-нибудь, столь известный публике, как эта молодая особа, мог пройти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незамеченным три квартала, а увидевшие ее люди не забыли бы об этом, так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ею интересовались  все,  кому она была известна. И вышла  она из дома в час,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когда  улицы были полны народа... Прежде чем она достигла  бы заставы Дюруль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или улицы  Дром,  ее неизбежно узнали бы  два десятка прохожих,  и все же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нашлось ни одного свидетеля, который видел бы  ее после  ухода из  дому,  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кроме  сообщения о  выраженных  ею  намерениях,  мы не  располагаем никакими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доказательствами того, что она действительно покинула материнский дом именно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тогда. Ее платье было разорвано, полоса материи была обмотана вокруг ее тела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  завязана  так, что труп  можно было  нести,  точно  узел.  Если  убийство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произошло возле заставы  Дюруль,  не было бы никаких  причин проделывать все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это.  То обстоятельство,  что  тело  было обнаружено  в реке  неподалеку  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заставы, вовсе не показывает, где именно оно было брошено в воду... От одной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 нижних  юбок  злосчастной девушки был  оторван кусок длиной в  два фута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шириной в  фут,  и  из  него  была  устроена  повязка,  проходившая  под 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подбородком и затянутая узлом у затылка. Проделано это, возможно,  было  для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того,  чтобы помешать ей  кричать,  и сделали это субъекты, не располагающие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носовыми платками".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Однако за день-два до появления у нас  префекта полиция получила важные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сведения,   которые,  по-видимому,  опровергли  большую  часть   рассуждений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"Коммерсьель".  Два мальчика,  сыновья некоей мадам  Дюлюк,  гуляя  в  лесу,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неподалеку от заставы  Дюруль, обнаружили в густом кустарнике сооруженное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трех-четырех  больших  камней сиденье  со спинкой и приступкой  для  ног.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верхнем  камне  лежала  белая  нижняя  юбка,  на  втором  -  шелковый  шарф.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Поблизости  были затем найдены зонтик, перчатки и носовой платок. На носовом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платке  была  вышита метка "Мари Роже".  На  ветвях  колючих  кустов  висели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лоскутки  материи.   Земля  была   утоптана,   кусты   поломаны  -  все  там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свидетельствовало об отчаянной борьбе. Далее, в изгородях, находящихся между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этой чащей и рекой, были обнаружены проломы,  а  следы на почве  показывали,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тут волочили что-то тяжелое.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Еженедельник "Солей", повторяя мнение всей парижской прессы, оценил эти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находки следующим образом: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"Все  эти вещи, несомненно, пролежали там не менее трех-четырех недель;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 действием дождя они проплесневели насквозь и слиплись от плесени. Вокруг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выросла трава,  а  кое-где стебли проросли и сквозь них. Шелк на зонтике был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толстым,  но  складки  его  склеились, а  верхняя сложенная  часть настолько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проплесневела и  сгнила,  что,  когда  его раскрыли,  он  весь  расползся...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Лоскутки, вырванные из платья  колючками, имели в ширину примерно три дюйма,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 в  длину - шесть. Один оказался  куском нижней оборки со штопкой, а другой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 вырван из юбки  гораздо выше  оборки.  Они  выглядели так,  словно  были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оторваны, и висели на терновнике в футе над землей... Не может  быть никаких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сомнений,  что  место,  где  совершилось  это гнусное преступление,  наконец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найдено".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Это открытие помогло получить новые сведения. Мадам Дюлюк показала,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она содержит  небольшой трактир на берегу Сены неподалеку от заставы Дюруль.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Места вокруг пустынные, можно даже  сказать  -  глухие.  Добраться  туда  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Парижа  можно  только на  лодке.  Их  облюбовало  для воскресных развлечений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городское отребье. В роковое воскресенье примерно в три часа  дня в  трактир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зашла молодая  девушка, которую  сопровождал смуглый  молодой  человек.  Они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пробыли там некоторое время, а потом учили, направившись к расположенному по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соседству густому лесу. Мадам Дюлюк хорошо  заметила  платье девушки, потому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оно  напомнило ей  платье  одной ее  недавно  скончавшейся родственницы.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Особенно  хорошо  она  рассмотрела  шарф. Вскоре после ухода молодой пары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трактир  ввалилась компания  хулиганов, которые  вели себя очень  буйно, 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заплатили за  то,  что съели  и выпили, ушли  в  том же  направлении,  какое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избрали  молодой  человек  и  девушка, вернулись  в  трактир,  когда  начало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смеркаться, и переправились на другой берег как будто в большой спешке.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В тот же вечер, вскоре после того как совсем стемнело, мадам Дюлюк и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старший сын  слышали  женские крики неподалеку от трактира. Крики были очень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громкими,  но вскоре  оборвались. Мадам  Д. опознала не  только  шарф, но 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платье,  которое было  на  трупе. Кучер омнибуса,  по фамилии Баланс [Адам.]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теперь также показал,  что видел  в это воскресенье, как Мари переправлялась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через Сену  в обществе смуглого молодого человека.  Он, Баланс, знал  Мари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ошибиться   не  мог.   Предметы,   найденные  в  чаще,  все   были  опознаны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родственниками Мари.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Сведения,  которые я таким образом извлек по просьбе Дюпена из газетных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статей, включали, кроме вышеперечисленных, только один факт  - но факт  этот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представлялся   весьма  многозначительным.  После  того,  как  в  чаще  были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обнаружены шарф и  прочие вещи, неподалеку от того места, которое теперь все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считали местом убийства, было обнаружено безжизненное иди почти безжизненное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тело Сент-Эсташа, жениха Мари. Возле валялся пустой флакон - на ярлычке было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написано "опиум". Дыхание Сент-Эсташа указывало, что он действительно принял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этот яд.  Он умер,  не приходя  в сознание. В кармане  у него  была  найдена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записка: коротко  упомянув  о своей  любви к Мари, он  сообщил,  что намерен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наложить на себя руки.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- Мне, разумеется, незачем  говорить вам,  - сказал  Дюпен, внимательно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прочитав мои заметки, - что это куда более запутанное дело, чем  убийство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улице  Морг,  от которого оно отличается в одном очень важном отношении, так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 представляет собой хотя  и зверски-жестокое, но ординарное преступление.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нем нет ничего выходящего за рамки обычного. Заметьте, что по этой причине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все полагали,  будто раскрыть  его  окажется нетрудно, тогда  как именно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заурядность  и составляет главный камень  преткновения. Вначале ведь даже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сочли нужным назначить награду. Мирмидоняне  префекта  сразу  же представили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себе,  как  и  почему  могло быть  совершено  это  гнусное  преступление. 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воображение  было  способно  нарисовать  способ  -   много  способов  - 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совершения, а  также  и побудительный  мотив - много мотивов.  И потому,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какие-то из этих способов и  этих  мотивов  могли  оказаться  подлинными, им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представилось само собой разумеющимся, что один из них и окажется подлинным.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Однако  легкость,  с  какой возникали  эти  различные  предположения,  и  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правдоподобность свидетельствовали о том, что правильное решение найти будет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только  не просто, по, наоборот, очень  трудно. Я не раз  замечал,  что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поисках  истины логика  нащупывает  свой путь по отклонениям от  обычного 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заурядного  и что  в случаях,  подобных  этому, следует  спрашивать не  "что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произошло?",  а "что произошло  необыкновенного,  такого, чего  не случалось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прежде?". Ведя следствие в  доме мадам Л'Эспанэ  [См.:  "Убийство  на  улице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Морг".] агенты Г. растерялись из-за необычности случившегося, в то время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верно  направленный  интеллект  именно в этой необычности  усмотрел бы залог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успеха; и тот же самый  интеллект с глубоким отчаянием убедился бы в видимой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заурядности  обстоятельств исчезновения продавщицы парфюмерных товаров, хотя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подчиненные префекта как раз в ней увидели обещание легкой победы.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В  деле мадам Л'Эспанэ и ее дочери мы с самого начала твердо знали,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речь  идет  об  убийстве.  Возможность  самоубийства исключалась безусловно.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Здесь самоубийство также исключается. Вид трупа, обнаруженного неподалеку 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заставы Дюруль, не оставляет никаких сомнений в  этом важном вопросе. Однако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высказывается предположение, что труп этот - не труп  Мари Роже,  за  поимку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убийцы  или убийц которой назначена награда и  которой касается наш уговор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префектом.  Мы оба  прекрасно знаем  этого господина. И  знаем,  что слишком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доверять  ему  не следует.  Если  мы  начнем  наше расследование с  трупа 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отыскав  убийцу,  тем  не  менее  установим,  что это  труп  какой-то другой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женщины, а не Мари, или если мы сразу предположим, что Мари жива и отыщем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- отыщем целой и невредимой, - то в обоих случаях наши труды пропадут даром,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поелику мы имеем дело с мосье Г. Поэтому в наших собственных интересах, если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 в интересах  правосудия,  мы должны с  самого начала удостовериться,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найденный в Сене труп - это действительно труп пропавшей Мари Роже.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Доводы  "Этуаль" произвели  впечатление на публику,  да  и  сама газета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убеждена в их неопровержимости, о чем свидетельствует первая строка одной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напечатанных в ней заметок, посвященных делу Мари Роже.  "Несколько утренних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газет, - начинается  эта заметка, - обсуждают исчерпывающую статью  в номере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"Этуаль" от понедельника". На мой взгляд, эта статья исчерпывающе доказывает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только рвение  ее  автора.  Вообще следует помнить, что наши  газеты  думают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главным образом о том, как создать  сенсацию, а не о том, как способствовать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обнаружению  истины.  Последнее  становится  их  задачей,  только  если 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способствует достижению  первой и главной  их цели.  Когда печать всего лишь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следует  общему  мнению  (каким  бы   обоснованным  оно  ни  было),  она 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обеспечивает себе успеха у толпы. Большинство людей считает мудрецом  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того,   кто   высказывает   предположение,   идущее   вразрез  с   принятыми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представлениями.  В  логических рассуждениях,  не  менее чем  в  литературе,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наибольшим  и  незамедлительным  успехом  пользуется  эпиграмма,  и  в обоих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случаях она стоит меньше всего.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Я  хочу сказать,  что  предположение,  будто  Мари Роже еще жива,  было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подсказано  "Этуаль" неожиданностью  и мелодраматичностью подобной  идеи, 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вовсе  не  ее  правдоподобием  -  и  по  той  же  причине  она  нашла  столь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благосклонный  прием у публики. Давайте разберем по пунктам рассуждения этой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газеты, освободив их от той бессвязности и непоследовательности, с какой они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изложены в статье.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Прежде всего  ее автор стремится доказать, что между исчезновением Мари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 обнаружением в реке плывущего трупа прошло слишком мало времени, а  потому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 не  мог  быть  ее труп.  Для  достижения  своей цели он  стремится елико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возможно сократить этот интервал. Такое  опрометчивое стремление  заставляет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его  сразу же  пустить в ход абсолютно безосновательное предположение. "Было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 чистейшей нелепостью считать, - утверждает он, - будто убийство (если она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действительно была убита) могло совершиться настолько быстро после ее ухода,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убийцы успели  бросить  тело в реку до  полуночи". Мы немедленно  задаем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естественный  вопрос: почему?  Почему было бы  нелепостью предположить,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девушку  убили через пять минут после того, как она вышла из  дома? Убийства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случались во всякое время суток. Но если бы это убийство произошло в течение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воскресенья в  любую  минуту  между  девятью часами  утра и  до без четверти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двенадцать  ночи,  убийцы  все-таки  успели  бы  "бросить  тело  в  реку  до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полуночи".   Следовательно,  произвольная  предпосылка  автора   статьи, 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сущности, сводится к тому, что убийство вообще в воскресенье не произошло,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если мы позволим  "Этуаль" исходить  из  такой предпосылки,  то должны будем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прощать ей любые вольности. Фраза, начинающаяся словами:  "Было бы чистейшей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нелепостью считать..."  -  и т.д.,  независимо  от  того, в  каком виде  она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появилась на  страницах  "Этуаль",  была порождена  следующей  мыслью своего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творца: "Было  бы чистейшей  нелепостью считать, будто  убийство (если  речь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действительно  идет об убийстве)  могло совершиться настолько  быстро  после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ухода девушки  из дома, что убийцы успели  бросить тело в  реку до полуночи;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было  бы нелепостью, утверждаем мы, предположить  все  это  и  в то же время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предположить  (как мы твердо  решили сделать), что  тело было брошено в реку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только после полуночи", - фраза достаточно непоследовательная,  но далеко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столь абсурдная, как та, которая появилась в статье.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- Если бы, - продолжал Дюпен, - я хотел просто опровергнуть именно 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место  в  рассуждениях  "Этуаль",  -  то  мог бы  спокойно ограничиться  уже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сказанным. Однако  нас  интересует не  "Этуаль",  а  истина. Рассматриваемая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фраза  в ее настоящем  виде имеет лишь одно содержание, и  это  содержание 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изложил с  полной  беспристрастностью, но нам важно, не ограничиваясь 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словами, проникнуть в  мысль, которую эти слова явно должны  были  выразить,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хотя и не выразили. Журналист хотел сказать, что, независимо от того, утром,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днем или вечером в воскресенье было совершено  это убийство,  убийцы вряд 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осмелились бы доставить труп к реке раньше  полуночи. И именно в этих словах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прячется та произвольная предпосылка, которую я  ставлю  ему в упрек. Он без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каких-либо оснований исходит из предположения, будто убийство было совершено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таком месте и при  таких  обстоятельствах, что труп обязательно  надо было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доставлять к  реке. А ведь оно  могло произойти на берегу или даже на  самой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реке - тогда  труп мог быть брошен в воду в любое время  суток, так  как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  бы  наиболее легкий  и  естественный  способ  избавиться  от него.  Вы,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конечно,  понимаете, что  я  вовсе не считаю  наиболее вероятной именно  эту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возможность и  не высказываю своего мнения. Пока еще  я те  касаюсь реальных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фактов дела, а только хочу предостеречь вас против самого тона предположения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"Этуаль",  обратив  ваше  внимание  на  то, что они  с  самого начала  носят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характер ex-parte [Односторонний, предвзятый (лат.).].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И вот,  предписав ограничение,  удобное для  ее собственных  предвзятый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идей,  предположив, что этот труп,  если он был  трупом Мари,  мог пробыть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воде лишь очень незначительное время, газета заявляет: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"Как показывает  весь  прошлый опыт,  тела утопленников или тела  жертв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убийства,  брошенные  в воду  вскоре  после  наступления смерти,  всплывают,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только когда процесс разложения зайдет достаточно  далеко, то есть не ранее,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чем  через  шесть  - десять  дней.  Даже в  тех случаях,  когда  такой  труп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всплывает ранее пяти-шести дней, так как над  ним  выстрелили из  пушки, 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вскоре вновь опускается на дно, если его не успеют извлечь из воды".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С  этими утверждениями безмолвно согласились  все  парижские газеты, за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исключением  "Монитер"  [Нью-йоркская  "Коммершиэл  адвертайзер".],  которая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пытается опровергнуть  лишь то  место,  которое относится  к "утопленникам",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ссылаясь на пять-шесть случаев, когда тела заведомых утопленников  всплывали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 истечения  срока,  указанного "Этуаль".  Однако  в этой попытке "Монитер"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опровергнуть   общее    утверждение   "Этуаль"   ссылками    на   конкретные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противоречащие  ему  примеры  есть  что-то  глубоко  нефилософское.  Сошлись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"Монитер"  не на пять,  а  на  пятьдесят трупов,  всплывших через  двое-трое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суток,  все  равно  эти   пятьдесят  примеров  следовало  бы  считать   лишь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исключением из правила, установленного "Этуаль", до тех пор, пока не было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доказано, что само это правило неверно. А если признавать правило ("Монитер"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же  его  не  отрицает  и  только  указывает на  исключения),  то рассуждения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"Этуаль"   сохраняют  полную  силу,  поскольку   они   касаются  всего  лишь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вероятности того, что труп всплыл до истечения трех суток; и эта вероятность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будет  свидетельствовать  в  пользу "Этуаль"  до  тех  пор, пока  количество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примеров, на которые по-детски ссылаются противники ее выводов, не возрастет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 той степени, когда уже можно будет говорить о противоположном правиле.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Как вы могли  заметить, все рассуждения  касательно этого пункта должны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строиться так, чтобы опровергнуть  указанное  правило, а для этой  цели  нам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следует рассмотреть  его рациональную основу. Начнем  с  того, что в среднем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человеческое  тело немногим  тяжелей или легче воды Сены;  другими  словами,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удельный вес  человеческого тела в обычных условиях примерно равен удельному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весу пресной воды, которую вытесняет это тело. Тела тучных, дородных людей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тонкими  костями  и  тела подавляющего  большинства  женщин легче, чем  тела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худощавых крупнокостных  мужчин;  а  на  удельный вес речной  воды оказывает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влияние наличие морской воды, поступающей в реки с приливной волной. Но даже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отбросив  это  наличие морской  воды, все-таки можно утверждать, что даже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пресной  воде  при  отсутствии дополнительных  причин  тонут  лишь  немногие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человеческие тела. Упавший в реку  человек почти никогда  не пойдет  ко дну,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если он позволит весу своего тела  прийти в соответствие с весом вытесненной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им воды  -  другими  словами, если  он погрузится в воду почти  целиком. Для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людей,  не умеющих плавать, наиболее правильной  будет  вертикальная позиция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идущего человека,  причем  голову слезет  откинуть и погрузить в  воду  так,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чтобы  над  ней  оставались  только рот  и нос.  Приняв  подобную  позу,  вы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обнаружите, что без  всяких усилий и  труда  держитесь у самой  поверхности.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Однако совершенно  очевидно, что вес человеческого тела и воды,  которую оно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вытесняет,  находятся лишь  в весьма хрупком  равновесии, так что достаточно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ничтожного пустяка, чтобы оно нарушилось в ту  или  иную  сторону. Например,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рука, поднятая над водой и  тем самым  лишенная  ее  поддержки, представляет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собой  добавочный  вес,  которого  достаточно, чтобы  голова ушла  под  воду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целиком, тогда как случайно схваченный  даже небольшой кусок дерева позволит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вам  приподнять голову  и оглядеться. Человек,  не  умеющий  плавать, обычно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начинает  биться  в  воде, вскидывает руки и старается  держать голову, 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всегда, прямо. В  результате рот и ноздри оказываются под водой, которая при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попытке  вздохнуть  проникает в  легкие. Кроме того, большое  ее  количество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попадает в желудок, и все тело  становится тяжелее настолько, насколько вода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тяжелее воздуха,  наполнявшего эти полости прежде. Как правило, этой разницы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достаточно для того, чтобы человек пошел ко дну, но только не в тех случаях,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когда речь идет  о  людях с тонкими костями  и излишком жира на  теле. Такие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люди, и утонув, продолжают держаться на поверхности.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Труп, опустившийся на  дно  реки,  останется  там до тех  пор,  пока по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какой-то причине  его вес опять  не  станет меньше веса вытесняемой им воды.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  может  быть  связано  с разложением  или  с чем-либо  еще.  В  процессе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разложения  образуется газ, расширяющий клетки в тканях  и все  полости,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придает  мертвым  телам  ту  вздутость,   которая  производит  столь  жуткое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впечатление. Когда такое расширение приводит  к заметному увеличению  объема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трупа без  соответствующего  увеличения его  массы или  веса,  он становится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легче  вытесняемой  им   воды   и   всплывает.   Однако  процесс  разложения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определяется   множеством   факторов,  он  убыстряется  или  замедляется  по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множеству  причин  -  тут  могут  играть   роль  жара  и  холод,  количество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растворенных  в  воде  минеральных веществ,  большая  или  меньшая  глубина,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наличие или  отсутствие  течения,  температура  тела, а  также  и  состояние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здоровья человека перед смертью. Таким образом, совершенно очевидно,  что мы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 можем  даже приблизительно  указать  срок  всплытия  трупа  в результате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разложения.  В некоторых  условиях это произойдет менее чем через час,  а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других - не произойдет вовсе. Есть химикалии, способные полностью и навсегда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предохранить животные  ткани  от  гниения,  -  к ним,  например, принадлежит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двухлористая  ртуть.  Однако и  помимо разложения  в  желудке  в  результате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брожения растительной массы  (или же в других полостях  по другим  причинам)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может  образовываться  -  и  обычно  образуется  -  газ,  который   вызывает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расширение тела, достаточное  для  того,  чтобы оно  всплыло на поверхность.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Пушечный  выстрел   просто  производит  сильную   вибрацию,   которая   либо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высвобождает труп  из ила -  и он всплывает, потому что был уже почти  готов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всплыть,  либо  разрушает  какую-то  часть  уже  сгнившей  клеточной  ткани,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препятствовавшей расширению полостей под воздействием газа.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Итак, ознакомившись с философской  основой  этого  предмета,  мы  с 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помощью легко  можем  проверить справедливость  утверждения  "Этуаль".  "Как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показывает весь прошлый опыт, - заявляет эта газета, - тела утопленников или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тела  жертв убийства,  брошенные  в реку вскоре  после  наступления  смерти,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всплывают, только когда процесс разложения зайдет достаточно далеко, то есть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 ранее,  чем через шесть - десять дней. Даже  в тех случаях,  когда такой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труп всплывает ранее пяти-шести  дней, так как над  ним выстрелили из пушки,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он вскоре вновь опускается на дно, если его не успевают извлечь из воды".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 xml:space="preserve">     Теперь весь этот абзац выглядит мешаниной натяжек и несуразностей. Весь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прошлый  опыт  отнюдь  не  показывает,  что   телу  утопленника  обязательно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требуется шесть - десять  дней, прежде  чем оно разложится настолько,  чтобы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всплыть.  И   наука,  и  практический  опыт  свидетельствуют,  что   период,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предшествующий всплытию,  должен быть самым неопределенным  - каковым  он 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является.  Если  же  труп  всплывет в результате выстрела  из пушки,  то 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"опускается вновь на дно, если его не успевают извлечь из воды" не "вскоре",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   только  тогда,  когда  разложение   продвинется  настолько  далеко,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образовавшийся  в теле газ найдет выход наружу. Но я  хотел бы обратить ваше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внимание на различие, сделанное между "телами утопленников"  и "телами жертв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убийства,  брошенных  в реку вскоре  после наступления смерти".  Хотя  автор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признает это различие, он  тем не менее относит и те  и другие  тела к одной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категории. Я уже  объяснил,  как именно тело  тонущего  приобретает  больший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удельный вес, чем вода, и показал вам,  что такой человек не утонул бы, если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 не начал бить руками, высовывая их из воды, и не захлебывался бы, пытаясь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вздохнуть,  в результате чего в его легкие вместо воздуха попадает  вода.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тело, "брошенное в реку вскоре после наступления смерти", рук не  вскидывает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 не захлебывается.  Следовательно,  в этом случае труп, как правило, вообще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утонет  - факт, о  котором "Этуаль",  по-видимому, не осведомлена. 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когда  разложение зайдет  очень далеко, когда  в значительной мере обнажатся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кости, только тогда, но не ранее, он скроется под водой.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Так  как же должны мы теперь оценивать довод, что найденный труп - 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труп Мари Роже, ибо он плыл по реке, хотя со времени исчезновения девушки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прошло всего три дня? Если бы она утонула, то, будучи женщиной, могла вообще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не пойти  ко дну, а  если и пошла, то ее тело могло всплыть меньше чем через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сутки. Но  ведь никто не высказывает предположения, будто она утонула, а раз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ее бросили в воду уже  мертвой, тот факт, что тело плыло по реке, ни о каком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сроке не говорит: оно и не должно было опускаться на дно.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Но, утверждает "Этуаль",  "если  изуродованное тело пролежало на берегу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 ночи  со  вторника  на  среду,  в этом месте  должны  были  бы отыскаться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какие-нибудь следы  убийц".  Здесь  в первый  момент трудно распознать, куда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клонит автор. На  самом же деле  он хочет предвосхитить возможное возражение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против его теории - а именно, что тело оставили лежать двое суток на берегу,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где оно разлагалось  быстро, быстрее,  чем под водой. Он предполагает, что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этом случае оно могло  бы  всплыть уже в  среду,  и считает, что всплыть оно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могло только при подобных обстоятельствах. А поэтому он торопится  показать,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 на берегу  его  не  оставляли, ибо тогда  "в этом месте должны  были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отыскаться  какие-нибудь  следы убийц".  Полагаю, ваша  улыбка вызвана столь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неожиданной  причинной  связью.  Вам  непонятно,  каким  образом  одна  лишь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длительность  пребывания  трупа  на  берегу  могла способствовать  умножению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следов, оставленных убийцами. Непонятно это и мне.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"И  далее, весьма  маловероятно,  -  продолжает  наша газета,  -  чтобы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злодеи, совершившие убийство  вроде предполагающегося здесь, бросили тело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воду, не  привязав  к нему предварительно какого-нибудь груза, когда принять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подобную предосторожность не составило бы никакого  труда".  Заметьте, какая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смехотворная путаница мыслей! Никто - ни даже "Этуаль", - не оспаривает,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женщина, чей труп был извлечен из Сены, была убита. Признаки  насильственной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смерти слишком  уж  очевидны.  Наш автор ставит себе всего лишь  одну  цель: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убедить читателей,  что эта убитая - не  Мари. Он стремится доказать  не то,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не была убита женщина, чей труп найден, а что не была убита Мари. Однако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этот  его  довод  может  служить  только доказательством первого. Перед нами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труп, к которому  не  привязано  никакого груза.  Убийцы, бросая его в воду,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обязательно привязали бы к нему груз. Отсюда следует, что  убийцы его в воду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бросали. Больше ничего подобный  аргумент  не доказывает - если он вообще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что-либо  доказывает.  Вопрос  о  личности  убитой даже не затрагивается, 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"Этуаль" пускается  тут в  сложные  рассуждения всего лишь для  того,  чтобы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опровергнуть  собственное  признание,  которое  было   сделано   несколькими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строчками выше. "Мы твердо убеждены, - говорится в них, - что найденное тело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- несомненно, труп убитой женщины".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И  это  -  отнюдь  не  единственный случай, когда  наш  автор  невольно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опровергает сам себя даже только в этой части  своих рассуждений. Он, как  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уже  говорил,   несомненно  ставит  себе   целью  елико  возможно  сократить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промежуток между исчезновением Мари  и  обнаружением  трупа. Тем не менее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настойчиво  подчеркивает,   что  с  той  минуты,  когда  девушка   вышла 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материнского  дома,  ее никто не видел. "Итак, - говорит он,  - мы не  можем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утверждать, что Мари Роже пребывала в  мире живых  после  девяти часов  утра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воскресенья 22 июня". Поскольку его довод явно ex-parte, ему следовало бы по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меньшей  мере   вовсе  не  упоминать   об  этом  обстоятельстве,   так  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вышеупомянутый промежуток заметно  сократился бы, если бы  кто-нибудь  видел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Мари в  понедельник или, например, во вторник,  и, согласно  его собственным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рассуждениям,    вероятность   того,    что    был   найден    труп   именно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красавицы-гризетки,  заметно уменьшилась бы. Очень  забавно  наблюдать, 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"Этуаль"  настойчиво обращает внимание своих  читателей на эту подробность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глубокой  уверенности,  что таким образом  она  подкрепляет общий  ход своих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рассуждений.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Теперь перечитайте ту часть статьи, где рассказывается о том,  как труп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  опознан   Бове.   В  вопросе  о   волосках  "Этуаль"  проявила  большую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неуклюжесть.  Мосье  Бове, не будучи идиотом,  при опознании  трупа вряд  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привел бы в качестве  доказательства просто волоски на руке. Волоски есть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любой руке. Неопределенность  выражения, употребленного  "Этуаль",  искажает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слова  свидетеля. Он,  без  сомнения, указал на  какое-то  своеобразие  этих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волосков - особый цвет, густоту, длину или расположение.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"Ее нога, - пишет газета, - была маленькой, как и тысячи других женских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ног. Ее подвязка не может служить серьезным доказательством, как и ботинки -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ведь  ботинки  и подвязки  продаются тысячами  одинаковых  пар.  То же можно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сказать о цветах  на  ее  шляпе.  Мосье Бове  особенно  упирает  на то,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застежка  на подвязке переставлена.  Это просто  ничего  не значит, так 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женщины почти всегда  предпочитают, купив подвязки, затем подогнать их дома,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нежели примерять  подвязки в лавке перед покупкой". Трудно предположить,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автор  утверждает это серьезно. Если бы мосье  Бове,  разыскивая Мари, нашел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труп женщины, сложением и внешностью  схожей с исчезнувшей девушкой, он имел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  все  основания (вообще  не рассматривая одежды)  счесть, что его  поиски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увенчались успехом.  А если, кроме общего сходства, он обнаружил бы на  руке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умершей те своеобразные волоски, которые видел на руке Мари, его уверенность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  полным  нравом  могла  бы  возрасти  в  степени,  прямо  пропорциональной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необычности этой  приметы.  Если  ноги Мари были  маленькими и  ноги трупа -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тоже,  уверенность в  том,  что  это  труп  именно  Мари,  возросла  бы не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арифметической,  но в  геометрической  прогрессии. Добавьте ко  всему  этому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ботинки, такие  же,  какие были на ней в день исчезновения, и пусть даже эти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ботинки  "продаются  тысячами одинаковых пар",  вы  доведете вероятность уже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почти до степени абсолютной несомненности. То, что  само по себе не является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точной приметой, теперь благодаря своему месту в целом ряду других признаков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становится  почти  неопровержимым  доказательством. Добавьте  еще  цветы 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шляпе, такие же, какие носила исчезнувшая девушка, и опознание можно считать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полным. Достаточно было бы и одного цветка. Но  что,  если их два,  или три,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или  больше?  Каждый из них не просто дополняет нашу уверенность, но стократ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ее умножает. А теперь обнаружим на покойнице такие же подвязки, какие носила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живая  девушка, - и всякие  дальнейшие поиски становятся просто нелепыми.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оказывается,  застежки на  этих подвязках были переставлены, чтобы подогнать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их по ноге, - точно так, как Мари затянула свои подвязки незадолго до ухода.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После  этого сомневаться  может  только  сумасшедший или лицемер. Эластичная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природа подвязок уже указывает на  необычность такой перестановки  застежки.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Если предмет способен  укорачиваться сам, то дополнительное его укорачивание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 необходимости не может не быть редким.  То, что подвязки Мари потребовали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такой переделки, было случайностью в  самом строгом смысле слова. Одних этих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подвязок  было бы вполне достаточно, чтобы точно установить  ее личность.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ведь на трупе не просто нашли подвязки исчезнувшей девушки,  или ее ботинки,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или ее шляпку, или цветы с ее шляпки, не  просто оказалось,  что ноги убитой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такие же маленькие, или  что у  нее  такие же волоски на  руке,  или что она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напоминает Мари сложением и внешностью, - нет,  труп имел все эти приметы до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единой.  Если   бы  удалось  доказать,  что  редактор   "Этуаль"  при  таких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обстоятельствах все же  продолжает  искренне сомневаться в  личности убитой,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его  можно  было  бы  объявить  сумасшедшим  и  без  заключения  медицинской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комиссии.  Он  решил,  что  будет очень  хитро  с его  стороны прибегнуть  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профессиональному языку адвокатов,  которые по большей части удовлетворяются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повторением прямолинейных  юридических понятий. Кстати,  многое из того,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суды  отказываются  считать  доказательствами,  является  для   острого  ума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наиболее  убедительным  доказательством.   Ибо  суд  руководствуется  общими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принципами,  определяющими, что составляет  доказательство, а что  - нет, 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есть руководствуется  признанными,  записанными  в кодексах принципами и 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склонен отступать от них в конкретных случаях. Несомненно,  такое неуклонное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следование принципу и  полное игнорирование противоречащих  ему исключений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конечном  счете  представляет  собой  верный  способ  обнаружения  максимума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поддающейся обнаружению истины. Следовательно, в целом такая практика вполне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философически  оправдана, однако верно  и  то, что она приводит ко множеству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индивидуальных  ошибок  ["Теория,  опирающаяся   на   качества   какого-либо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предмета, препятствует тому, чтобы он раскрывался согласно его целям; а тот,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кто располагает  явлениями)  исходя  из их  причин,  перестает  оценивать 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согласно  их результатам. Посему юриспруденция  любой страны показывает,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закон, едва он  становится наукой и системой,  перестает  быть  правосудием.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Нетрудно  убедиться  в  ошибках,  к  которым  слепая   преданность  принципу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классификации приводила обычное право,  проследив, как часто законодательным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органам приходилось вмешиваться  и  восстанавливать справедливость,  которую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оно успевало утратить" (Лендор).].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Что  касается  инсинуаций,  направленных  против  Бове,   вы,  конечно,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отбросите  их без долгих размышлений. Истинный характер этого господина вам,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разумеется, уже ясен. Это романтичный и не очень умный любитель совать нос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чужие дела. Каждый человек подобного типа в действительно серьезных  случаях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обычно ведет себя так, что  вызывает подозрение у излишне проницательных или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нерасположенных  к  нему людей.  Мосье Бове  (как вытекает из ваших заметок)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имел личную беседу с редактором "Этуаль" и задел его самолюбие, настаивая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том, что труп, вопреки теории редактора, все-таки и без всяких сомнений труп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Мари Роже. "Он, - говорит газета, - упрямо утверждает, что это труп Мари,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может сослаться в подтверждение ни на какие более убедительные для других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приметы, кроме тех,  которые  мы уже обсудили". Не возвращаясь к  вопросу 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том,  что  "более убедительные для  других приметы" найти вообще невозможно,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надо указать  на следующее: в подобного рода дедах человек вполне может быть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твердо  убежден  сам  и  в то же  время не  располагать  никакими  доводами,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убедительными для других.  Впечатление, которое вы  храните  о личности того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или  иного человека,  очень трудно  поддается  определению.  Каждый  человек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узнает  своих  знакомых,  но  весьма редко  кто  бывает  способен  логически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объяснить,  каким  образом  он  их узнает. Редактор "Этуаль" не  имеет права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обижаться на мосье Бове за его нерассуждающую уверенность.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Связанные  с ним  подозрительные  обстоятельства куда легче  объяснить,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исходя из моего  представления о нем как о романтическом любителе совать нос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 чужие дела, чем из  виновности, которую  обиняком пытается ему  приписать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автор статьи. Если мы будем исходить из более милосердного предположения, 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легко поймем и  розу в замочной скважине,  и  "Мари"  на грифельной доске,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"оттирание в  сторону родственников  мужского пола",  и нежелание, чтобы они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увидели  труп,  и  предостережение,  с  которым  он  обратился  к  мадам Б.,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указывая,  что  ей  не  следует  ничего  говорить  жандарму  до  его  (Бове)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возвращения, и, наконец, его твердую решимость "не позволять  никому другому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принимать участие в расследовании". Мне представляется безусловным, что Бове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 поклонником Мари,  что она  с ним кокетничала и что он стремился внушить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всем, будто пользуется ее особым доверием и  расположением. Больше я  ничего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  этом  говорить  не   стану,  а  поскольку  факты  полностью  опровергают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утверждение  "Этуаль"  относительно  равнодушия  матери  Мари  и  других 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родственников -  равнодушия, которое ставило  бы под сомнение искренность 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убеждения, что  найден действительно труп Мари, - мы будем далее исходить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того,  что вопрос об установлении личности убитой  разрешен к полному нашему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удовлетворению.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- А что вы умаете, - спросил я, - о предположениях "Коммерсьель"?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- Я  думаю,  что по  своему духу  они заслуживают  значительно большего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внимания,  чем  все  прочие  мнения, высказанные  об этом  деле.  Выводы 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предпосылок философски верны и  остроумны, однако  по  меньшей мере  в  двух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случаях  предпосылки  опираются  на неточные наблюдения. "Коммерсьель"  дает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попять,  что  Мари неподалеку  от дома ее матери  схватила  шайка  негодяев.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"Невозможно  предположить, - настаивает газета,  -  чтобы кто-нибудь,  столь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известный публике,  как  эта  молодая  особа,  мог пройти  незамеченным  три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квартала".  Такую  мысль мог  высказать  лишь  мужчина, коренной  парижанин,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видный  член  общества,  который, как правило,  ходит только по определенным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улицам в деловой части  города.  Он по  опыту  знает,  что ему редко удается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пройти  пять кварталов  от  своей конторы без того,  чтобы его кто-нибудь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узнал и не заговорил с ним. Он знает обширность своих знакомств и, сравнивая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собственную  известность с  известностью продавщицы из парфюмерной лавки,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обнаруживает  существенной  разницы, а потому тут же  приходит к заключению,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и  ее на  улице должны узнавать не реже,  чем его. Но  так могло бы быть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только, если  бы она, подобно ему, ходила одним и тем же неизменным путем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пределах  четко ограниченной части  города.  Он  проходит  туда и обратно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определенные часы, и его маршрут пролегает по улицам, где ему на каждом шагу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встречаются  люди,  интересующиеся им из-за общности  их занятий. Мари же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своих прогулках вряд ли придерживалась какого-либо определенного маршрута.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данном случае  наиболее  вероятным  будет  предположение,  что она избрала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путь, как можно  более  отличавшийся от обычных. Сопоставление, которое,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мы полагаем, подразумевала "Коммерсьель", оказалось бы  справедливым, 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если бы  два сопоставляемых индивида прошли через весь город. В этом случае,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 условии равной обширности круга их знакомств,  были бы равны и их  шансы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 равное  число  встреч  со  знающими  их  людьми.  Я же считаю  не  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возможным,  но и гораздо более  вероятным,  что Мари могла в  любое заданное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время проследовать  по какому-либо из  многочисленных путей, соединяющих 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жилище и жилище ее тетки, не встретив ни единого человека, который был бы ей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известен  или  которому  была  бы  известна она.  Рассматривая  этот  вопрос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наиболее  полно  и  правильно, мы должны все время  помнить  о  колоссальном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несоответствии  между кругом  знакомств даже самого известного  парижанина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всем населением Парижа.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Если предположение  "Коммерсьель" тем не менее еще  сохраняет некоторую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силу, нам следует вспомнить час, в который Мари вышла  из дома. "И она вышла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 дома в час, - утверждает "Коммерсьель", - когда улицы были полны народа".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Однако  дело  обстояло  по-другому.  Это  произошло  в  девять  часов  утра.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Действительно, в  девять часов утра улицы  бывают полны народа в  любой день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недели, кроме воскресенья.  В воскресенье же в  девять  часов  утра горожане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обычно бывают дома, собираясь идти в церковь.  Любой наблюдательный человек,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несомненно, замечал особую пустынность  городских улиц в  воскресное  утро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восьми до десяти часов. Между десятью и одиннадцатью часами их действительно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заполняют прохожие, но не ранее, не в час, о котором идет речь.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Наблюдательность изменила "Коммерсьель" и в другом случае. "От одной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нижних  юбок злосчастной девушки, - указывает газета,  - был  оторван  кусок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длиной  в  два  фута  и  шириной  в  фут. Из  него  была  устроена  повязка,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проходившая  под ее подбородком  и затянутая узлом у затылка. Проделано это,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возможно,  было для того, чтобы помешать ей кричать, и сделали это субъекты,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  располагающие   носовыми   платками".   Насколько   это   предположение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основательно само по  себе, мы  рассмотрим позже,  но во  всяком  случае под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"субъектами,  не  располагающими  носовыми  платками",  автор  подразумевает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бродяг  самого низшего разбора. Однако именно у них  всегда  бывают  платки,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даже у тех, у кого и рубашки нет.  Вероятно,  вы заметили, что за  последние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годы  платки  превратились  в обязательную  принадлежность всего  городского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отребья.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 xml:space="preserve">     - А как следует оценить статью в "Солей"? - спросил я.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- Очень жаль, что ее сочинитель не родился попугаем - в этом случае он,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несомненно,  стал бы самым знаменитым попугаем  на  свете. Он  всего-навсего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повторяет отдельные положения из того, что уже было высказано кем-то другим,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разыскивая их  с похвальным трудолюбием  на страницах  чужих газет. "Все эти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вещи, несомненно,  пролежали  там  не менее трех-четырех недель, и  не может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быть никаких  сомнений, что место, где совершилось это гнусное преступление,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наконец  найдено".  Факты,  которые  тут  вновь  перечисляет  "Солей",  моих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сомнений  отнюдь не  рассеивают, и подробнее  мы о них поговорим позднее,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связи с еще одним аспектом этой темы.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А пока нам следует заняться другими вопросами. Вы, несомненно, обратили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внимание  на чрезвычайную небрежность  осмотра  трупа. Да, конечно, личность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убитой  была установлена достаточно быстро, но многое осталось невыясненным.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 ли труп ограблен? Надела ли убитая, выходя из дому, какие-нибудь дорогие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украшения?  А если  да,  то были  ли они найдены на ее  теле? На эти  весьма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важные вопросы материалы расследования не дают никакого ответа, без внимания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остались и другие, столь же существенные моменты. Мы должны попробовать сами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восполнить эти пробелы.  Необходимо  заново  рассмотреть роль Сент-Эсташа. 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меня  нет  против  него  никаких  подозрений,  но  нам  следует  действовать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систематически. Мы придирчиво проверим его письменное показание о том, где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когда  он  был  в то воскресенье. Такого рода показания нередко  оказываются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весьма ненадежными. Но если мы не  обнаружим в них  никаких противоречий, 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больше Сент-Эсташем заниматься не будем. Однако его самоубийство, хотя оно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усугубило  бы подозрения против него в случае, если бы нам удалось  доказать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лживость этих  показаний,  вполне объяснимо, если они верны,  а потому из-за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него нам незачем изменять обычные методы анализа.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Я  предлагаю  пока  не  заниматься  непосредственно  самим  трагическим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событием,   а   сосредоточить   наше   внимание    на   предшествовавших  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сопутствовавших ему  обстоятельствах. Одна из частых и  отнюдь не наименьших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ошибок  подобного рода  расследований  заключается в  том,  что расследуется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только самый  факт,  а все опосредствованно или  косвенно  с  ним  связанное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полностью  игнорируется.  Суды совершают  значительный  промах,  ограничивая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рассмотрение улик и свидетельских показаний лишь темп, связь которых с делом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представляется непосредственной и очевидной. Однако,  как  не раз  показывал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прошлый опыт и как всегда покажет истинная философия, значительная, если 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подавляющая часть истины раскрывается через обстоятельства, на первый взгляд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совершенно посторонние.  Именно дух, если не буква  этого принципа,  лежит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основе   решимости  современной  науки  опираться  на  непредвиденное.   Но,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возможно,  вам  непонятны мои слова. История накопления человеческих  знаний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непрерывно  доказывает  одно:  наибольшим  числом самых ценных  открытий  мы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обязаны  сопутствующим,  случайным  или  непредвиденным  обстоятельствам, 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потому, в конце  концов, при обзоре перспектив  на будущее стало необходимым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отводить  не просто большое, но самое большое  место  будущим  изобретениям,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которые  возникнут благодаря  случайности  и вне пределов  предполагаемого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ожидаемого.  Теперь  стало   несовместимым  с  философией  строить  прогнозы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грядущего, исходя только из того, что уже было. Случай составляет признанную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часть   таких  построений.  Мы  превращаем  случайность  в  предмет   точных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исчислений.   Мы   подчиняем   непредвиденное   и    невообразимое   научным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математическим формулам.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Как я  уже  говорил,  наибольшая часть истины  была  открыта  благодаря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побочным обстоятельствам;  и в  соответствии с духом  принципа, стоящего  за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этим фактом, я в данном случае перенесу расследование с истоптанной и до сей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поры   неплодородной   почвы   самого   события   на   обстоятельства,   ему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сопутствовавшие. Вы будете  проверять истинность  показаний, подтверждающих,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где  и  когда был  в то воскресенье Сент-Эсташ, а я тем временем проштудирую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газеты  не столь целенаправленно, как сделали это вы. Пока мы лишь произвели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предварительную разведку, но будет весьма странно, если широкое ознакомление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  прессой,  которое  я  намерен   предпринять,   не   откроет  какие-нибудь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второстепенные подробности, которые, в свою очередь,  подскажут нам, в каком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направлении надо вести расследование.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Выполняя   поручение   Дюпена,  я  скрупулезно  изучил   вышеупомянутые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показания и убедился в  их  истинности,  а следовательно,  и  в невиновности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Сент-Эсташа.  Тем временем  мой друг  с тщанием,  которое представлялось мне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совершенно  излишним,  просматривал одну газетную подшивку  за другой. Через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неделю он положил передо мной следующие выдержки: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"Примерно  три  с половиной года  назад  волнение, весьма  напоминающее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нынешнее, было  вызвано исчезновением той  же самой Мари Роже из парфюмерной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лавки мосье Леблана в Пале-Рояль. Однако неделю спустя  она вновь  появилась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 своим прилавком, живая и невредимая, хотя,  правда,  чуть более  бледная,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чем  прежде.  Мосье  Леблан и  ее  мать заявили,  что она  просто  уезжала 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какой-то подруге  в  деревню,  и  дело быстро  замяли.  Мы  полагаем,  что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нынешнее исчезновение вызвано сходной причиной и  что  по  истечении  недели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или, быть может, месяца мы снова увидим ее среди нас".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 xml:space="preserve">     ("Вечерняя газета" [Нью-йоркская "Экспресс".], понедельник 23 июня.)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"Одна  из  вечерних   газет  сослалась  вчера  на  первое  таинственное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исчезновение  мадемуазель Роже. Известно, что ту  неделю, пока ее не было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лавке  мосье  Леблана, она  провела  в  обществе  молодого морского офицера,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имеющего репутацию  кутилы и  повесы. Полагают, что вследствие  ссоры она, 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счастью,  вернулась  домой  вовремя.   Нам   известно   имя  этого  Лотарио,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находящегося в  настоящее  время  в Париже,  но по понятным причинам  мы 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предаем его гласности".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("Меркюри"  [Нью-йоркская  "Геральд".],  вторник  24   июня,   утренний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выпуск.)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"Позавчера    в    окрестностях   нашего    города    было    совершено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возмутительнейшее  преступление.  Некий  господин  в сумерках нанял шестерых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молодых  людей,  которые катались на лодке по Сене, перевезти  его с женой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дочерью через реку. Когда лодка причалила к  противоположному  берегу,  трое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пассажиров высадились и успели отойти на такое расстояние, что река скрылась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 виду, но  тут дочь заметила, что  забыла в лодке зонтик. Она вернулась за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ним, но негодяи схватили  ее, заткнули ей  рот кляпом,  вывезли на  середину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реки, учинили  над ней зверское насилие и в конце концов высадили  на  берег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примерно там  же, где  она вошла в лодку со своими  родителями.  Преступники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скрылись,  но полиция  напала  на  их  след,  и  кое-кто из  них скоро будет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арестован".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("Утренняя газета" [Нью-йоркская "Курьер энд инквайрер".], 25 июня.)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"Мы получили  несколько писем,  цель которых - доказать, что виновником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недавнего  зверского преступления  был  Менэ  [Менэ был одним  из тех,  кого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вначале  арестовали по подозрению, но затем отпустили  за полным отсутствием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улик.],  но  поскольку  после официального расследования  он  был  полностью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оправдан, а  доводы  этих наших корреспондентов продиктованы  более желанием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обнаружить преступника, нежели фактами, мы на считаем возможным опубликовать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их".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("Утренняя газета", 28 июня.)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"Мы получили несколько  гневных писем, по-видимому,  принадлежащих перу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разных  лиц, которые дышат уверенностью,  что  злополучная  Мари Роже  стала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жертвой  одной  из  многочисленных бандитских  шаек, которые по воскресеньям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наводняют  окрестности  города.  Это  предположение  полностью соответствует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нашему собственному мнению.  Несколько позже мы попробуем  найти  место  для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некоторых из этих писем на наших страницах".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("Вечерняя газета" ["Нью-Йорк ивнинг пост".] вторник 30 июня.)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"В понедельник один  из лодочников,  служащих  в  налоговом управлении,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заметил пустую лодку, плывущую вниз по Сене. Паруса лежали свернутыми на дне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лодки. Лодочник  отбуксировал  ее к  своей пристани. На  следующее  утро 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забрали оттуда  без ведома местного начальства. Ее руль находится  в конторе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пристани".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("Дилижанс" [Нью-йоркская "Стандард".], вторник 26 июня.)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Я  прочел  эти разнообразные  выдержки, и они не только показались  мне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совершенно  не связанными  между  собой,  но  я  не  мог  вообразить,  какое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отношение они имели к делу, которым мы занимались. И я стал ждать объяснений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Дюпена.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-  Пока, - сказал он, - я не намерен останавливаться на первой и второй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вырезках. Я дал их вам  главным образом для того, чтобы показать всю степень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непростительной  небрежности нашей  полиции, которая, насколько  я  понял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слов префекта,  даже не потрудилась хотя бы навести справки об  этом морском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офицере. А  ведь  утверждать, что между  первым и  вторым исчезновением Мари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невозможно хотя бы предположительно усмотреть никакой связи, по меньшей мере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глупо. Допустим, что первое бегство из  дома закончилось ссорой и  обманутая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девушка вернулась  к  матери. Теперь мы  готовы  рассмотреть  второе бегство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(если  нам известно,  что это именно бегство) скорее как свидетельство того,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обманщик возобновил свои ухаживания, чем как результат новых предложений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кого-то  еще,  - нам легче  счесть  его  возобновлением старого романа после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примирения,  чем  началом нового. Десять шансов  против  одного, что прежний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возлюбленный,  однажды уже уговоривший Мари бежать с ним, уговорил ее снова,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 не  нашелся кто-то другой,  кто обратился к ней с таким же предложением.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тут разрешите мне привлечь ваше внимание к тому факту, что время, миновавшее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менаду  первым,  несомненным, бегством,  и  вторым, предполагаемым, лишь 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несколько  месяцев превышает обычный  срок  дальнего  плаванья наших военных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кораблей.  Быть  может,  соблазнитель  в  первый  раз  не  сумел привести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исполнение  свое низкое намерение, так как должен  был  уйти в море, и, едва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вернувшись, вновь приступил  к осуществлению своего  незавершенного гнусного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плана - во всяком случае,  не завершенного им  самим? Об этом нам ничего 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известно.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Однако вы возразите, что во втором случае бегства с любовником не было.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Безусловно так - но возьмемся ли мы утверждать, что оно и не предполагалось?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Кроме Сент-Эсташа и,  быть может, Бове, у  Мари, насколько  нам известно,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было  признанных  поклонников, ухаживавших  за  ней  открыто  и  с  честными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намерениями. Ни о ком  другом мы не находим никаких  упоминаний. Так кто  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этот  тайный  возлюбленный,  о  котором   родственники  (во  всяком  случае,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большинство из них) не  знают ничего, но с которым Мари встречается  утром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воскресенье и которому она так доверяет, что  без опасения  остается  в 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обществе  до  тех пор.  пока вечерний  сумрак  не  окутывает пустынные  рощи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неподалеку от заставы Дюруль? Кто этот  тайный  возлюбленный, спрашиваю я,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ком,  во  всяком  случае, большинство родственников ничего не знает?  И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означает странное пророчество мадам  Роже, произнесенное утром в воскресенье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после ухода Мари? Это ее "боюсь, я уже больше никогда не увижу Мари"?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Но если мы не можем вообразить, что мадам Роже  знала о  предполагаемом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бегстве,  то разве непозволительно будет допустить, что  сама девушка  такие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планы  строила? Уходя, она  сказала, что идет навестить тетку,  и  попросила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Сент-Эсташа зайти  за ней  вечером  на  улицу  Дром.  На первый  взгляд 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обстоятельство  как будто опровергает мое предположение. Однако поразмыслим.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Точно  известно, что она  с кем-то встретилась и что  она отправилась с этим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человеком за реку, оказавшись в окрестностях  заставы Дюруль в три часа дня,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  есть  через  несколько  часов  после  ухода  из  дома. Но,  согласившись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отправиться туда с этим неизвестным (неважно, ради какой цели, с  ведома или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без ведома  матери), Мари не могла не  подумать о том, как она объяснит свой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уход,  а  также об  удивлении ее нареченного, Сент-Эсташа, и  о подозрениях,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которые его охватят, когда, явившись за ней в назначенный час на улицу Дром,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он узнает, что она там даже не появлялась, а  затем, воротившись в пансион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этой тревожной вестью, не найдет ее и там. Конечно, она не могла пе подумать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обо всем этом. Она должна была предвидеть отчаяние Сент-Эсташа и подозрения,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которые ее исчезновение  вызовет у  всех.  После  такой  эскапады ей было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трудно  вернуться  домой, но  мысль об этом не  стала бы  ее  смущать, если,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допустим, она с самого начала не собиралась возвращаться в дом матери.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Мы можем  предположить,  что  она рассуждала  примерно  так: "Я  должна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встретиться  о таким-то  человеком, чтобы  бежать о ним - или  ради какой-то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другой цели, известной мне одной. Надо устроить так,  чтобы мне не помешали,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надо выиграть время, чтобы избежать погони, а потому я скажу, что  собираюсь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провести день у тетушки на улице Дром, и попрошу  Сент-Эсташа,  чтобы  он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заходил за мной, пока  не стемнеет.  Таким  образом,  до  начала  вечера мое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отсутствие ни у кого  не вызовет ни беспокойства, ни подозрений, и я выиграю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времени больше, чем любым другим способом. Если  я попрошу Сент-Эсташа зайти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  мной, когда стемнеет, он раньше туда не явится, но если я  не скажу  ему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ничего,  то выиграю времени гораздо меньше, так как  меня будут ждать дома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более  ранний  час  и  мое  отсутствие  скорее  вызовет тревогу.  Если  бы 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собиралась вернуться  - если бы я хотела только прогуляться с тем человеком,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- то я не попросила бы Сент-Эсташа зайти за мной, поскольку в этом случае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наверняка узнал бы,  что  я его обманула, тогда как мне ничего  не стоило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скрыть от него это, если бы я ничего ему не  сказала,  вернулась бы домой до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сумерек, а  потом объявила бы, что была в гостях у тетушки на улице Дром.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 я вообще не намерена возвращаться - во всяком случае, не ранее чем через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несколько   недель   или   же    только   после   принятия   некоторых   мер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предосторожности, - мне следует  думать  лишь о  том,  как выиграть побольше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времени, и ни о чем другом".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Как  вы  указываете в  своих  заметках,  с  самого начала общее  мнение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касательно  этого печального происшествия  склонялось к  тому, что Мари Роже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стала жертвой шайки хулиганов. Ну, а  при определенных обстоятельствах общее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мнение не следует  игнорировать. Когда  оно возникает само собой - когда оно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появляется строго самопроизвольно, - его  следует рассматривать как аналогию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той интуиции, которой бывают  наделены гениальные люди. И в девяноста девяти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случаях  из ста я соглашусь с ним. Но необходимо твердо знать, что оно никем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  ничем  не  подсказано.  Это  мнение  должно  быть  строго мнением  самого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общества,  но  такое  различие  часто  бывает  довольно   трудно  уловить 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объяснить. В данном случае  я вижу, что это "общее мнение" о  шайке возникло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из-за сходного случая, который подробно описан в третьем из моих извлечений.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Весь  Париж  неистовствует  из-за  того, что  найден  труп Мари  -  молодой,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красивой  девушки,  уже  привлекавшей к  себе  внимание  публики.  На  трупе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обнаружены следы  насилия, и  он  был вытащен из реки. Но  тут же становится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известно, что  тогда же или примерно  тогда же, когда была убита Мари  Роже,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другая девушка подверглась такому же надругательству, как и покойная, хотя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  менее  трагическими последствиями, попав в лапы  шайки  молодых негодяев.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Стоит ли удивляться, что достоверные сведения о возмутительном  преступлении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подействовали  на общественное  мнение и в связи о  другим преступлением, 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котором ничего достоверного  пока  не  известно?  Общественное мнение искало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виновных, и они были услужливо подсказаны ему обстоятельствами другой драмы!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Ведь  Мари нашли в реке - в той же самой,  на которой разыгралась эта вторая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драма. Связь  этих двух событий  на первый взгляд  представляется  абсолютно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очевидной,  и  было  бы поразительно,  если  бы  публика  не  заметила этого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сходства  и не  ухватилась  за  него.  Однако  в  действительности  подобное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преступление скорее  доказывает, что второе,  совершенное  примерно в  то 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время, носило  совсем иной характер. Если бы оказалось,  что пока одна шайка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мерзавцев  в  таком-то  месте  совершала  чрезвычайно  редкое  по  гнусности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преступление, еще  одна такая же  шайка в тех же окрестностях того же города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 таких же обстоятельствах, прибегнув к таким же ухищрениям, творила точно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такую же гнусность точно в то же время, - это вышло бы за пределы вероятного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  могло бы  называться  чудом! А ведь  общественное мнение, сложившееся под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воздействием  внушения, требует, чтобы мы поверили именно в эту  невероятную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цепь совпадений.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Прежде  чем идти дальше, поговорим о предполагаемом месте  убийства -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чаще неподалеку  от заставы Дюруль. Эта чаща, хотя и густая, находится возле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проезжей  дороги.  В  ее  глубине были  найдены  три-четыре  больших  камня,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сложенные в  виде сиденья  со  спинкой  и подножкой. На верхнем  камне  была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найдена белая нижняя юбка, на втором - шелковый шарф. Там же были обнаружены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зонтик, перчатки и носовой платок. На носовом платке была метка "Мари Роже".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  ветках  вокруг  висели  лоскутки платья.  Земля  была  истоптана,  кусты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переломаны, и повсюду виднелись признаки отчаянной борьбы.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Какую  бы  важность ни  придавали  газеты  этим  находкам, с  каким 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единодушием  ни было решено,  что место преступления наконец обнаружено, тем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 менее есть  немало  веских причин  для сомнения.  Я могу  верить  или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верить, что преступление  было  совершено именно там,  но  существуют весьма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веские  причины  для  сомнения.  Если  бы,  как предположила  "Коммерсьель",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преступление совершилось  где-то  неподалеку от  улицы Паве-Сент-Андре, 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участники, если они остались в Париже, естественно, пришли бы в ужас оттого,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что внимание  публики оказалось направленным  в  верную сторону,  и у  людей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определенного умственного  склада  немедленно возникло бы  стремление что-то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предпринять, чтобы отвлечь  это  внимание. А поскольку чаща у заставы Дюруль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уже вызывала некоторые подозрения, это могло подсказать  им мысль подбросить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вещи  девушки  в то место, где они и были затем найдены.  Вопреки  убеждению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"Солей"  нет никаких реальных доказательств того, что вещи  пролежали в чаще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более трех-четырех дней, тогда как многие косвенные  данные свидетельствуют,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они не могли бы остаться там незамеченными в течение тех двадцати суток,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которые протекли между  роковым воскресеньем  и вечером, когда их обнаружили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мальчики.  "Под  действием  дождя, -  утверждает  "Солей",  повторяя  другие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газеты,  -  они проплесневели  насквозь и слиплись  от плесени.  Вокруг  них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выросла  трава,  а кое-где  стебли проросли и сквозь них. Шелк  зонтика  был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толстым,  но  складки его склеились, а  верхняя,  сложенная  часть настолько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проплесневела и сгнила, что,  когда  ее  раскрыли,  он весь расползся".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касается травы, которая "выросла вокруг них",  и стеблей, "кое-где проросших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 сквозь них",  то  эти  факты  могли  быть почерпнуты только из рассказа,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следовательно, из впечатлений двух маленьких мальчиков, так как эти мальчики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унесли  все найденные  ими вещи  домой и никто  третий  в чаще их не  видел.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Однако  в такую теплую и влажную погоду,  какая стояла  со времени убийства,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трава  порой вырастает  на  два-три дюйма в сутки.  Зонтик, положенный среди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молодой травки, через неделю может быть уже  полностью  скрыт  от взгляда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вытянувшимися стеблями.  Ну а плесень, на которую редактор "Солей" ссылается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 таким упорством, что в двух-трех  фразах,  процитированных мной, он трижды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ее упоминает, - неужели этот господин и  правда не знает, какова ее природа?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Неужели ему надо объяснять,  что это одна из разновидностей грибов, а грибам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свойственно вырастать и сгнивать на протяжении двадцати четырех часов.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Таким образом, мы сразу  видим, что наиболее торжественно преподносимое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свидетельство пребывания этих вещей  в  чаще "не  менее трех-четырех недель"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абсолютно ничем этого  факта не  доказывает.  С другой стороны, очень трудно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поверить, что  эти вещи могли пролежать  в указанной чаще дольше недели,  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есть  дольше,  чем  от  одного  воскресенья до другого.  Людям,  знакомым 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окрестностями   Парижа,  хорошо  известно,  насколько  трудно  отыскать  там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укромное местечко - разве только  в  большом отдалении от предместий. В этих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лесках  и рощах  просто  нельзя вообразить  не только уединенного уголка,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даже такого, который посещался бы не очень часто. Пусть-ка любитель природы,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прикованный  своими  обязанностями  к  пыли  и  жаре этой  огромной столицы,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пусть-ка такой человек  попробует  даже  в будний день  утолить  свою  жажду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одиночества  среди  окружающих  ее   прелестных  естественных  пейзажей.  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очарование  ежеминутно  будет  нарушаться   голосом,  а   то   и  появлением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какого-нибудь бродяги или же веселящейся компании городских оборванцев. И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тщетно  будет  искать  уединения  в  гуще  деревьев  и  кустов.  Именно  там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собираются  неумытые  в  наибольшем числе,  именно  эти  храмы  подвергаются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наибольшему поруганию. И с тоской в сердце такой скиталец устремится назад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оскверненный Париж, ибо в этом средоточии скверны она все же менее бросается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глаза. Но если окрестности города столь многолюдны в будние дни, насколько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больше переполнены они народом в воскресенье! Именно тогда, освободившись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день  от необходимости трудиться или же на тот же срок лишившись возможности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совершать  обычные преступления, подонки города устремляются за его черту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 любви к сельской природе, которую они в глубине души презирают,  но чтобы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освободиться от  уз и запретов, налагаемых  на  них обществом.  Их  манит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столько  чистый воздух  и  зелень деревьев, сколько  отсутствие  какого-либо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надзора.  Где-нибудь  в придорожном трактире  или под пологом лесной листвы,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вдали от чужих глаз, они в компании собутыльников предаются тому, что сходит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 них  за  веселье - дикому разгулу,  порождению безнаказанности и  спиртных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напитков. И повторяя, что в любой чаще  под Парижем означенные вещи могли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пролежать  никем не замеченные  дольше,  чем от воскресенья  до воскресенья,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только если  бы  произошло  чудо, я  утверждаю лишь  то,  с чем  не может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согласиться любой непредубежденный наблюдатель.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К тому же существует  достаточно других оснований подозревать, что вещи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эти были подброшены в чащу  у заставы с целью отвлечь внимание от настоящего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места преступления. И в первую очередь я хотел бы, чтобы вы заметили, какого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числа  были найдены вещи.  Сопоставьте это число с числом,  которым помечено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мое пятое  извлечение из  газет. Вы обнаружите, что открытие это последовало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почти  немедленно  за  сообщением вечерней газеты  о полученных ею  "гневных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письмах". Эти письма, различавшиеся по содержанию и, по-видимому, исходившие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  разных  лиц,  все клонили  к  одному  и  тому  же, а именно  -  называли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виновниками преступления шайку негодяев и указывали на заставу Дюруль как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место,  где  оно  было  совершено.  Разумеется,  никак  нельзя  считать,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мальчики отправились в  чащу и  отыскали  там вещи Мари Роже вследствие этих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писем  и  того  внимания,  которое  они  к   себе  привлекли;  однако  может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представляться и представляется вполне вероятным,  что  мальчики не отыскали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этих вещей раньше,  так как  раньше  этих вещей в чаще не  было, та. что  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оставили там, только когда газета сообщила  о письмах (или же  незадолго  до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этого), сами же виновные авторы указанных писем.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Эта чаща  - очень своеобразная чаща, весьма  и весьма своеобразная. Она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чрезвычайно  густа. А внутри между стенами кустов находятся необычные камни,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образующие сиденье со спинкой и  подножкой.  И эта-то чаща, такая необычная,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находилась  совсем  рядом, всего в нескольких сотнях шагов, от  жилища мадам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Дюлюк, чьи сыновья имели обыкновение обшаривать все соседние кусты,  собирая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кору  сасафрасса.  Можно ли  будет назвать неразумным пари, если я  поставлю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тысячу  франков против  одного, что  не проходило дня, чтобы хотя бы один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мальчуганов не  забирался  в тенистую естественную беседку и  не восседал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каменном троне? Те,  кто откажутся предложить  такое пари, либо никогда сами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были мальчиками, либо забыли свое детство. И я повторяю: почти невозможно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понять, как эти  вещи могли  бы пролежать в чаще больше двух дней и остаться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незамеченными; а поэтому есть достаточно оснований заподозрить, что, вопреки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дидактичному невежеству "Солей", они  были  подброшены  туда, где  их нашли,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относительно недавно.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Однако существуют  еще  более веские основания  полагать, что их именно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подбросили, - куда более веские, чем  все,  о чем  я упоминал  до  сих  пор.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Позвольте  мне теперь указать вам на чрезвычайно  искусственное расположение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вещей. На верхнем камне лежала белая нижняя юбка, на втором - шелковый шарф,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 вокруг  были разбросаны  зонтик, перчатки и носовой платок с меткой  "Мари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Роже". Именно такое расположение им, естественно, придал бы не слишком умный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человек,  желая  разбросать  эти  вещи  естественно.  На  самом  же деле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выглядит далеко не естественно. Было  бы  уместнее, если бы все они валялись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 земле и были  бы  истоптаны. В тесноте этой  полянки юбка и шарф едва  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остались бы лежать на камнях, если там шла какая-то  борьба - их обязательно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смахнули  бы  на  землю.  "Земля  была  утоптана,  кусты поломаны - все  там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свидетельствовало об  отчаянной борьбе",  - утверждает газета, однако юбка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шарф  были  аккуратно  разложены, словно на полках. "Лоскутки,  вырванные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платья колючками, имели в ширину примерно три дюйма, а в длину - шесть. Один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оказался куском  нижней оборки со  штопкой.  Они выглядели так,  словно были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оторваны".  Здесь  "Солей" случайно употребила весьма подозрительный глагол.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Действительно, судя по  описанию,  эти  лоскутки  кажутся  оторванными - 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сознательно, человеческой рукой. Лишь в  чрезвычайно  редких случаях колючка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"отрывает"  лоскут  от  подобной  одежды.  Эти ткани по самой  своей природе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таковы,  что колючка  или гвоздь,  запутавшиеся  в них,  рвут их  под прямым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углом, образуя  две  перпендикулярные  друг к другу прорехи, сходящиеся там,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где  колючка  вонзилась  в  ткань, но трудно  вообразить  "оторванный" таким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способом лоскуток. Мне этого видеть не приходилось. Да и вам тоже. Для того,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чтобы  оторвать  лоскуток  такой  ткани,  необходимо почти  в  любом  случае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приложить две отдельные  силы, действующие в разных направлениях. Если ткань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имеет два края -  если, например, вы захотите оторвать полоску  от  носового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платка, - тогда и только тогда достаточно будет приложения одной силы.  Но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данном случае речь идет о платье, имеющем один край. Чтобы  колючки  вырвали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лоскут  где-то выше, где нет  краев, необходимо чудо,  а одна колючка вообще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этого сделать не  может.  Но  даже и у  нижнего края для этого требуется 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меньше  двух  колючек,   причем   они  должны  действовать   в  двух  сильно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различающихся  направлениях.  Но и это относится лишь к неподрубленному краю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ткани.  Если же он  подрублен,  то  опять-таки ничего подобного произойти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может.  Итак, мы видим,  сколько существует серьезных,  почти  непреодолимых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препятствий к тому, чтобы лоскуток  был "вырван"  просто "колючками", а  нас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просят поверить, что было вырвано несколько лоскутков! Причем "один оказался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куском нижней оборки"! А второй "был вырван из юбки гораздо выше оборки", 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есть колючки не  оторвали его от края, а  вырвали из внутренней части ткани!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Да, человека, отказывающегося поверить  в  это,  вполне  можно извинить, но,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взятые в  целом, эти  улики  все  же дают,  пожалуй,  меньше  основания  для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подозрения, чем одно-единственное  поразительное обстоятельство, а  именно -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тот факт, что вещи вообще были оставлены среди  кустов убийцами,  у  которых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хватило хладнокровия  унести  труп. Однако  вы  поймете меня  неверно,  если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предположите, будто моя цель доказать, что  преступление не было совершено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этой  чаще.  Оно  могло  произойти  там,  или  же, что  вероятнее,  какая-то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несчастная случайность привела к нему под кровлей мадам Дюлюк, но  этот факт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имеет второстепенное значение. Мы пытаемся установить, не где было совершено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убийство,   а  кто   его  совершил.   Мои   рассуждения,  несмотря   на   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обстоятельность,  имели  только  целью,  во-первых, показать  всю  нелепость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решительных и опрометчивых выводов "Солей" и, во-вторых, что гораздо важнее,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наиболее естественным путем подвести  вас к вопросу о  том, было ли убийство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совершено шайкой или нет.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Мы   возобновим   рассмотрение   этого   вопроса,   кратко   коснувшись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отвратительных  подробностей,  сообщенных  полицейским врачом на  следствии.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Достаточно сказать,  что  его  опубликованное  заключение,  касающееся числа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преступников, вызвало заслуженные насмешки  всех видных анатомов Парижа,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неверное  и  абсолютно  безосновательное. Конечно, он не предположил  ничего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невозможного, но  никаких реальных оснований для такого предположения у него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 было. Однако  нельзя ли  найти достаточных  оснований  для какого-нибудь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другого предположения?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Займемся  теперь  "следами  отчаянной борьбы". Позвольте мне  спросить,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свидетельством  чего  были  сочтены  эти  следы?  Свидетельством присутствия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шайки. Но разве на самом деле  они не  свидетельствуют совсем  об  обратном?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Какая  борьба  могла  завязаться   -  какая  борьба,  настолько  яростная 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длительная, что она оставила  "следы"  повсюду, -  между  слабой беззащитной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девушкой и  предполагаемой шайкой негодяев?  Да они просто схватили бы ее,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все было бы кончено в одно мгновение и без всякого шума. У жертвы не хватило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 сил вырваться из их грубых рук, и она оказалась бы в полной их власти.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помните  одно: доводы против того, что  местом преступления  является именно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эта чаща,  в подавляющем большинстве справедливы,  только если  считать,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преступников было  несколько. Если же предположить,  что насильник был один,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 тогда - и только  тогда - можно представить себе такую яростную и упорную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борьбу, которая оставила бы пресловутые "следы".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И еще одно. Я уже упомянул, насколько подозрительным представляется тот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факт, что вещи  вообще  были оставлены  там, где их нашли.  Почти невозможно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вообразить,  что  их  случайно  забыли   в  чаще.  У  преступников   достало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хладнокровия (так, по крайней мере,  считается) унести труп, и  тем не менее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улики куда более очевидные, чем сам труп (который мог вскоре быть изуродован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разложением до неузнаваемости), оставляются на месте преступления - я имею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виду носовой платок с именем и фамилией убитой. Если это произошло случайно,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  такая  случайность  исключает  шайку.  Она  могла произойти, только если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преступник был один.  Будем рассуждать.  Человек совершил убийство. Он стоит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один  перед  трупом своей жертвы.  Он испытывает  глубокий  ужас,  глядя 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неподвижное тело. Бурная вспышка  страстей угасла, и его сердцем  овладевает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естественный  страх  перед  содеянным.   Его   не  подбадривает  присутствие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сообщников. Он здесь один с убитой. Он трепещет  и  не знает, как поступить.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Но труп необходимо как-то скрыть. Он тащит мертвое тело к реке и оставляет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чаще другие свидетельства своей вины, так как унести все сразу было бы очень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трудно  или  даже  вообще  невозможно,  но  он  полагает,  что вернуться  за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остальным  будет  легко.  Однако,  пока  он  пробирается к реке,  его  страх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удесятеряется.  Со всех сторон до него доносятся звуки,  свидетельствующие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близости людей. Много раз он слышит - или ему чудится, что он слышит, - шаги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непрошеного свидетеля.  Даже огни  города пугают его. Но  вот  после долгих,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исполненных ужаса остановок  он достигает реки и избавляется от своей жуткой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ноши - быть  может, воспользовавшись  для этого лодкой. Но какой страх перед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воздаянием  может понудить  одинокого убийцу  вернуться теперь по  трудной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опасной тропе  в  чащу, полную  ужасных воспоминаний?  Ни за какие сокровища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мира он не  решится пойти туда еще раз, чем бы это ему ни грозило. Он не мог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 вернуться, даже если бы хотел. Сейчас  он думает только об  одном: бежать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отсюда,  бежать как можно скорее. Он  навсегда  поворачивается спиной к этим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страшным кустам и обращается в паническое бегство.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 xml:space="preserve">     Ну, а если бы  там действовала шайка? Их многочисленность придала бы им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уверенности - закоренелым негодяям ее вообще не занимать стать. Подобные  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шайки  составляются  именно  из  закоренелых негодяев.  Их многочисленность,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повторяю  я, избавила бы их от растерянности  и слепого ужаса, парализующего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рассудок  одинокого  убийцы,  о  котором  я говорил. Если  бы не спохватился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первый, второй, даже  третий  из них,  четвертый исправил  бы их промах. Они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ничего не оставили бы в кустах, потому что легко могли бы  унести все сразу.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Возвращаться им не было бы нужды.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Теперь вспомните, что из верхней юбки,  надетой на  трупе, была вырвана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  подола  к  талии  "полоса дюймов в  двенадцать шириной,  но не  оторвана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совсем, а  трижды  обернута вокруг талии  и  закреплена на спине  скользящим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узлом".  Сделано  это  было  несомненно для  того, чтобы облегчить переноску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трупа. Но зачем нескольким мужчинам могло понадобиться такое приспособление?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Троим-четверым  было  бы проще и удобнее нести тело за руки и за ноги. Такая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"ручка"   могла   понадобиться   только   человеку,   которому    предстояло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перетаскивать тело  одному, а это подводит нас к тому обстоятельству, что "в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изгородях, находившихся между этой чащей и рекой, были обнаружены проломы,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следы на  почве указывали,  что тут  волочили  что-то  тяжелое".  Но неужели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несколько мужчин стали бы ломать изгородь,  чтобы протащить сквозь нее труп,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когда им  ничего не стоило  бы в одно мгновение перекинуть  его  через любую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ограду?  Неужели  несколько мужчин стали бы волочить тело по земле, оставляя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следы-улики?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И тут нам следует  обратиться к  одному из  замечаний  "Коммерсьель",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котором  я уже говорил.  "От одной  из  нижних юбок злосчастной  девушки был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оторван  кусок  длиной в два фута и шириной в фут,  и  из него была устроена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повязка, проходившая под подбородком и  затянутая узлом у затылка. Проделано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это, возможно для того,  чтобы помешать  ей кричать, и сделали это субъекты,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располагающие носовыми платками".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Я уже указывал, что бродяги, воры и другие темные личности всегда имеют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 себе носовой платок. Но теперь меня интересует другое. Платок, брошенный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чаще, неопровержимо доказывает, что не отсутствие носового платка побудило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 преступника воспользоваться этой повязкой для цеди, которую ему приписала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"Коммерсьель"; и предназначалась повязка отнюдь не для того, чтобы "помешать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ей кричать" - для этого ведь он располагал гораздо более надежным средством.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Однако  в протоколе осмотра трупа  говорится  о  полосе  муслина,  "свободно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обвернутой  вокруг шеи  и завязанной  неподвижным  узлом".  Это  -  довольно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неопределенное  описание, но оно  существенно  отличается от  того,  что  мы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находим в "Коммерсьель". Полоса  шириной в  восемнадцать дюймов, пусть  даже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муслиновая, представляет  собой довольно крепкую веревку, если скрутить ее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продольном направлении.  А  она была  скручена именно так.  Я делаю из этого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следующий вывод: одинокий убийца  протащил труп несколько  десятков шагов (в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чаще у заставы или в другом месте - значения не имеет), держа его на весу за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повязку, закрепленную скользящим  узлом на талии жертвы,  но обнаружил,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такая  ноша слишком тяжела для него.  Он решил дальше волочить ее - следы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земле  свидетельствуют,  что  труп  именно  волочили. Для  этого  необходимо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привязать веревку к шее жертвы или  к ее ногам. Шея представляется ему более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удобной,  так как  подбородок  не  даст веревке  соскользнуть.  Тут  убийца,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несомненно,  подумал  о  повязке,  уже охватывающей  пояс  жертвы.  Но чтобы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воспользоваться ею, надо распутать скользящий  узел, размотать ее и оторвать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 корсажа. Проще  оторвать еще одну такую полосу ткани  от нижней юбки. 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отрывает такую полосу, завязывает  ее  на шее мертвой девушки и волочит свою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жертву к реке. Тот факт, что была использована "повязка", которую можно было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изготовить только ценой определенных усилий и задержки, причем  она довольно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плохо  отвечала  своему назначению, ясно показывает,  что прибегнуть  к  ней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пришлось под давлением каких-то  обстоятельств  в тот момент, когда носового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платка рядом уже не было, то есть,  как  мы уже  предположили, когда  убийца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выбрался  из  чащи  (если  все произошло именно там)  и находился на полпути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между чащей и рекой.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Однако,  скажете  вы, показания мадам  Дюлюк  (!) не  оставляют никаких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сомнений, что в  час, когда было совершено убийство, или примерно в этот час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неподалеку от чащи бродила какая-то шайка. Да, конечно. Вполне возможно,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 момент трагедии или  примерно в то  же время неподалеку от заставы Дюруль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шлялось  даже  полдесятка  шаек  вроде  описанной  мадам  Дюлюк.  Но  шайка,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привлекшая  к  себе  особое внимание благодаря довольно запоздалым  и весьма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подозрительным показаниям мадам Дюлюк, - это единственная шайка, которая, по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словам этой честной  и  щепетильной дамы, ела  ее  пироги и пила ее пиво,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побеспокоившись заплатить за них.  Et  hinc  illae irae? [Не отсюда  ли этот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гнев? (лат.)]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Но  что  именно показала  мадам Дюлюк?  "В  трактир  ввалилась компания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хулиганов, которые вели себя очень буйно,  не заплатили за  то, что  съели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выпили,  ушли в том же направлении, какое избрали молодой человек и девушка,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вернулись в трактир, когда начинало  смеркаться, и  переправились на  другой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берег как будто в большой спешке".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 xml:space="preserve">     Эта "большая спешка" могла  представиться мадам Дюлюк  особенно большой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потому, что  она оплакивала судьбу своих пирогов и пива и, возможно, все еще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таила слабую надежду получить причитающиеся  ей деньги. Иначе почему  она 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такой настойчивостью  указывала на их  "большую  спешку", хотя  уже начинало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смеркаться? Неужели следует удивляться, что даже эта буйная компания спешила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вернуться  домой?  Ведь  собиралась  гроза,  приближалась  ночь,  а  им  еще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предстояло переправиться через широкую реку в маленьких лодках.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Я  говорю  -  "приближалась  ночь",  так  как  еще  не  стемнело.  Ведь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неприличная  торопливость  этих  "хулиганов"  оскорбила трезвый  взор  мадам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Дюлюк, когда  только-только начинало смеркаться. Однако  нам сообщают, что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тот  же самый вечер мадам Дюлюк  и  ее  старший  сын "слышали  женские крики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неподалеку от трактира".  Какими  же словами  мадам Дюлюк обозначила тот час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вечера, когда  раздались эти крики? Она их услышала "после того,  как совсем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стемнело".  Но  "совсем  стемнело"  означает  поднято  темноту,  а "начинало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смеркаться"  подразумевает  дневной  свет.   Следовательно,  шайка  покинула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окрестности заставы Дюруль до того, как мадам Дюлюк услышала (?) крики.  Но,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хотя во  всех  сообщениях о показаниях  мадам Дюлюк эти  обозначения времени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неизменно приводятся именно в тех словах, которые я повторил сейчас в беседе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 вами, пока еще ни газеты, ни  полицейские агенты не обратили  внимания 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грубое противоречие, которое в них содержится.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Я  приведу  еще  только  один  довод против предположения, что  в  деле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замешана шайка, но  этот  один  довод, на мой взгляд,  неопровержим.  Раз за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поимку преступников  предложена  большая награда и обещано  полное  прощение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тому,  кто их выдаст,  среди  членов  такой  шайки уж непременно  нашелся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предатель. Каждый член шайки,  оказавшись в подобном положении,  не  столько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думает  о  награде  или  о  возможности  избежать  кары,  сколько  опасается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предательства  со  стороны  своих сообщников.  Он торопится  донести  на них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первым, чтобы другой  не успел  донести  на  него. И  то, что тайна остается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нераскрытой,  вернее всего  свидетельствует  о том, что это -  действительно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тайна.  Подробности  этого  гнусного  преступления  известны  только  одному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человеку - или, в крайнем случае, двум людям - и богу.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Теперь подведем  итоги скудных, но, во всяком случае, верных выводов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нашего  долгого анализа. Он  показал нам,  что  либо в трактире мадам  Дюлюк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произошел несчастный случай,  либо  в  чаще у заставы Дюруль  было совершено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убийство,  причем совершил  его  любовник покойной  девушки  или, во  всяком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случае, ее близкий и тайный знакомый. Про него мы  знаем, что он - "смуглый"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молодой человек.  Эта  смуглота,  пресловутый  "скользящий  узел",  а  также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"морской узел", которым были завязаны ленты шляпки, указывают на моряка.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отношения с  покойной  -  разбитной,  но  разборчивой  девушкой -  позволяют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сделать  вывод, что он не  мог быть простым матросом.  Это подтверждается 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хорошо написанными гневными письмами, адресованными в газеты. Обстоятельства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первого бегства, упомянутые "Меркюри", заставляют связать этого моряка с тем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"морским  офицером",  который,  как известно, один  раз уже увлек несчастную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девушку на гибельный путь.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И  здесь весьма уместно  вспомнить  о том,  что  этот  смуглый  молодой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человек до сих пор никак не заявил о себе. Я немного отвлекусь и замечу,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он смугл  до  черноты - эта  смуглость настолько необычна,  что и  Баланс,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мадам Дюлюк  обратили внимание только на  нее и никаких других его примет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указали.  Но почему этот молодой человек исчез? Может быть, шайка его убила?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Но  в  этом  случае  почему   сохранились  только  следы  убийства  девушки?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Естественно  предположить,  что убить их должны были бы в  одном  и  том  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месте. И  где  его  труп? Убийцы скорее  всего  избавились бы от  них  обоих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одинаковым способом. Но можно предположить, что он жив и не хочет обнаружить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себя, опасаясь обвинения  в убийстве.  Такое соображение  имеет определенный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вес сейчас, на этом позднем этапе, поскольку свидетели видели его с Мари,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 то время, когда произошло убийство, оно не имело никакой силы. Ни в чем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повинный  человек поспешил  бы  сообщить о  случившемся и помог  бы  розыску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преступника. Такое поведение было бы самым разумным.  Его  видели в обществе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убитой.  Он переехал с ней через  реку на открытом пароме.  Даже идиот понял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бы,  что обличение  убийц было бы  наиболее верным  и к тому же единственным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способом  очистить  себя  от  подозрений.  А  предположить,  что  вечером 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воскресенье он был и неповинен в совершенном преступлении, и ничего о нем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знал, невозможно. Однако только в  этом случае он, если он  остался жив, мог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 не объявить об убийстве и не обличить убийц.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А какими средствами мы располагаем,  чтобы узнать истину? Мы обнаружим,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средства эти умножаются и становятся все более верными по мере того,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мы будем продвигаться  в  нужном  направлении. Давайте до  конца выясним все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подробности  первого побега.  Давайте познакомимся со всеми обстоятельствами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жизни этого "офицера", узнаем, где он сейчас и где находился в час убийства.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Давайте тщательно сравним все письма,  присланные в вечернюю газету с  целью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обвинить в преступлении шайку.  Затем сравним эти письма - их стиль и почерк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- с  письмами,  которые  ра&lt; нее присылались в утреннюю  газету и  содержали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столь  настойчивые  обвинения  по  адресу Менэ. После  чего сравним все  эти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письма с какими-нибудь  письмами "офицера".  Попробуем вновь допросить мадам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Дюлюк, ее сыновей и кучера омнибуса,  чтобы узнать  другие приметы "смуглого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молодого   человека".  Искусно   составленные   вопросы  непременно  помогут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кому-нибудь из вышеперечисленных свидетелей вспомнить такую примету (или еще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что-нибудь),  хотя сейчас он даже  не отдает  себе отчета,  что  ему  что-то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известно.  И  давайте  проследим  лодку,  которая утром  в понедельник  была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найдена  плывущей вниз  по  Сене,  а затем  еще до обнаружения трупа  кем-то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забрана  - без ведома  начальника  пристани и без руля. Соблюдая необходимые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предосторожности и действуя настойчиво, мы, без всяких сомнений, разыщем эту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лодку, потому что ее не  только может опознать  лодочник,  доставивший ее  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пристани,  но еще  и потому, что в наших руках находится ее  руль.  Человек,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которому  нечего  опасаться, не оставит на произвол судьбы руль  от парусной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лодки. И тут я кстати задам вопрос. О найденной  лодке не было дано никакого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объявления.  Она была  отбуксирована к пристани  и  на  следующее  утро  уже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исчезла.  Но каким образом ее владелец или наниматель к  утру  вторника  без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помощи  объявления  уже узнал, куда отогнали лодку, найденную в понедельник?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Этого  нельзя  было   объяснить,   не   предположив  какой-нибудь  связи  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соответствующим ведомством, какого-нибудь обмена мелкими новостями на основе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общих интересов.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Когда я описывал,  как убийца  один  волок свою  жертву  к реке,  я уже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упоминал, что  затем  он, возможно, воспользовался  лодкой.  Теперь мы можем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считать,  что  тело Мари  Роже  действительно было брошено  в реку с  лодки.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Произойти иначе это не могло. Кто рискнул бы оставить труп на  мелководье  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берега? Странные  рубцы на  спине  и  плечах жертвы  заставляют  вспомнить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шпангоутах на дне лодки.  Подтверждается это  предположение еще и  тем,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труп был брошен в воду  без груза.  Если бы его бросали  в воду с берега,  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нему  обязательно  привязали  бы  груз.  Такой  недосмотр  убийцы  мы  можем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объяснить, только предположив, что  второпях  он  забыл захватить  с собой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лодку что-нибудь подходящее. Когда  он выбрасывал тело за борт, то, конечно,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обнаружил свой недосмотр, но уже не мог его исправить. Он готов был пойти на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любой риск, лишь бы не возвращаться к  этому проклятому берегу.  Избавившись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 своего  жуткого балласта, убийца, без сомнения, поспешил к городу. Там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выпрыгнул на какую-нибудь темную пристань. Но лодка? Привязал ли он ее? Нет,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он слишком торопился, чтобы тратить время на привязывание лодки. Кроме того,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он почувствовал бы,  что, привязывая  ее к пристани, тем самым оставляет там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страшную  улику против себя. Ему, естественно, хотелось избавиться от всего,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что  было связано с его преступлением. Он не только сам бежал без оглядки 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этой пристани, но никак  не мог оставить там лодку. Конечно же, он пустил ее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плыть по течению.  Последуем  и дальше за игрой  нашего  воображения.  Утром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негодяй  с  ужасом  узнает, что лодку поймали  и  отвели туда, где он  имеет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обыкновение  бывать  чуть ли  не ежедневно,  туда,  где он, возможно, обязан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бывать по долгу службы. В эту же ночь, не посмев взять из  конторы руль,  он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забирает лодку. Итак, где теперь находится эта лодка, лишенная руля? Вот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нам надо узнать прежде всего. Первые сведения о ней будут нашим первым шагом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 верному успеху. Эта  лодка  с быстротой,  которая  удивит даже нас  самих,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приведет нас к тому,  кто плыл на ней в  полночь этого рокового воскресенья.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Одно подтверждение последует за другим, и убийца будет обнаружен.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(По причинам, которые  мы  не будем называть,  но  которые многие  наши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читатели поймут без всяких объяснений, мы взяли  на  себя смелость изъять из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врученной   нам   рукописи   подробности   того,   как   были   использованы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немногочисленные  улики, обнаруженные Дюпеном.  Мы считаем  необходимым лишь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вкратце сообщить, что цель была достигнута и что префект добросовестно, хотя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е с  большой  неохотой, выполнил условия своего договора  с шевалье.  Статья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мистера  По завершается следующим  образом.  - Ред. [Из журнала,  в  котором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впервые была напечатана эта статья.])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Само  собой  разумеется, что я говорю  тут только о совпадениях, и ни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чем другом. Того, что я сказал об этом выше, должно быть  достаточно. В моем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собственном сердце  нет  веры в сверхъестественное. Ни один мыслящий человек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не  станет отрицать двоицы  -  Природы  и  ее  Бога.  Бесспорно  и  то,  что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последний, творя первую, может по  своей  воле управлять ею и изменять ее. 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говорю - "по своей воле", ибо речь здесь идет о воле, а не о власти, как это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предполагает безумие логики. Конечно, Всевышний может менять свои законы, 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мы оскорбляем его,  выдумывая необходимость такого  изменения. Эти законы  с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самого начала были созданы так, чтобы обнять любые возможности, какие 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таило в себе будущее. Для Бога все - только теперь.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И я повторяю, что рассматриваю  все,  о чем здесь шла  речь, только как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совпадения. И далее: вдумываясь в мой рассказ, нетрудно усмотреть, что между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судьбой злополучной Мэри Сесилии Роджерс - насколько эта судьба известна - 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историей  некой  Мари  Роже  вплоть  до  определенного  момента   существует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параллелизм,  поразительная точность которого приводит  в смущение рассудок.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Да, усмотреть это  нетрудно.  Но  не следует  полагать,  будто  я  продолжил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грустную историю Мари после  упомянутого выше момента и проследил  весь путь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раскрытия  тайны  ее смерти с задней мыслью, желая намекнуть  на  дальнейшие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совпадения  или  даже  давая  понять,  что   меры,  принятые  в  Париже  для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обнаружения  убийцы хорошенькой гризетки, или меры,  опирающиеся на  сходный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анализ, привели бы и здесь к таким же результатам.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    Ведь  следует  помнить, что  при  таком  ходе  рассуждений  даже  самое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крохотное  различие  в фактах того  и другого  случая  могло  бы  привести 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колоссальному  просчету,   потому  что  тут  обе  цепи  событий   начали  бы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расходиться.  Точно так же в арифметике ошибка, сама по себе ничтожнейшая,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ходе  вычислений  после  ряда  умножений  может  дать результат, чрезвычайно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далекий  от истинного.  К  тому  же не следует забывать, что та самая теория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вероятности, на которую  я  ссылался,  налагает  запрет на  всякую  мысль  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продолжении такого параллелизма - налагает  с  решительностью, находящейся в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прямой   зависимости  от   длительности   и   точности  уже   установленного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параллелизма. Это одна  из тех аномалий, которые, хотя и чаруют умы, далекие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  математики, тем не менее  полностью постижимы  только  для  математиков.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Например, обычного  читателя почти невозможно убедить, что при  игре в кости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двукратное выпадение шестерки делает почти невероятным выпадение ее в третий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раз  и  дает  все  основания поставить  против этого  любую сумму. Заурядный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интеллект не может этого  воспринять,  он не может усмотреть, каким  образом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два   броска,  принадлежащие  уже   прошлому,  могут  повлиять   на  бросок,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существующий  еще  пока  только  в будущем.  Возможность выпадения  шестерки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кажется точно такой же, как и в любом  случае - то  есть зависящей только от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lastRenderedPageBreak/>
        <w:t>того,  как  именно  будет  брошена  кость.  И это  представляется  настолько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очевидным,  что всякое возражение обычно встречается насмешливой  улыбкой, а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отнюдь не выслушивается  с почтительным вниманием. Суть скрытой тут ошибки -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грубейшей  ошибки - я  не могу объяснить в  пределах места, предоставленного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мне  здесь, а  людям,  искушенным  в  философии,  никакого объяснения  и  не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потребуется.   Тут   достаточно  будет  сказать,   что  она  принадлежит   к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бесконечному ряду  ошибок,  которые  возникают  на  пути  Разума  из-за  его</w:t>
      </w:r>
    </w:p>
    <w:p w:rsidR="002401B9" w:rsidRPr="002401B9" w:rsidRDefault="002401B9" w:rsidP="0024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2401B9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склонности искать истины в частностях.</w:t>
      </w:r>
    </w:p>
    <w:p w:rsidR="0083437E" w:rsidRDefault="0083437E"/>
    <w:sectPr w:rsidR="0083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B2832"/>
    <w:multiLevelType w:val="multilevel"/>
    <w:tmpl w:val="653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B9"/>
    <w:rsid w:val="002401B9"/>
    <w:rsid w:val="0083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7FC86-E580-4FB0-9383-45D5A7C5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0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01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1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8E489D02.dotm</Template>
  <TotalTime>1</TotalTime>
  <Pages>65</Pages>
  <Words>17071</Words>
  <Characters>97306</Characters>
  <Application>Microsoft Office Word</Application>
  <DocSecurity>0</DocSecurity>
  <Lines>810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Lavrenko, Eugene</dc:creator>
  <cp:keywords/>
  <dc:description/>
  <cp:lastModifiedBy>Lavrenko, Eugene</cp:lastModifiedBy>
  <cp:revision>1</cp:revision>
  <dcterms:created xsi:type="dcterms:W3CDTF">2022-06-27T12:04:00Z</dcterms:created>
  <dcterms:modified xsi:type="dcterms:W3CDTF">2022-06-27T12:05:00Z</dcterms:modified>
</cp:coreProperties>
</file>