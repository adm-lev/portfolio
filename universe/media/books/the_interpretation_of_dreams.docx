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3F" w:rsidRDefault="006C3A3F" w:rsidP="006C3A3F">
      <w:pPr>
        <w:pStyle w:val="a3"/>
        <w:jc w:val="center"/>
        <w:rPr>
          <w:sz w:val="28"/>
          <w:szCs w:val="28"/>
          <w:lang w:val="en-US"/>
        </w:rPr>
      </w:pPr>
    </w:p>
    <w:p w:rsidR="00A56EBC" w:rsidRPr="006C3A3F" w:rsidRDefault="006C3A3F" w:rsidP="006C3A3F">
      <w:pPr>
        <w:pStyle w:val="a3"/>
        <w:jc w:val="center"/>
        <w:rPr>
          <w:sz w:val="24"/>
          <w:szCs w:val="24"/>
          <w:lang w:val="ru-RU"/>
        </w:rPr>
      </w:pPr>
      <w:r w:rsidRPr="006C3A3F">
        <w:rPr>
          <w:sz w:val="24"/>
          <w:szCs w:val="24"/>
          <w:lang w:val="ru-RU"/>
        </w:rPr>
        <w:t>Зигмунд Фрейд</w:t>
      </w:r>
    </w:p>
    <w:p w:rsidR="00A56EBC" w:rsidRPr="00DB2183" w:rsidRDefault="00A56EBC" w:rsidP="006C3A3F">
      <w:pPr>
        <w:pStyle w:val="a3"/>
        <w:jc w:val="center"/>
        <w:rPr>
          <w:lang w:val="ru-RU"/>
        </w:rPr>
      </w:pPr>
    </w:p>
    <w:p w:rsidR="00A56EBC" w:rsidRPr="00DB2183" w:rsidRDefault="00A56EBC" w:rsidP="006C3A3F">
      <w:pPr>
        <w:pStyle w:val="a3"/>
        <w:jc w:val="center"/>
        <w:rPr>
          <w:lang w:val="ru-RU"/>
        </w:rPr>
      </w:pPr>
    </w:p>
    <w:p w:rsidR="00A56EBC" w:rsidRPr="006C3A3F" w:rsidRDefault="006C3A3F" w:rsidP="006C3A3F">
      <w:pPr>
        <w:pStyle w:val="a3"/>
        <w:jc w:val="center"/>
        <w:rPr>
          <w:b/>
          <w:sz w:val="32"/>
          <w:szCs w:val="32"/>
          <w:lang w:val="ru-RU"/>
        </w:rPr>
      </w:pPr>
      <w:r w:rsidRPr="006C3A3F">
        <w:rPr>
          <w:b/>
          <w:sz w:val="32"/>
          <w:szCs w:val="32"/>
          <w:lang w:val="ru-RU"/>
        </w:rPr>
        <w:t>Толкование сновидений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OCR: Vasiliy Tomsinsky. Специально для проекта "Философия и атеизм"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http://books.atheism.ru/.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Содержание.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ПРЕДИСЛОВИЕ.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ВВЕДЕНИЕ.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НАУЧНАЯ ЛИТЕРАТУРА ПО ВОПРОСУ О СНОВИДЕНИЯХ (ДО 1900 г.)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II. МЕТОД ТОЛКОВАНИЯ СНОВИДЕНИЙ. ОБРАЗЕЦ АНАЛИЗА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Ш. СНОВИДЕНИЕ - ОСУЩЕСТВЛЕНИЕ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ИСКАЖАЮЩАЯ ДЕЯТЕЛЬНОСТЬ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V. МАТЕРИАЛ И ИСТОЧНИКИ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VI. РАБОТА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VII. ПСИХОЛОГИЯ ПРОЦЕССОВ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УКАЗАТЕЛЬ ЛИТЕРАТУРЫ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4. ПСИХОАНАЛИТИЧЕСКАЯ ЛИТЕРАТУРА ПРОБЛЕМЫ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5. ПРИМЕЧАНИЯ.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Данте да Майяно - к стихотворцам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 откажи, премудрый, сделай милость,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этот сон вниманье обрати.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Узнай, что мне красавица приснилась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та, что у сердца в пребольшой чести.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густым венком в руках она явилась,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желая в дар венок преподнести,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вдруг на мне рубашка очутилась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ее плеча - я убежден почти.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Тут я пришел в такое состоянье,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начал даму страстно обнимать,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ей в удовольствие - по всем приметам.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целовал ее. Храню молчанье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прочем, как поклялся ей. И мать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покойная моя была при этом.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Данте Алигьери - к Данте да Майяно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Передо мной достойный ум явив,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Способны вы постичь виденье сами,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но, как могу, откликнусь на призыв,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изложенный изящными словами.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подарке знак любви предположив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прекраснейшей и благородной даме,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любви, чей не всегда исход счастлив,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надеюсь я - сойдусь во мненьях с вами.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Рубашка дамы означать должна,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я считаю, как считаем оба,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вас в ответ возлюбит и она.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 то, что эта странная особа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покойницей была, а не одна,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lastRenderedPageBreak/>
        <w:t>должно бы означать любовь до гроба.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Данте Алигьери "Малые произведения"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ПРЕДИСЛОВИЕ.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изучению сновидений Фрейд приступил в начале 90-х годов прошлого века.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1895 г. он внезапно "открыл" для себя основное положение теории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(сновидение - осуществленное желание). Произошло это в небольшом венском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ресторанчике. Фрейд шутил, что над столиком, за которым он сидел в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вечер (точная дата - </w:t>
      </w:r>
      <w:smartTag w:uri="urn:schemas-microsoft-com:office:smarttags" w:element="date">
        <w:smartTagPr>
          <w:attr w:name="ls" w:val="trans"/>
          <w:attr w:name="Month" w:val="7"/>
          <w:attr w:name="Day" w:val="24"/>
          <w:attr w:name="Year" w:val="18"/>
        </w:smartTagPr>
        <w:r w:rsidRPr="00DB2183">
          <w:rPr>
            <w:lang w:val="ru-RU"/>
          </w:rPr>
          <w:t>24 июля 18</w:t>
        </w:r>
      </w:smartTag>
      <w:r w:rsidRPr="00DB2183">
        <w:rPr>
          <w:lang w:val="ru-RU"/>
        </w:rPr>
        <w:t>95 г.), стоит повесить небольшую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мемориальную доску. В каждой шутке - доля шутки, остальное - правда. Фрейд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ценил свое открытие чрезвычайно высоко.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 считал, что книга "Толкование сновидений" была рубежом в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творчестве. В истории психоанализа теория сновидений "занимает особое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место, знаменуя собою поворотный пункт; благодаря ей психоанализ сделал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шаг от психотерапевтического метода к глубинной психологии. С тех 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теория сновидений является самым характерным и самым своеобразным в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молодой науке, не имеющим аналогов в наших прочих учениях участком целины,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отвоеванным у суеверий и мистики" (Фрепд 3. Введение в психоанализ, - М.: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Наука, 1989). Так Фрейд оценивал место теории сновидений в общем комплексе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психоаналитических теорий.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Впервые "Толкование сновидений" было опубликовано в 1900 г. Предисловия 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Фрейда к первым шести изданиям книги позволяют проследить путь развития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распространения психоанализа. Для нас важно, что к моменту первого издания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разработка теории сновидений была практически завершена. В последующем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 внес ряд поправок и уточнений. Начиная с четвертого издания, Фрейду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работе помогает один из его ближайших учеников - Отто Ранк, который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дополняет список литературы, составляет примечания, а также прилагает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шестой главе книги Фрейда две собственные статьи. Однако все эти уточнения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дополнения не принципиальны. К проблеме сновидений Фрейд возвращается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неоднократно, но в большинстве случаев это упрощенное, популярное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изложение его взглядов: третья лекция в "Пяти лекциях об истории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психоанализа" (в 1989 г. они опубликованы под названием "О психоанализе",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ранее включались в "Хрестоматию по истории зарубежной психологии"),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небольшая работа "О сновидении" ("Психология сна") и, наконец, пятая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пятнадцатая лекции во "Введении в психоанализ".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последние годы жизни 3. Фрейд вновь возвращается к проблеме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отражено в третьем разделе "Лекций", который никогда не был прочитан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аудитории: автор был слишком стар и болен. Одна из его лекций - "Пересмотр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сновидений" - дает немного дополнительных сведений о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однако позволяет судить о том, что именно Фрейд считал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своей теории, а что - второстепенным. Содержание второй лекции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"Сновидение и оккультизм" - достаточно далеко от собственно проблемы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зато мы можем ознакомиться с мнением Фрейда по поводу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астрологии, пророчеств, гаданий - всего того, что входит в моду в наши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дни. И здесь Фрейд верен себе! Он не столько критикует эти феномены (хотя,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безусловно, не верит в них), сколько пытается проанализировать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психологические закономерности, которые лежат в основе оккультизма.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Главными особенностями "Толкования сновидений" являются последовательность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обстоятельность изложения, насыщенность конкретными примерами. Книгу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читать внимательно, "от корки до корки", иначе "прервется мысль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связующая нить" и знакомство с книгой не прибавит ничего к той информации,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читатель уже почерпнул из других, популярных, источников.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мы можем получить искаженное, поверхностное впечатление о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(Фрейд в конце жизни имел все основания жаловаться на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теория стала популярной, но осталась непонятой). Подробное,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детализированное изложение как бы воспроизводит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психоаналитического исследования. Мы знакомимся не только с теоретическими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обобщениями, но в большей степени - с материалом, послужившим источником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обобщений. В этом плане "Толкование" не имеет аналогов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ВВЕДЕНИЕ.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Делая попытку толкования сновидений, я не переступаю, на мой взгляд,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замкнутого круга невропатологических интересов. Сновидение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психологическом анализе служит первым звеном в ряду психических феноменов,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которых дальнейшие - истерические фобии, навязчивые мысли и бредовые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идеи должны интересовать врача по практическим соображениям. На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практическое значение сновидение - как мы увидим - претендовать не может.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тем значительнее его теоретическая ценность в качестве парадигмы1. Кто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умеет объяснить себе возникновение сновидений, тот напрасно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стараться понять различного рода фобии, навязчивые мысли, бредовые идеи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той целью, чтобы оказать на них терапевтическое воздействие.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Эта тесная взаимозависимость, которой обязана своею важностью разбираемая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тема, является, однако, причиною и недостатков предлагаемой работы.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Проблемы, имеющиеся в нашем изложении в столь обильном количестве,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соответствуют стольким же точкам соприкосновения, в которых проблема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сновидений входит в более общие проблемы психопатологии,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не освещаются тут и которым будут посвящены дальнейшие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исследования, поскольку позволят время и силы.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Своеобразие материала, с которым приходилось оперировать для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чрезвычайно затрудняло мою работу. Из изложения само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будет ясно, почему все сновидения, описанные в литературе или собранные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неизвестных лиц, совершенно не пригодны для моих целей. У меня был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выбор между собственными сновидениями и сновидениями моих пациентов,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пользующихся психоаналитическим лечением. Использование последних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затруднялось тем, что эти сновидения осложнялись привхождением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невротических элементов. С сообщением же собственных была неразрывно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связана необходимость раскрывать перед чужим взором больше интимных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подробностей моей личной жизни, чем мне бы хотелось и чем вообще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открывать их автор, - не поэт, а естествоиспытатель. Это было неприятно,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неизбежно. И я примирился с этим, лишь бы не отказываться вообще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аргументации своих психологических выводов. Я не мог, конечно,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противостоять искушению при помощи различного рода сокращений и пропусков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скрывать наиболее интимные подробности; но это всегда служило во вред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данному примеру как доказательному аргументу. Я могу надеяться только,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читатели моей книги поймут мое затруднительное положение и будут ко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снисходительны, и далее, что все лица, которые так или иначе затрагиваются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этих сновидениях, не откажутся предоставить, по крайней мере, этой сфере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полную свободу мысли.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Предисловие ко второму изданию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со дня выхода моей книги еще не прошло десяти лет, уже появилась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потребность во втором ее издании, я обязан отнюдь не интересу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специалистов, к которым обращался я во введении. Мои коллеги-психиатры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дали себе труда разделаться с тем первоначальным недоумением,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было вызвать в них мое новое понимание сновидений, а философы,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привыкшие смотреть на проблему сновидения как на добавление к вопросам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сознания, не поняли, что именно отсюда можно извлечь кое-что, ведущее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коренному преобразованию всех наших психологических теорий. Отношение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научной критики могло только подтвердить мое ожидание, что участью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книги будет упорное замалчивание ее; первое издание моей книги не могло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целиком быть разобрано и той небольшой кучкой смелых сторонников,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следуют за мной по пути врачебного применения психоанализа и которые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моему примеру толкуют сновидения, чтобы использовать это затем при лечении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невротиков. В виду этого я считаю себя обязанным выразить благодарность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широким кругам интеллигентных и любознательных лиц, сочувствие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вызвало потребность спустя девять лет снова взяться за мой нелегкий и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многих отношениях капитальный труд.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удовлетворением я могу сказать, что исправлять и изменять мне пришлось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немногое. Я включил только кое-где новый материал, прибавил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замечаний, вытекавших из моих продолжительных наблюдений,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местами кое-что переработал. Все существенное же о сновидении 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толковании, а также вытекающие из последнего общие психологические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lastRenderedPageBreak/>
        <w:t>принципы остались без изменения. Все это, по крайней мере субъективно,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выдержало испытание времени. Кто знаком с моими другими работами (об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этиологии и механизме психоневрозов), тот знает, что я никогда не выдавал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неготового и неполного за полное и готовое и всегда старался изменять свои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утверждения, когда они переставали соответствовать моим убеждениям.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области же толкования сновидений я остался на своей первоначальной точке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зрения. За долгие годы своей работы над проблемой неврозов я неоднократно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колебался и менял свои взгляды; только в своем "Толковании сновидений"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находил твердую точку опоры. И многочисленные мои научные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противники обнаруживают большую чуткость, избегая столкновения со мной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области проблемы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Материал моей книги, эти в большинстве своем уже обесцененные давностью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на примере которых я объясняю принципы толкования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оказались при пересмотре не нуждающимися в какой-либо переработке.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меня лично эта книга имеет еще другое субъективное значение, которое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сумел понять лишь по ее окончании. Она оказалась отрывком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самоанализа - реакцией на смерть моего отца, на крупнейшее событие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тягчайшую утрату в жизни человека. Поняв это, я счел невозможным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уничтожить черты этого воздействия. Для читателя же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безразлично, на каком материале он учится оценивать и толковать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Там, где необходимое замечание не укладывалось в логическую связь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прежним изложением, я заключал его в квадратные скобки. (При последующих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изданиях скобки были опущены)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Берхтесгаден, лето 1908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Предисловие к третьему изданию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 время как между первым и вторым изданием этой книги прошло девять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лет, потребность в третьем издании ощутилась немного более чем через год.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мог бы радоваться этой перемене. Но если прежде пренебрежение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трудом со стороны его читателей я не считал доказательством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негодности" то теперь пробудившийся к нему интерес не доказывает еще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положительных качеств.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Прогресс научной мысли не оставил в стороне и "Толкования сновидений".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в 1899 г. я писал эту книгу, "сексуальной теории" еще не было,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сложных форм психоневрозов только еще зарождался.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должно было стать вспомогательным средством для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 неврозов. Углубившееся изучение последних само в свою очередь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стало оказывать влияние на толкование сновидений. Учение о последнем пошло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пути, который недостаточно определенно был выражен в первом издании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книги. Благодаря собственному опыту и работам В. Ште-келя и других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научился правильнее оценивать объем и значение символики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(или, вернее, в бессознательном мышлении). И таким образом в течение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 скопилось многое, требовавшее особого внимания к себе. Я попытался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использовать все это, прибегши к помощи примечаний и многочисленных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вставок в тексте. Если добавления эти угрожают местами переступить рамки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изложения или если не везде удалось поднять первоначальный текст до уровня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наших нынешних взглядов, то к этим недостаткам своей книги я прошу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снисхождения; они являются лишь следствиями и результатами быстрого темпа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развития нашего знания. Я решаюсь, кроме того, сказать заранее, по каким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 путям отклонятся последующие издания "Толкования сновидений",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окажется в них потребность. Они должны будут приблизиться более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богатому материалу поэзии, мифа, языка и народного быта, с другой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они коснутся более подробно, чем теперь, отношений сновидения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неврозам и психическим расстройствам.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Отто Ранк2 оказал мне весьма ценные услуги при подборе материала и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выполнил корректуру печатных листов, и я выражаю ему и многим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глубокую благодарность за их указания.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Вена, весна 1911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Предисловие к четвертому изданию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Год тому назад (в 1913 г.) д-р А. А. Брилл3 в Нью-Йорке перевел настоящую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книгу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на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английский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язык</w:t>
      </w:r>
      <w:r w:rsidRPr="00250339">
        <w:rPr>
          <w:lang w:val="en-US"/>
        </w:rPr>
        <w:t xml:space="preserve">. (The Interpretation of dreams. G. Aleen &amp; </w:t>
      </w:r>
      <w:r w:rsidRPr="00DB2183">
        <w:rPr>
          <w:lang w:val="ru-RU"/>
        </w:rPr>
        <w:t>СУ</w:t>
      </w:r>
      <w:r w:rsidRPr="00250339">
        <w:rPr>
          <w:lang w:val="en-US"/>
        </w:rPr>
        <w:t>.,</w:t>
      </w:r>
    </w:p>
    <w:p w:rsidR="00A56EBC" w:rsidRPr="00250339" w:rsidRDefault="00A56EBC" w:rsidP="00A56EBC">
      <w:pPr>
        <w:pStyle w:val="a3"/>
        <w:rPr>
          <w:lang w:val="en-US"/>
        </w:rPr>
      </w:pPr>
      <w:smartTag w:uri="urn:schemas-microsoft-com:office:smarttags" w:element="City">
        <w:smartTag w:uri="urn:schemas-microsoft-com:office:smarttags" w:element="place">
          <w:r w:rsidRPr="00250339">
            <w:rPr>
              <w:lang w:val="en-US"/>
            </w:rPr>
            <w:t>London</w:t>
          </w:r>
        </w:smartTag>
      </w:smartTag>
      <w:r w:rsidRPr="00250339">
        <w:rPr>
          <w:lang w:val="en-US"/>
        </w:rPr>
        <w:t xml:space="preserve">, 1913 </w:t>
      </w:r>
      <w:r w:rsidRPr="00DB2183">
        <w:rPr>
          <w:lang w:val="ru-RU"/>
        </w:rPr>
        <w:t>г</w:t>
      </w:r>
      <w:r w:rsidRPr="00250339">
        <w:rPr>
          <w:lang w:val="en-US"/>
        </w:rPr>
        <w:t>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lastRenderedPageBreak/>
        <w:t xml:space="preserve">  </w:t>
      </w:r>
      <w:r w:rsidRPr="00DB2183">
        <w:rPr>
          <w:lang w:val="ru-RU"/>
        </w:rPr>
        <w:t>Д-р Отто Ранк на этот раз не только выполнил корректуру, но и обогатил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текст двумя самостоятельными статьями. (Прибавление к гл. VI.)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Вена, июнь 1914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Предисловие к пятому изданию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 к "Толкованию сновидений" не прекратился и во время мировой войны,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еще до окончания ее ощущалась необходимость в новом издании. В течение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войны не было возможности уследить за всей литературой, начиная с 1914 г.,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поскольку имеется иностранная литература, она вообще не была доступна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мне, ни д-ру Ранку.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Венгерский перевод "Толкования сновидений", выполненный д-ром Голлосом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д-ром Ференци выйдет в свет в недалеком будущем. В моих "Лекциях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введению в психоанализ", изданных в 1916 - 1917 г., средняя часть,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обнимающая одиннадцать лекций, посвящена изложению сновидения; я стремился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тому, чтобы изложение это было более элементарным и имел в виду указать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более тесную связь его с учением о неврозах. В общем оно имеет характер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извлечения из "Толкования сновидений", хотя отдельные места изложены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мог решиться на основательную переработку настоящей книги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соответственно современному уровню наших психоаналитических взглядов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уничтожить этим самым ее историческое своеобразие. Я все же думаю,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почти 20-летнего существования она выполнила свою задачу.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Будапешт - Штейнбрух, июль 1918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Предисловие к шестому изданию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Вследствие трудностей, связанных в настоящее время с книгопечатанием,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настоящее новое издание появилось в свет гораздо позже того срока, когда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ощути-лась потребность в нем; в силу тех же обстоятельств оно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впервые - неизмененным оттиском с предыдущего издания. Лишь литературный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указатель в конца книги был дополнен и продолжен д-ром О. Ран-ком.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Мое предположение, что настоящая книга в течение своего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двадцатилетнего существования выполнила свою задачу, не получило,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подтверждения. Я мог бы сказать скорее, что ей предстоит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выполнить новую задачу. Если прежде речь шла о том, чтобы выяснить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сущность сновидения, то теперь столь же важно преодолеть то упорное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непонимание, с которым были встречены эти объяснения.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Вена, апрель 1921 г.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НАУЧНАЯ ЛИТЕРАТУРА ПО ВОПРОСУ О СНОВИДЕНИЯХ (ДО 1900 г.) (До первого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издания этой книги в 1900 г.).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дальнейшем изложении я постараюсь привести доказательства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существует психологическая техника, которая позволяет толковать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 что при применении этого метода любое сновидение оказывается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осмысленным психическим феноменом, который может быть в соответствующем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 включен в душевную деятельность бодрствования. Я попытаюсь далее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выяснить те процессы, которые обусловливают странность и непонятность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 вывести на основании их заключение относительно природы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сил, из сотрудничества или соперничества которых образуется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Но на этом пункте изложение мое и закончится, так как далее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проблема сновидения переходит в более обширную проблему, разрешение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нуждается в другом материале.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Своему изложению я предпосылаю обзор работ других авторов, а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современного положения проблемы сновидения в науке; делаю я это потому,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дальнейшем буду иметь мало поводов возвращаться к этому. Научное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понимание сновидения, несмотря на тысячелетние попытки, ушло вперед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мало. В этом так единодушны все авторы, что излишне выслушивать по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их отдельные голоса. В сочинениях, список которых я прилагаю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 своей книги, имеется много ценных замечаний и интересного материала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нашей темы, но там нет ничего или почти ничего, что касалось бы самой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 сновидения и разрешало бы его тайну. Еще меньше перешло, понятно,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понимание интеллигентных читателей-неспециалистов.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Вопрос о том, как понималось сновидение в первобытные времена человечества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первобытных народов и какое влияние на образование их воззрений на мир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душу следует приписать ему, представляет огромный интерес; поэтому 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большим сожалением исключаю его из обработки в этом сочинении. Я ссылаюсь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известные сочинения сэра.Дж. Леббока, Г. Спенсера, Э. Б. Таи-лора и др.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присовокупляю лишь, что значение этих проблем и спекуляций может стать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понятно только после того, как мы разрешим стоящую перед нами задачу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"толкования сновидений"5.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Отзвук первобытного понимания сновидений лежит, очевидно, в основе оценки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у народов классической древности. (Нижеследующее - согласно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тщательному изложению Bus-chenschiitz'a). Они предполагали, что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стоят в связи с миром сверхчеловеческих существ, в которые они верили,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приносят откровения со стороны богов и демонов. Они думали далее,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имеют важное значение для сновидящего, возвещая ему обыкновенно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будущее. Ввиду чрезвычайного разнообразия в содержании и во впечатлении,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производимом сновидениями, было, конечно, трудно придерживаться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понимания, и поэтому необходимо было произвести различные подразделения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группировки сновидений согласно их ценности и достоверности. У отдельных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философов древности суждение о сновидении зависело, разумеется, от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позиции, которую они были готовы занять по отношению к искусству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предсказывать вообще.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обеих работах Аристотеля6, обсуждающих сновидение, оно уже стало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объектом психологии. Мы слышим, что сновидение - это не послание Божие,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оно имеет не божественное происхождение, а дьявольское,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природа скорее демонична, чем божественна. Сновидение вовсе не возникает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сверхъестественного откровения, а является результатом законов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человеческого духа, родственного, конечно, божеству.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определяется как душевная деятельность спящего, покуда он спит.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Аристотелю знакомы некоторые из характерных черт жизни сновидения;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знает, например, что сновидение превращает мелкие раздражения, наступающие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время сна, в крупные ("кажется, будто идешь через огонь и горишь,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самом деле происходит лишь незначительное согревание той или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 тела") и выводит отсюда заключение, что сновидение может обнаружить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врачом первые, незаметные признаки начинающегося изменения в теле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(Об отношении сновидения к болезням пишет греческий врач Гиппократ,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из глав своего знаменитого сочинения).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Древние до Аристотеля считали сновидение, как известно, не продуктом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грезящей души, а внушением со стороны божества: мы уже видим у них 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противоположных направления, имеющиеся налицо во всех исследованиях сна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Они отличают истинные и ценные сновидения, ниспосланные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спящему для предостережения или для предсказания будущего, от тщеславных,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обманчивых и ничтожных, целью которых было смутить спящего или ввергнуть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 гибель.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Группе (Griechische Mythologie und Religionsgeschi-chte, с. 390) приводит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 подразделение сновидений поМакробиусуиАртемидору: "Сновидения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подразделяют на два класса. Один класс обусловлен лишь настоящим (или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прошедшим), но не имеет никакого значения для будущего; он включает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(evwua), insomnia, которые непосредственно воспроизводят данное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или противоположное ему представление, например, голод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утоление его, и ((раутост^сста), которые фантастически преувеличивают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данное представление, как, например, кошмары (ночное удушье). Наоборот,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класс определяет будущее, к нему относятся: 1) прямое пророчество,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получаемое в сновидении (^ргц^атЮ-цб, oraculum); 2) предсказание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предстоящего события (бреема, visio); 3) символическое, нуждающееся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разъяснении сновидения (oueipo^, somnium). Эта теория существовала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многих веков".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Различная оценка сновидений определяла и задачу их "толкования".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в общем, ждали важных открытий, но не все сновидения могли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непосредственно поняты, было неясно, предвещает ли данное непонятное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что-либо важное. Этим и был дан толчок стремлению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"расшифровать" сновидение, заменить непонятное содержание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понятным, проникнуть в его "скрытый" смысл, исполненный значения.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Величайшим авторитетом в толковании сновидений считался в древности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Артемидор из \ Далтиса, подробное сочинение которого должно вознаградить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за утерянные сочинения того же содержания. (О дальнейших судьбах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 в средние века см. у Ципгена и в специальных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исследованиях М. Ферсте-ра, Готтгарда и др. О толковании сновидений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евреев пишут Альмоли, Амрам, Левингер, а также недавно Лауэр, принявший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психоаналитическую точку зрения. Сведения о толковании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арабов сообщают Дрексль, Ф. Шварц и миссионер Тфинкдий, у японцев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Миура и Ивайа, у китайцев - Секер, у индусов - Негелейн).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донаучное понимание сновидений вполне гармонировало с общим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мировоззрением древних, которое проецировало в качестве реальности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внешний мир только то, что имело реальность в душевной жизни. Это касалось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содержания сновидений (вернее, тех впечатлений, которые оставались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на утро, воспоминаний о сновидении). В этих воспоминаниях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как бы противостоит обыденному содержанию психики, привносится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нечто чуждое, происходящее как бы из иного мира. Было бы ошибочно,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полагать, что учение о сверхъестественном происхождении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имеет сторонников и в настоящее время; не говоря уже обо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поэтических и мистических писателях, которые изо всех сил стараются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наполнять каким-нибудь содержанием остатки столь обширной в прежнее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сферы сверхъестественного, покуда они не завоевываются естественнонаучным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исследованием, - очень часто встречаются чрезвычайно развитые, далекие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всяких подозрений люди, которые пытаются обосновать свою религиозную веру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существование и во вмешательство сверхчеловеческих духовных сил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необъяснимостью явлений сна (Гаффнер). Понимание сновидений некоторыми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философскими системами, например, шеллингианцами, представляет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очевидный отзвук твердого убеждения древних в божественном происхождении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Обсуждение способности сновидения "прорицать", предсказывать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будущее, все еще не закончено. Хотя каждый человек, придерживающийся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научного мировоззрения, склонен отрицать пророческую силу сновидения,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попытки психологического истолкования недостаточны, чтобы осилить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накопленный фактический материал.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Писать историю научного изучения проблемы сновидения тем более трудно,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изучении, как ни ценно оно в некоторых своих частях, нельзя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заметить прогресса в определенном направлении. Дело никогда не доходило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возведения фундамента из прочно обоснованных результатов, на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последующий исследователь мог бы продолжить свою постройку. Каждый новый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 принимается за изучение проблемы сызнова. Если бы я стал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рассматривать авторов в хронологическом порядке и про каждого из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сообщать, какого он был воззрения на проблему сновидения, - мне пришлось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бы, наверное, отказаться от составления общего наглядного обзора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современного состояния проблемы сновидения. Я предпочел поэтому связать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изложение с сущностью разбираемых вопросов, а не с авторами и постараюсь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обсуждении каждой проблемы указывать, какой материал имеется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литературе для ее разрешения.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 как, однако, мне не удалось осилить всю чрезвычайно разбросанную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разностороннюю литературу, то я прошу читателей удовлетвориться сознанием,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я не упустил ни одного существенного факта, ни одной значительной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точки зрения.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До недавнего времени большинство авторов считало необходимым рассматривать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сон и сновидение вместе, а обычно присоединяли сюда еще и изучение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аналогичных состояний, соприкасающихся с психопатологией, и сноподобных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явлений (каковы, например, галлюцинации, видения и т.п.).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этому и в более поздних работах обнаруживается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стремление суживать по возможности тему и исследовать какой-нибудь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вопрос из области сновидений. В этой перемене я вижу выражение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взгляда, что в таких темных вещах понимания можно достичь лишь целым рядом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детальных исследований. Я и предлагаю здесь не что иное, как такое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детальное исследование специально психологического характера. У меня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оснований заняться проблемою сна, так как это уж почти чисто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физиологическая проблема, хотя и в характеристике сна должно быть налицо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изменение условий функционирования душевного аппарата. Я опускаю поэтому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литературу по вопросу о сне.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Научный интерес к проблеме сновидения сводится к следующим отдельным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вопросам, отчасти скрещивающимися друг с другом.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Отношение сновидения к бодрствованию. Наивное суждение пробуждающегося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 предполагает, что сновидение, если и не происходит из другого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мира, то во всяком случае переносит его самого в тот чуждый мир. Старый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физиолог Бурдах7, которому мы обязаны добросовестным и остроумным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описанием явлений сновидений, выразил это убеждение в довольно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цитируемом положении (с. 474): "...жизнь дня с ее треволнениями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переживаниями, с радостями и горестями никогда не воспроизводится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сновидении; последнее стремится скорее вырвать нас из этой жизни.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вся наша душа преисполнена одной мыслью, когда острая боль разрывает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сердце или когда какая-либо цель поглощает целиком наш разум, -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тогда сновидение оживляет нечто совершенно своеобразное, или же берет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своих комбинаций только отдельные элементы действительности, или 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наконец, входит в тон нашего настроения и символизирует действительность".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И. Г. Фихте6 (1, 541) говорит в этом же самом смысле прямо о дополняющих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и называет их одним из тайных благодеяний самоисцеляющей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природы духа. В аналогичном смысле высказывается и Л. Штрюмпелъ в своем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справедливо прославившемся исследовании природы и возникновения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16): "Кто грезит, тот уносится из мира бодрственного сознания..."; (с.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17): "В сновидении совершенно исчезает память строго упорядоченного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бодрственного сознания и его нормальных функций..."; (с. 19):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"Почти полное отделение души в сновидении от осмысленного содержания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течения бодрственного состояния...".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Подавляющее большинство авторов придерживаются, однако, противоположного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мнения относительно взаимоотношения сновидения и бодрствования.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Гаффнер считает (с. 19): "Прежде всего сновидение служит продолжением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бодрственного состояния. Наши сновидения стоят всегда в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представлениями, имевшими место незадолго до того в сознании.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наблюдение найдет всегда нить, которой сновидение связано с переживаниями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предшествующего дня". Вейгандт (с. 6) прямо противоречит вышеупомянутому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утверждению Бурдаха: "Очень часто, по-видимому, в огромном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можно наблюдать, что они возвращают нас в повседневную жизнь,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вовсе не вырывают из нее". Мори (с. 56) говорит в своей лаконической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формуле: "Мы видим во сне то, что мы видели, говорили, желали или делали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наяву". Иессен в своей "Психологии", появившейся в 1855 г., высказывается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подробно (с. 530): "Более или менее содержание сна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определяется индивидуальностью, возрастом, полом, общественным положением,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умственным развитием, привычным образом жизни и фактами предшествующей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Наиболее определенно высказывается по этому вопросу философ Я. Г. Е. Маасс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(Uber die Leidenschaften, 1805); "Опыт подтверждает наше утверждение,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чаще всего видим в сновидении то, на что направлены наши самые горячие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страстные желания. Из этого видно, что наши страстные желания должны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оказывать влияние на появление наших сновидений. Честолюбивый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видит в сновидении достигнутые (может быть, лишь в его воображении)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предстоящие лавры в то время, как сновидения влюбленного заполнены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предметом его сладких надежд... Все чувственные желания или отвращения,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дремлющие в сердце, - если они приводятся в возбуждение на каком-либо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основании - могут оказать влияние в том смысле, что из связанных с ними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возникает сновидение или что эти представления примешиваются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уже существующему сновидению". (Сообщено Винтерштейном в "Zbl. fur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Psychoanalyse 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Древние никогда не представляли себе иначе взаимозависимости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жизни. Я цитирую по Радеш-току (стр. 139): "Когда Ксеркс перед походом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греков не послушался добрых советов, а последовал воздействию постоянных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старый толкователь снов, перс Агтабан, сказал ему очень метко,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сновидения в большинстве случаев содержат то, о чем думает человек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поэме Лукреция "О природе вещей" есть одно место (IV, V, 962):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кто-нибудь занят каким-либо делом прилежно, Иль отдавалися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чему-нибудь долгое время, И увлекало наш ум постоянно занятие это, То и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 представляется нам, что мы делаем то же: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Стряпчий тяжбы ведет, составляет условия сделок, Военачальник идет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войну и в сраженья вступает, Кормчий в вечной борьбе пребывает с морскими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ветрами, Я продолжаю свой труд...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(Перевод Ф. Петровского).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Цицерон (De Divinatione II) говорит то же, что потом Мори: "В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 в душах проходят следы тех вещей, о которых мы размышляли, 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делали их в состоянии бодрствования".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Противоречие обоих воззрений относительно взаимоотношений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бодрствования, по-видимому, действительно неразрывно. Здесь уместно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вспомнить о Ф. В. Гильдебрандте(1875), который полагает, что своеобразные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особенности сновидения вообще нельзя описать иначе, как посредством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"целого ряда контрастов", которые переходят часто в противоречия" (с. 8).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"Первый из этих контрастов образует, с одной стороны, полная отделенность,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замкнутость, сновидения от действительной, реальной жизни и, с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постоянное соприкосновение их друг с другом, постоянная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взаимозависимость. Сновидение есть нечто строго отделенное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действительности, пережитой в бодрственном состоянии, так сказать,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герметически замкнутое бытие, отрезанное от действительной жизни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непроходимой пропастью. Оно отрывает нас от действительности, убивает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нормальное воспоминание о ней, переносит нас в другой мир, в другую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среду, не имевшую решительно ничего общего с действительностью..."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Гиль-дебрандт говорит далее, что во сне все бытие наше словно исчезает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"невидимой дверью". Во сне едешь, например, на остров св. Елены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привозишь живущему там Наполеону превосходный, дорогой мозельвейн.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Экс-император встречает очень любезно. Чувствуешь положительно жалость,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пробуждение разрушает интересную иллюзию. Но начинаешь сравнивать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с действительностью. Виноторговцем ты никогда не был и быть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хотел. Морского путешествия не совершал и во всяком случае никогда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отправился бы на св. Елену. К Наполеону вообще не питаешь никакой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симпатии, а скорее врожденную патриотическую ненависть. И вдобавок тебя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еще на свете, когда на острове умер Наполеон. Думать о какой-либо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личной привязанности нет никаких оснований. Все сновидение представляется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виде какого-то чуждого феномена, проявившегося между двумя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подходящими друг другу и составляющими один продолжение другого периодами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(бодрственной)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"А все же, - продолжает Гилъдебрандт, - "мнимое противоречие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правдиво и правильно. На мой взгляд, эта замкнутость и обособленность идет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рука об руку с наитеснейшей связью и общностью. Мы можем сказать даже: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ни представляло собою сновидение, оно берет свой материал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и из душевной жизни, разыгрывающейся на фоне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действительности.. 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бы оно ни делало с ним, оно никогда не отделится от реального мира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самые комичные и странные формы должны будут всегда черпать свой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 из того, что либо стояло перед нашими глазами в действительной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или же уже заняло так или иначе место в нашем бодрственном мышлении,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короче говоря, из того, что мы переживали внешне или внутренне".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б) Материал сновидения. Память в сновидении. То, что весь материал,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образующий содержание сновидения, так или иначе происходит от реальных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переживаний и в сновидении лишь воспроизводится, вспоминается, это,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крайней мере, должно быть признано бесспорнейшим фактом. Но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ошибочно полагать, что такая взаимозависимость содержания сновидения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бодрственным состоянием без всякого труда может быть констатирована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поверхностным исследованием. Ее приходится отыскивать очень долго,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целом ряде случаев она остается вообще скрытой. Причина этого заключается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целом ряде особенностей, которые обнаруживает память в сновидении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которые, хотя и всегда отмечались, однако не нашли еще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удовлетворительного объяснения. Между тем безусловно стоит труда подробнее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остановиться на них.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Прежде всего бросается в глаза то, что в содержании сновидения имеется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материал, за которым по пробуждении человек отрицает принадлежность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своему кругу знаний и переживаний. Он вспоминает, что это снилось ему,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помнит, что когда-либо пережил это. Он остается затем в неизвестности,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какого источника черпало сновидение; им овладевает искушение уверовать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самостоятельную творческую способность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неожиданно, спустя долгое время, новое переживание переносит мнимо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утерянное воспоминание на более раннее переживание и находит тем самым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 сновидения. Приходится сознаваться тогда, что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знал и вспомнил нечто, чего не помнил в бодрственном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(Вашид утверждает также, что неоднократно было замечено, что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говорит свободнее и лучше на иностранном языке, чем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Особенно характерный пример такого рода рассказывает Дел ьбеф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собственного опыта. Ему приснился двор его дома, покрытый снегом;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снегом он нашел двух полузамерзших ящериц. Любя животных, он поднял 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согрел и отнес их в нору возле стены. Туда же положил несколько листьев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папоротника, который они, как он знал, очень любили. Во сне он знал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название растения: Asplenium ruta muralis. Сновидение продолжалось и,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удивлению Дельбефа, показало ему двух новых зверьков, растянувшихся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остатках папоротника. Он поднял глаза на дорогу, увидел пятую, шестую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ящерицу, и скоро вся дорога была усеяна ящерицами, которые направлялись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в ту же нору возле стены.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Действительные познания Дельбефа включали в себя очень мало латинских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ботанических терминов: aspleni-um он совсем не знал. Но, к превеликому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своему удивлению, убедился, что действительно имеется такой папоротник.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настоящее название: Asplenium ruta muraria, - сновидение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исказило его. О случайном совпадении думать было трудно, и для Дельбефа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и осталось загадочным, откуда он во сне взял этот термин.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Приснилось ему все это в 1862 году; шестнадцать лет спустя философ, будучи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гостях у одного своего друга, увидел у него небольшой альбом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засушенными цветами, какие продают в Швейцарии туристам.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пробуждается вдруг воспоминание, он открывает альбом, находит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asplenium и в подписи под цветком узнает свой собственный почерк.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стало сразу понятным. Сестра его друга в 1800 г. - за два года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 ящерицами - посетила во время своего свадебного путешествия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Дельбефа. У нее был с собой купленный для брата гербарий, и Дельбеф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любезности подписал под диктовку специалиста-ботаника латинское название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 каждым растением.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Случайность, раскрывшая тайну сновидения, дала Дельбефу возможность найти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объяснение и другой части этого же сновидения. Однажды, в 1877 г., в руки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нему попал старый том иллюстрированного журнала, в котором он увидел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картинку, изображавшую шествие ящериц, виденное им во сне в 1862 г. Журнал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относился к 1861 г. и Дельбеф вспомнил, что он был в то время подписчиком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журнала.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сновидение имеет в своем распоряжения воспоминания, недоступные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бодрствованию, представляет собою настолько замечательный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теоретическом отношении настолько важный факт, что я хотел бы подчеркнуть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сообщением еще и других "гипермнестических" сновидений. Мори сообщает,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у него некоторое время вертелось на языке слово Муссидан. Он знал,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- название французского города, но подробностей об этом городе не знал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никаких. Однажды ночью ему приснился разговор с каким-то человеком,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сказал ему, что он из Мус-сидана. И на вопрос, где этот город,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ответил: "Му ecu-дан - окружной город в департаменте Дордонь".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Проснувшись, Мори не придал никакого значения справке, полученной во сне.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Учебник географии показал ему, однако, что она была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справедлива. Этот случай доказывает превосходство познаний сновидения,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выясняет забытого источника 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Иессен (с. 55) сообщает аналогичное сновидение из более ранней эпохи: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"Сюда относится, между прочим, сновидение старшего Скалигера (Геннингс, 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300), который написал оду в честь знаменитых мужей в Вероне, и которому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явился во сне человек, назвавшийся Бру-ниолусом и пожаловавшийся на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был позабыт. Хотя Скалигер и не помнил, чтобы когда-нибудь слышал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нем, он все же включил его в свою оду, и лишь впоследствии его сын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Вероне узнал, что некогда в ней прославился известный критик Бруниолус".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Маркиз д'Эрвей де Денис (по Вашиду, с. 232) сообщает гипермнестическое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отличающееся особым своеобразием, которое состоит в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 за ним сновидение осуществляет идентификацию воспоминания,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распознанного раньше: "Я видел однажды во сне женщину с золотистыми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волосами, болтавшую с моей сестрой в то время, как она показывала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вышивание. В сновидении она представлялась мне очень знакомой, и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казалось даже, что я неоднократно видел ее. После пробуждения я еще живо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видел это лицо, но абсолютно не мог узнать его. Затем я опять уснул;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повторилось. В этом новом сновидении я заговариваю с блондинкой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спрашиваю ее, не имел ли я уже чести встречать ее где-либо. Разумеется,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отвечает дама, вспомните морские купанья в Парнике. Тотчас я опять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просыпаюсь и с достоверностью вспоминаю теперь все подробности, с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связано это прелестное лицо в сновидении".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Тот же автор (у Вашида, с. 233) сообщает: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Один знакомый музыкант слышал однажды в сновидении мелодию,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показалась ему совершенно новой. Лишь много лет спустя он нашел эту самую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мелодию в одном старом сборнике музыкальных пьесок, но он все еще не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вспомнить, чтобы он когда-нибудь держал этот сборник пьесок в руках.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своем, к сожалению, недоступном для меня труде (Proceedings of the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Society for psychical research) </w:t>
      </w:r>
      <w:r w:rsidRPr="00DB2183">
        <w:rPr>
          <w:lang w:val="ru-RU"/>
        </w:rPr>
        <w:t>Миер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приводит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целую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коллекцию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гипермнестических сновидений. На мой взгляд, каждый, интересующийся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сновидениями, должен будет признать самым заурядным явлением,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дает доказательство познаний и воспоминаний, которыми,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не обладает субъект в бодрственном состоянии.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психоаналитических работах с невротиками, о которых я сообщу ниже, я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день имею случай разъяснять пациентам на основании их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превосходно знают различного рода цитаты, циничные выражения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т.п., и что они пользуются ими во сне, хотя в бодрственном состоянии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ими забываются. Я приведу здесь еще один невинный случай гипермнезии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так как мне удалось чрезвычайно легко найти источники,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проистекают познания, проявившиеся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Пациенту снилось, что он, будучи в кофейне, потребовал себе "контужувки".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Рассказав мне об этом, он заявил, что не знает, что означает это слово.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ответил, что контужувка - польская водка: он не придумал название во сне,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известно уже давно по плакатам и объявлениям. Сначала пациент мне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поверил. Но несколько дней спустя, после того как он увидел свой сон,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заметил название на плакатах, висевших на улице, по которой он, по крайней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мере, два раза в день проходил уже несколько месяцев.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собственных сновидениях я убедился, насколько исследование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происхождения отдельных элементов сновидения зависит от всевозможных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случайностей. Так, в течение нескольких лет перед изданием этой книги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преследовало изображение чрезвычайно простой колокольни, которую, как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казалось, я никогда в действительности не видел. Однажды, проезжая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железной дороге, на маленькой станции между Зальцбургом и Рейхенгаллем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увидел деревенскую колокольню и тотчас же узнал ее. Это было во второй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половине 90-х годов, а в первый раз я проезжал тут в 1886 г. В последующие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годы, когда я уже занялся изучением сновидений, одна довольно странная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картина не давала мне буквально покоя. Я видел во сне, всегда налево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себя, темное помещение, в котором красовалось несколько причудливых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каменных фигур. Проблеск воспоминания, в котором я был, однако, не совсем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уверен, говорил мне, что это вход в винный погребок. Мне, однако,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удалось разъяснить, ни что означает это сновидение, ни откуда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проистекает. В 1907 г. я случайно приехал в Падую, в которой, к моему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великому сожалению, не бывал с 1895 г. Мое первое посещение прекрасного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университетского города было неудачным: мне не удалось повидать фресок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Джиотто в Мадонна дель Арена; отправившись туда, я по дороге узнал,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церковь в этот день заперта, и повернул обратно. Посетив Падую во второй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раз, двенадцать лет спустя, я решил вознаградить себя за потерянное,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первым делом отправился в церковь. На улице, ведшей туда, по левой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стороне, по всей вероятности, на том месте, где в 1895 г. я повернул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обратно, я увидел помещение, которое столь часто видел во сне, с теми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самыми каменными фигурами. Это в действительности был вход в маленький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ресторан.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Одним из источников, из которых сновидение черпает материал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репродукции, отчасти таким, который не вспоминается и не используется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состоянии, служат детские годы. Я приведу лишь некоторых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авторов, заметивших и утверждавших это: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Гильдебрандпг (с. 23): "Несомненно то, что сновидение иногда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изумительной репродуцирующей силой воспроизводит перед нами отдельные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забытые факты прошлого".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Штрюмпель (с. 40): "Еще более странно, когда замечаешь, как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черпает в полной неприкосновенности, в первоначальной свежести образы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лиц, вещей и местностей из глубочайших наслоений, отложенных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временем на ранних переживаниях юности. Это ограничивает не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впечатлениями, вызвавшими при своем возникновении живое сознание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связанными с высокими психическими ценностями и возвращающимися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 в сновидении в качестве воспоминания, которому радуется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пробудившееся сознание. Глубина памяти в сновидении обнимает собою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 образы, вещи, лица, местности и переживания раннего периода,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либо вызвали лишь незначительное сознание, либо не обладали никакой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ценностью, либо же утратили как то, так и другое. Поэтому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сновидении, так и по пробуждении они представляются совершенно новыми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незнакомыми - до тех пор пока не открывается их раннее происхождение".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Фолькельт (с. 119): "Особенно замечателен тот факт, что во сне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воспроизводятся воспоминания детства и юности. То, о чем мы 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больше не думаем, то, что для нас давно уже потеряло всякую ценность,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обо всем этом сновидение неминуемо напоминает нам".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Господство сновидения над материалом детства дает повод к возникновению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интересных гипермнестических сновидений, из которых я опять-таки приведу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примеров.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Мори рассказывает (с. 92), что он часто ездил ребенком из своего родного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города Мо в соседний Трильпор, где его отец заведовал постройкой моста.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 ночью сновидение переносит его в Трильпор и заставляет играть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улицах города. К нему приближается человек в какой-то форме. Мори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спрашивает, как его зовут; он называет себя: его зовут С., он сторож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моста. По пробуждении Мори, сомневающийся в истинности воспроизведения,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 старую служанку, жившую у них в доме с самого детства,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помнит ли она человека, носившего такую фамилию. Конечно, гласит ее ответ,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был сторож моста, который в свое время строил его отец.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Такой же доказательный пример истинности воспроизводимого в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детства дает Мо ри со слов некоего Ф." проводившего детство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Монбри-зоне. Человек этот, спустя двадцать пять лет после отъезда оттуда,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решил вновь посетить родину и старых друзей своей семьи, которых он до сих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 не видал. Ночью накануне своего отъезда ему приснилось, что он достиг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 путешествия и неподалеку от Монбризона встретил незнакомого ему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виду человека, сказавшего ему, что он - Т., друг его отца. Спящий помнил,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действительно знал ребенком человека с такой фамилией, но давно уже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 припомнить его внешности. Прибыв несколько дней спустя в Монбризон,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находит местность, виденную им во сне и встречает человека,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котором узнает Т. Человек этот значительно старше на вид, чем Ф. видел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во сне.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могу здесь привести еще одно собственное сновидение, в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впечатление, всплывшее в памяти, было замещено известным отношением.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увидел во сне лицо, от которого во сне же узнал, что он врач в моем родном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местечке. Лица его я хорошенько не разглядел, но оно смешалось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представлением об одном из моих гимназических учителей, с которым 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еще иногда встречаюсь. Какое отношение связывало обоих этих лиц,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мог себе объяснить и после того, как я проснулся. Осведомившись,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у своей матери о враче первых лет моего детства, я узнал,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слеп на один глаз, - между тем так же слеп и гимназический учитель,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личность которого слилась с личностью врача. Прошло тридцать восемь лет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пор, как я не видел этого врача, и, насколько мне помнится, никогда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думал о нем, хотя шрам на шее до сих пор мог. бы напомнить мне 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медицинской помощи.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Кажется, будто создается противовес чрезвычайной роли воспоминаний детства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сновидениях, так как многие авторы утверждают, что в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можно найти элементы самого недавнего периода. Роберт (с. 46)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даже: "В общем нормальное сновидение обхватывает собою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последних дней". Мы увидим, однако, что построенная Роберт 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теория сновидения настоятельно требует такого отодвигания позднейших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выдвигания ранних впечатлений. Факт же, утверждаемый Робертом,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справедлив, как мне кажется на основании моих собственных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наблюдений. Американец Нельсон полагает, что сновидения наиболее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используют впечатления предпоследнего или третьего дня, как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последнего дня недостаточно еще притуплены.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Некоторые авторы, не сомневающиеся в тесной связи содержания сновидения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жизнью, обратили внимание на то, что впечатления, интенсивно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владеющие бодрственным мышлением, лишь в том случае воспроизводятся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когда мышление дня до некоторой степени успело отодвинуть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задний план. Так, например, близкий умерший снится не в первое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его смерти, когда еще скорбь по нем наполняет существо, оставшееся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живых (Делаж). Между тем одна из последних наблюдательниц, мисс Галлам,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собрала примеры и противоположного свойства и стоит в этом отношении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точке зрения психологической индивидуальности.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Третьей и наиболее непонятной особенностью памяти в сновидении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выбор воспроизводимого материала: сновидение использует не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 лишь наиболее выдающееся, а наоборот, также и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безразличное и ничтожное. Я цитирую по этому поводу тех авторов,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резко подчеркнули свое удивление по этому поводу.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Гильдебрандт (с. II): "Самое удивительное то, что сновидение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заимствует свои элементы не из крупных и существенных факторов, не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важных и побудительных интересов прошедшего дня, а из второстепенных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явлений, так сказать, из ничтожных обломков недавнего пережитого или 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далекого прошлого. Потрясающий случай смерти в нашей семье,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впечатлением которого мы засыпаем, как бы погашается в нашей памяти, пока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первый момент бодрствования не возвращает его в наше сознание с удвоенною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силою. Напротив того, бородавка на лбу встреченного нами незнакомца,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мы забыли, тотчас же, как только прошли мимо него, - играет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нашем сновидении наиболее видную роль..."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Штрюмпель (с. 39): "...такие случаи, когда разложение сновидения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составные части, которые хотя и не происходят из переживаний последнего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предпоследнего дня, однако так незначительны и так малоценны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бодрственного сознания, что они забываются почти тотчас же после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восприятия. Такого рода переживаниями являются случайно слышанные фразы,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бегло замеченные поступки, мимолетные восприятия вещей или лиц, небольшие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отрывки из прочитанного и т.п.".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Гавелок Эллис (1899, с. 727): "Глубокие эмоции нашей жизни в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бодрствования, вопросы и проблемы, которые мы решали, используя нашу волю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психическую энергию, это не то, что обычно наполняет наше сознание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сна. Что касается непосредственно предшествовавших событий,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появляются мелкие, случайные и забытые впечатления каждодневной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жизни. То, что во время бодрствования мы переживаем наиболее интенсивно,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во время сна спрятано наиболее глубоко".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Бинц (с. 45) пользуется этими особенностями памяти в сновидении для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высказать неудовлетворение выставляемым им же самим объяснением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сновидения: "Естественное сновидение предъявляет к нам аналогичные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вопросы. Почему воспроизводит оно не всегда впечатления последнего дня,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почему мы без всякой очевидной причины погружаемся в далекое,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забытое прошлое? Почему в сновидении сознание воспринимает столь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безразличных воспоминаний, в то время как мозговые клетки,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несущие в себе наиболее раздражимые следы пережитого, по большей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немы?"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 понятно, почему странная склонность памяти в сновидении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безразличному и поэтому незаметному должна вести к тому, чтобы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исказить зависимость сновидения от бодрственной жизни, и, по крайней мере,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каждом отдельном случае следы этой связи. Благодаря этому было возможно,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мисс Уайтон Каль-кинс при статистической обработке ее собственных (и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сотрудника) сновидений насчитала все же 11 %, в которых нельзя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проследить отношения их к бодрственной жизни. Гильдебрандт безусловно прав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своем убеждении, что все сновидения разъяснились бы нам в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генетической связи, если бы мы каждый раз тратили достаточно времени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их происхождения. Он называет это, правда, "чрезвычайно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трудной и неблагодарной работой. Ведь в большинстве случаев пришлось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выискивать в самых отдаленных уголках памяти всевозможные,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ничтожные в психическом отношении вещи, а также извлекать наружу всякого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рода безразличные моменты давно прошедшего времени,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забытые в то же мгновение". Я должен, однако, с сожалением отметить,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остроумный автор уклонился здесь от правильно избранного пути, - путь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 привел бы его к самому центру проблемы толкования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Работа памяти в сновидении безусловно чрезвычайно существенна для всякой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памяти вообще. Она показывает, что "ничто из того, что раз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нашим духовным состоянием, не может совершенно погибнуть" (Шольц, с. 84).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Или, как выражается Дельбеф, "Всякое впечатление, даже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незначительное, оставляет неизменный след, который может вновь проявиться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бесконечное число раз", - вывод, к которому приводят также и многие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патологические явления душевной жизни. Следует не упускать из виду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чрезвычайной работоспособности памяти в сновидении, чтобы понять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противоречие, которое неминуемо должны выставить другие теории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они попытаются истолковывать абсурдность сновидений частичным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забыванием дневных восприятии и впечатлений.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Можно даже высказать и ту мысль, что сновидения сводятся вообще попросту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воспоминанию, и видеть в сновидении проявление не успокаивающейся и ночью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репродуцирующей деятельности, которая служит себе самоцелью. Сюда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утверждение Пильца, согласно которому наблюдается определенное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взаимоотношение между временем сна и содержанием сновидений: в глубоком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 ночью репродуцируются впечатления последнего времени, к утру же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ранние. Такое воззрение опровергается, однако, уже тем, как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обращается с материалом воспоминания. Штрюм-пель вполне справедливо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обращает внимание на то, что повторения переживаний не проявляются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Сновидение, правда, делает попытку к тому, но нет последующего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звена: оно проявляется в измененном виде или же на его месте мы наблюдаем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новое. Сновидение дает лишь отрывки репродукции. Это безусловно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справедливо настолько, что позволяет сделать теоретический вывод. Бывают,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правда, исключения, когда сновидение повторяет переживания настолько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полно, насколько способна на это наша память в бодрст-венном состоянии.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(На основании позднейших наблюдений можно добавить, что нередко мелкие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незначительные занятия повторяются в сновидении, как например: укладка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сундука, стряпня в кухне и т.п. При таких сновидениях спящий подчеркивает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 не воспоминания, а действительности: "я все это делал днем").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Дельбеф рассказывает про одного своего университетского коллегу, что он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 пережил со всеми деталями опасное путешествие, во время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каким-то чудом спасся от гибели. Мисс Калькинс сообщает о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представляющих собою точную репродукцию дневных переживаний,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я сам буду иметь впоследствии повод сообщить пример неизменной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репродукции в сновидении детского переживания.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в) Раздражения сновидений и источники сновидений. Что следует разуметь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источниками сновидений, можно разъяснить ссылкою на народную поговорку: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сон от желудка. За этой народной мудростью скрывается теория, видящая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следствие беспокойного сна. Человеку ничего бы не снилось,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сон его был безмятежен, и сновидение есть реакция на такое постороннее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вмешательство.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Исследование побудительных причин сновидений занимает наиболее видное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 в научных трудах. Само собой разумеется, что проблема стала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доступной для разрешения лишь с тех пор, когда сновидение сделалось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объектом биологического исследования. Древние, в глазах которых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божественного происхождения, не старались находить для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побудительного источника; по воле божественной или демонической силы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проистекало сновидение, из знания ее или намерения - его содержание.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науке же с первых шагов поднялся вопрос, всегда ли одинаковы побудительные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причины сновидения или же они могут быть разнообразны, а вместе с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ли причинное толкование сновидений к области психологии или,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физиологии. Большинство авторов полагает, по-видимому,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расстройство сна, иначе говоря, источники сновидения, могут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разнообразны, и что физиологическое раздражение наряду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душевными волнениями может играть роль возбудителя сновидений.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предпочтении того или иного источника сновидения, в установлении иерархии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в зависимости от их значения для возникновения сновидений взгляды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расходятся.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общем источники сновидений можно разбить на четыре группы,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пользуются и для классификации самих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Внешнее (объективное) чувственное раздражение.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Внутреннее (субъективное) чувственное раздражение.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Внутреннее (органическое) физическое раздражение9.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Чисто психические источники раздражении. 1. Внешние чувственные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раздражения. Младший Штрюмпель, сын философа, исследования которого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служили уже нам неоднократно руководством к проблеме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сообщил, как известно, наблюдение над одним пациентом,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страдавшим общей анестезией телесных покровов и параличом некоторых высших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органов чувств. Когда у этого субъекта блокировали немногие оставшиеся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органы чувств, он впадал в сон10. Когда мы засыпаем, мы все стремимся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достичь ситуации, аналогичной эксперименту Штрюмпеля. Мы закрываем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важнейшие органы чувств, глаза, и стараемся устранить и от других всякое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 или хотя бы всякое изменение действующих на них раздражении.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засыпаем, хотя наше намерение никогда в полной мере не осуществляется.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не можем ни совершенно устранить раздражения от наших органов чувств,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 уничтожить возбудимость этих органов. То, что нас во всякое время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разбудить более или менее сильное раздражение, доказывает то, "что душа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остается в непрерывной связи с внешним миром". Чувственные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раздражения, действующие на нас во время сна, могут чрезвычайно легко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стать источниками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этих раздражении имеется целый ряд совершенно неизбежных,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приносит с собою сон или принужден их допустить, вплоть до тех случайных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раздражении, которые предназначены для окончания сна. В наши глаза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проникнуть более сильный свет, мы можем услышать шум, слизистая оболочка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носа может возбудиться каким-либо запахом. Мы можем во сне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непроизвольным движением обнажить некоторые части тела и таким образом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испытать ощущение холода или соприкосновение с каким-либо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предметом. Нас может ужалить муха, или же что-нибудь может раздражить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сразу несколько наших чувств. Мы имеем целый ряд сновидений, в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раздражение, констатируемое по пробуждении, и отрывки сновидения настолько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совпадают друг с другом, что раздражение по праву может быть названо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источником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Собрание таких сновидений, вызванных объективными чувственными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раздражениями, более или менее случайными, я заимствую у Иессена (с. 527):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смутно воспринятый шум вызывает соответственное сновидение, раскаты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грома переносят нас на поле сражения, крик петуха превращается в отчаянный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вопль человека, скрип двери вызывает сновидение о разбойничьем нападении.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ночью с нас спадает одеяло, нам снится, что мы ходим голые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мы упали в воду. Когда мы лежим в постели в неудобном положении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ноги свешиваются через край, нам снится, что мы стоим на краю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страшной пропасти, или же что мы падаем с огромной высоты. Когда голова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попадает под подушку, над нами висит огромная скала, готовая похоронить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под своею тяжестью. Накопление семени вызывает сладостные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локальные болевые ощущения - представление о претерпеваемых побоях,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неприятельском нападении или тяжелом ранении и увечье...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"Мейеру (Опыт объяснения лунатизма. Галле, 1758 г., с. 33) снилось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однажды, что на него напало несколько человек: они растянули его на земле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между большим и вторым пальцами ноги вколотили в землю шест.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Проснувшись, он увидел, что между пальцами ноги у него торчит соломинка.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Геннигсу (О сновидениях и лунатиках. Веймар, 1784, с. 258) снилось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однажды, что его повесили: проснувшись, он увидел, что ворот сорочки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сдавил ему шею. Гоффбауеру снилось в юности, что он упал с высокой стены;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пробуждении он заметил, что кровать под ним сломалась и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упал на пол... Грегори сообщает, что однажды, ложась спать,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поставил к ногам бутылку с горячей водой, а во сне предпринял прогулку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вершину Этны, где раскаленная земля жгла ему ноги. Пациент, которому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 поставили шпанские мушки, видел во сне, что его оскальпировали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индейцы; другому, спавшему в мокрой сорочке, снилось, что он утонул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реке. Припадок подагры, случившийся во сне, вызвал у пациента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представление, будто он попал в руки инквизиции и испытывает страшные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пытки (Макниш)".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Аргумент, покоящийся на сходстве раздражения и содержания сновидения,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быть подкреплен, если бы удалось путем систематических чувственных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вызвать у спящего соответственные сновидения. Такие опыты,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 Макниша, производил ужеЖирод де-Бузаренг. "Он обнажал перед сном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голени, и ему снилось, что он ночью едет в дилижансе. Он замечает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этом, что путешественники знают наверное, как ночью в дилижансе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мерзнут голени. В другой раз он не покрыл головы, и ему приснилось,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присутствует при религиозной церемонии. Дело в том, что в стране, где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жил, был обычай постоянно носить головные уборы, за исключением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вышеупомянутого случая".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Мори сообщает наблюдение над вызванным им самим сновидением. (Ряд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опытов не увенчался успехом).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Его щекочут по губам и по носу паром. - Ему снится страшная пытка,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смоляная маска накладывается ему на лицо и потом вместе с кожей срывается.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Точат нож о нож. - Он слышит звон колоколов, потом набат;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присутствует при июньских событиях 1848 года.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Ему дают нюхать одеколон. - Он в Каире, в лавке Иоганна Марии Фарины.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переживает целый ряд приключений, но по пробуждении не может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Его слегка щиплют за шею. - Ему снится, что ему ставят мушки, и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видит врача, который лечил его в детстве.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5. К лицу его подносят раскаленное железо. - Ему снятся "шофферы"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("Шофферами" называлась разбойничья банда в Вандее, прибегавшая всегда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пыткам), врывающиеся в дом, и заставляющие обитателей выдать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деньги, ставя их голыми ногами на раскаленные уголья. Вдруг появляется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гер-цогтлняАбрантская: он ее секретарь.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8. На его лоб капают воду. - Он в Италии, страшно потеет, пьет белое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орниетское вино.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9. Свет свечи падает на него через красную бумагу. - Ему снится гроза,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буря. Он находится на корабле, на котором однажды уже испытал бурю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Ла-Манше.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Другие попытки экспериментального вызывания сновидений принадлежат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д'Эрвею, Вейгандту и др.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Многие замечали "невероятную способность сновидения настолько использовать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неожиданные восприятия органов чувств, что они превращались в постепенно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подготовленную катастрофу" (Гильдебрандт). "В юные годы", сообщает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автор, "я постоянно пользовался будильником для того, чтобы вставать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рано. Чрезвычайно часто звук будильника сливался, по-видимому, с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продолжительным сновидением, что казалось, будто последнее рассчитано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на него и имеет в нем свое логическое неизбежное завершение - свой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естественный конец".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приведу еще с другою целью три аналогичных примера.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Фолькельт (с. 68) сообщает: "Одному композитору снилось однажды,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урок в школе и что-то объясняет ученикам. Он кончил говорить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обращается к одному из мальчиков с вопросом: "Ты меня понял?" Тот кричит,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помешанный: "О, ja!" Рассердившись, он запрещает ему кричать. Но вдруг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весь класс кричит: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"Orja!" А потом: "Eurjo!" И наконец: "Feuerjo!" Он просыпается от крика: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"Пожар" ("Feuer!") на улице.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  Гарнье</w:t>
      </w:r>
      <w:r w:rsidRPr="00250339">
        <w:rPr>
          <w:lang w:val="en-US"/>
        </w:rPr>
        <w:t xml:space="preserve"> (Traite des facultes de Fame, 1865) </w:t>
      </w:r>
      <w:r w:rsidRPr="00DB2183">
        <w:rPr>
          <w:lang w:val="ru-RU"/>
        </w:rPr>
        <w:t>сообщает</w:t>
      </w:r>
      <w:r w:rsidRPr="00250339">
        <w:rPr>
          <w:lang w:val="en-US"/>
        </w:rPr>
        <w:t xml:space="preserve">, </w:t>
      </w:r>
      <w:r w:rsidRPr="00DB2183">
        <w:rPr>
          <w:lang w:val="ru-RU"/>
        </w:rPr>
        <w:t>что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Наполеон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проснулся однажды от взрыва адской машины: он спал в карете, и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приснился переход через Таглиаменто и канонада австрийцев. Его разбудил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крик: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"Мы минированы!"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Большой известности достигло сновидение, испытанное Мори (с. 161). Он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болен и лежал в своей комнате на постели; рядом с ним сидела мать.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 господство террора в эпоху революции; он присутствовал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страшных убийствах и предстал сам наконец пред трибуналом. Там он увидел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Робеспьера, Марата, Функье-Тенвиля и всех других печальных героев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страшной эпохи, отвечал на их вопросы, был осужден и в сопровождении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огромной толпы отправился на место казни. Он входит на эшафот, палачи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связывают ему руки; нож гильотины падает, он чувствует, как голова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отделяется от туловища, пробуждается в неописуемом ужасе - и видит,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валик дивана, на котором он спал, откинулся назад и что он опирается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затылком о край дивана.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этим сновиденим связана интересная дискуссия Ле Лоррена и Эггера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"Revue philosophique" по поводу того, может ли спящий, и если может,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 образом, пережить такой обильный материал сновидений в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короткое время, которое протекает между восприятием раздражения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Эти примеры заставляют считать объективные чувственные раздражения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 наиболее определенными и резко выраженными источниками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К тому же они играют и крупную роль в представлениях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понятиях профанов. Если спросить интеллигентного человека, в общем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незнакомого с литературой вопроса, как образуется сновидение,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 ответит, сославшись на какой-нибудь известный ему сон,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объясняется объективным чувственным раздражением, испытанным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пробуждении. Научное исследование не может остановиться, однако,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этом. Повод к дальнейшим вопросам оно черпает из того наблюдения,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раздражение, действующее на органы чувств во время сна, проявляется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не в своем действительном виде, а заменяется каким-либо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представлением, находящимся с ним в каком-либо отношении. Отношением этим,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связующим раздражение с окончанием сна, по словам Мори, является "любая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связь, но которая не является ни единственной, ни исключительной" (с. 72).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Взять хотя бы три сновидения Гиль-дебрандта11. Здесь возникает вопрос,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почему одно и то же самое раздражение вызывает столь различные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почему именно такие, а не другие (с. 37):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"Я гуляю ранним весенним утром и иду по зеленому лугу до соседней деревни;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 я вижу поселян в праздничных одеждах, с молитвенниками в руках, идущих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церковь. Так и есть. Воскресенье, скоро начнется богослужение. Я решаю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принять в нем участие, но так как мне очень жарко, то я хочу освежиться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немного на кладбище возле церкви. Читая различные надписи на могилах,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слышу, как звонарь входит на колокольню и вижу на ней небольшой колокол,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возвестит о начале богослужения. Несколько минут он висит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неподвижно, потом вдруг слышится звон, - настолько громкий,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прекращает мой сон. На самом же деле колокольный звон оказался звоном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моего будильника".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"Вторая комбинация. Ясный зимний день; улица засыпана снегом. Я обещал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принять участие в поездке на санях, но мне приходится долго ждать, пока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няне докладывают, что сани поданы. Наконец я одеваюсь - надеваю шубу -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сажусь в сани. Но мы все еще не едем. Наконец вожжи натягиваются,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бубенчики начинают свою знакомую музыку. Но она раздается с такой силой,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мгновенно разрывает паутину сна. На самом деле это опять-таки звон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будильника".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"Третий пример! Я вижу, как кухарка по коридору идет в столовую с целой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грудой тарелок. Фарфоровая колонна в ее руках пугает меня; мне кажется,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она сейчас рухнет. "Осторожней", предостерегаю я ее, "ты сейчас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уронишь". Она, конечно, меня успокаивает: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уже привыкла и так далее Я, однако, все же озабоченным взглядом слежу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ней. И, конечно, на пороге двери она спотыкается, посуда падает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звоном и грохотом и разбивается вдребезги. Но грохот длится чересчур долго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переходит почему-то в продолжительный звон;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звон этот, как показало мне пробуждение, исходил по-прежнему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будильника".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Вопрос, почему душа в сновидении искажает природу объективного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чувственного раздражения, был разработан Штрюмпелем, а также Вундтом (120.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полагают, что душа по отношению к таким раздражениям находится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условиях образования иллюзий, чувственное раздражение правильно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распознается, истолковывается нами, то есть включается в группу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воспоминаний, к которой относится на основании всех предшествующих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переживаний, если впечатление сильно, ярко и достаточно прочно и если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нашем распоряжении имеется достаточно для этого времени. Если же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условий нет, то мы искажаем в нашем представлении объект, от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впечатление и на основании его строим иллюзию. "Когда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кто-нибудь гуляет по широкому полю и смутно видит издали какой-либо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предмет, может случиться, что он примет его вначале за лошадь".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Приблизившись немного, он может подумать, что это лежащая корова,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подойдя еще ближе, увидит, что это лишь группа лежащих людей. Столь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неопределенны и впечатления, получаемые нашей душою во сне от внешних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раздражении; на основании их она строит иллюзии, вызывая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впечатлению большее или меньшее число воспоминаний, от которых впечатление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получает свою психическую ценность. Из каких областей воспоминания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вызываются образы и какие ассоциации вступают при этом в силу, это,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мнению Штрюмпе-ля, неопределенно и зависит всецело от произвола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Перед нами альтернатива: мы можем согласиться, что закономерность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сновидения действительно не может быть прослежена далее, 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будем в таком случае отказаться от вопроса, не подлежит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иллюзии, вызванной чувственными впечатлениями, еще и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условиям. Или же мы можем предположить, что объективное чувственное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раздражение, получаемое нами во сне, играет в качестве источника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лишь скромную роль и что другие моменты обусловливают подбор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вызываемых воспоминаний. И действительно, если вглядеться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экспериментально вызываемые сновидения Мори, которые с этой целью я привел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с такими подробностями, то появится искушение заявить,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произведенный опыт разъясняет происхождение лишь одного элемента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а что все остальное содержание последнего является чересчур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самостоятельным, чтобы оно могло быть истолковано одним лишь требованием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согласования с экспериментально введенным элементом. Начинаешь сомневаться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в теории иллюзий и в способности объективного раздражения образовать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когда узнаешь, что это впечатление претерпевает иногда самые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причудливые и странные преобразования в сновидении. Так, например, 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Симон сообщает об одном сновидении, в котором он видел сидевших за столом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исполинов и ясно слышал шум, производимый их челюстями при жевании.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Проснувшись, он услышал стук копыт мчавшейся под его окнами лошади.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шум лошадиных копыт вызвал представление из области путешествия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Гулливера, пребывания у великанов Бробдиньянгов, то неужели же выбор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столь необычайных представлений не был вызван кроме того и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мотивами? Исполины в сновидении дают возможность полагать, что речь идет,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о каком-либо эпизоде из детства спящего.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Внутреннее (субъективное) чувственное раздражение.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Вопреки всем возражениям нужно признать, что объективные чувственные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 во время сна играют видную роль в качестве возбудителей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и если раздражения эти по природе своей и редкости кажутся,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быть, не существенными для толкования сновидений, то, с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приходится отыскивать еще и другие источники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действующие, однако, аналогично им. Я не знаю, у кого впервые возникла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 поставить наряду с внешними чувственными раздражениями внутреннее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(субъективное) возбуждение органов чувств; несомненно, однако, что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отводится более или менее видное место во всех новейших исследованиях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этиологии сновидений. "Немаловажную роль играют, как я думаю, - говорит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Вундт (с. 363), - в сновидениях субъективные зрительные и слуховые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ощущения, знакомые нам в бодрственном состоянии в форме смутного ощущения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света при закрытых глазах, шума и звона в ушах и так далее, особенно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субъективные раздражения сетчатой оболочки. Этим и объясняется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изумительная склонность сновидения вызывать перед взглядом спящего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множество аналогичных или вполне совпадающих между собою объектов.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видим перед собою бесчисленных птиц, бабочек, рыб, пестрые камни, цветы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т.п. Световая пыль темного круга зрения принимает фантастические формы,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многочисленные световые точки, из которых состоит она, воплощаются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в столь же многочисленные предметы, которые вследствие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подвижности светового хаоса кажутся движущимися вещами. Здесь коренится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сильная склонность сновидения к самым разнообразным фигурам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животных, богатство форм которых легко приноравливается к особой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субъективных световых картин".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Субъективные чувственные раздражения в качестве источников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имеют, по-видимому, те преимущества, что они в противоположность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объективным не зависят от внешних случайностей. Они пригодны, так сказать,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толкования всякий раз, когда в них чувствуется необходимость. Но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уступают объективным чувственным раздражениям в том отношении, что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совсем недоступны наблюдению и опыту в их значении возбудителей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Главным аргументом в пользу сновызывающей силы субъективных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чувственных раздражении служат так называемые гипна-гогическне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галлюцинации, называемые Иоганном Мюллером "фантастическими зрительными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явлениями"13. Это зачастую чрезвычайно яркие изменчивые образы,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представляющиеся в период засыпания перед взглядом многих людей 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некоторое время продолжающиеся и после пробуждения. Мори, в высокой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степени подверженный им, обратил на них особое внимание и установил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связь, вернее их тождество, со сновидениями (как, впрочем, и раньше Иоганн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Мюллер). Для возникновения их, говорит Мори, необходимы известная душевная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пассивность, ослабление внимания (с. 59 и сл.). Достаточно,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повергнуться на мгновение в такую летаргию, чтобы при известном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предрасположении испытать гипнагогическую галлюцинацию, после которой,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быть, снова просыпаешься до тех пор, пока такая повторяющаяся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раз игра не заканчивается с наступлением сна. Если затем спустя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короткое время субъект пробуждается, то, по словам Мори, удается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проследить в сновидении те же образы, которые витали перед ним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засыпании в форме гипнагогических галлюцинаций (с. 134). Так, Мори видел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 целый ряд причудливых фигур, с искаженными лицами и странными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прическами, которые, как казалось ему по пробуждении, он видел во сне.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раз, когда он был голоден благодаря предписанной ему строгой диете,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гипнагогически видел блюдо и руку, вооруженную вилкой и бравшую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что-то с блюда. В сновидении же он сидел за богато убранным столом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слышал шум, производимый вилками и ножами. В другой раз, заснув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утомленными больными глазами, он испытал гипнагогическую галлюцинацию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увидел микроскопически крохотные знаки, которые старался с огромными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усилиями разобрать; проснувшись через час, он вспомнил сновидение,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видел раскрытую книгу, напечатанную чрезвычайно мелким шрифтом;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книгу эту он читал с большим трудом.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Аналогично этим образам могут гипнагогически появляться и слуховые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галлюцинации различных слов, имен и так далее и повторяться затем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точно увертюра, возвещающая лейтмотив начинающейся оперы.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тому же пути, что Иоганн Мюллер и Мори, идет и новый исследователь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гипнагогических галлюцинаций Г. Трембелль Лэдд. Путем упражнений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удалось спустя две-три минуты после постепенного засыпания сразу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пробуждаться от сна, не открывая глаз; благодаря этому он имел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сравнивать исчезающие восприятия сетчатой оболочки с остающимися в памяти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сновидениями. Он утверждает, что можно установить каждый раз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тесную связь между тем и другим таким образом, что светящиеся точки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линии, предстающие перед сетчатой оболочкой, представляют своего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контуры, схему для психически воспринимаемых сновидений. Одно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в котором он ясно видел перед собою печатные строки, читал 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изучал, соответствовало расположению световых точек перед сетчатой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оболочкой в виде параллельных линий. Лэдд полагает, не умаляя, впрочем,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значения центрального пункта явления, что едва ли существует зрительное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восприятие, которое бы не зависело от внутренних возбуждений сетчатой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оболочки. Особенно относится это к сновидениям, испытываемым вскоре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засыпания в темной комнате, между тем как для сновидений ближе к утру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пробуждению источником раздражения служит объективный свет, проникающий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глаза. Изменчивый характер внутреннего зрительного возбуждения в точности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веренице образов, проходящих перед нами к сновидениям,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испытываемым вскоре после засыпания в темной комнате. Придется признать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субъективными источниками раздражения весьма крупную роль,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зрительные восприятия образуют, как известно, главную составную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наших сновидений. Участие других органов чувств, не исключая слуха,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гораздо менее значительно и непостоянно.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Внутреннее (органическое) физическое разцраженне.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мы хотим искать источников сновидений не вне, а внутри организма,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должны вспомнить о том, что почти все наши внутренние органы,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здоровом состоянии почти не дающие о себе знать, в состоянии раздражения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время болезни становятся источниками в большинстве случаев крайне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неприятных ощущений, которые должны быть поставлены наравне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возбудителями болевых ощущений, получаемых извне. Довольно старые, 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известные истины заставляют Штрюмпеля говорить (с. 107): "Душа во сне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обладает значительно более глубокими и пространными ощущениями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физического бытия, нежели в бодрствен-ном состоянии; она принуждена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испытывать известные раздражения, проистекающие из различных частей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изменений ее тела, о которых она в бодрственном состоянии ничего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знает". Уже Аристотель считает вполне вероятным, что в сновидении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предупреждается о начинающейся болезни, которой совершенно не замечает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 (благодаря усилению впечатлений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см. с. 2), и представители медицины, далекие, конечно, от веры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пророческие способности сновидения, всегда считали возможным,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может помочь распознать болезненное состояние (с. 31, ср. 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Симон, и мн. др. более древних авторов). Кроме этого диагностического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применения сновидений (например, у Гиппократа), нужно помнить об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терапевтическом значении в древности. У греков существовал оракул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к которому обычно обращались жаждавшие выздоровления больные.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Больной отправлялся в храм Аполлона или Эскулапа, там его подвергали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различным церемониям, купали, натирали, окуривали, и, приведя его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 в состояние экзальтации, клали в храме на шкуру принесенного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жертву барана. Он засыпал и видел во сне целебные средства,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показывались ему в естественном виде или символах и картинах,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истолковывались затем жрецами. Дальнейшее о лечебных сновидениях у греков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см. у Леманна I, 74, Буше-Леклерка, Германна, Cottesd. </w:t>
      </w:r>
      <w:r w:rsidRPr="00250339">
        <w:rPr>
          <w:lang w:val="en-US"/>
        </w:rPr>
        <w:t xml:space="preserve">Alteret. d. Gr. 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41, Privataltert., </w:t>
      </w:r>
      <w:r w:rsidRPr="00250339">
        <w:rPr>
          <w:lang w:val="en-US"/>
        </w:rPr>
        <w:t xml:space="preserve"> 38, 16, </w:t>
      </w:r>
      <w:r w:rsidRPr="00DB2183">
        <w:rPr>
          <w:lang w:val="ru-RU"/>
        </w:rPr>
        <w:t>Бёттингера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в</w:t>
      </w:r>
      <w:r w:rsidRPr="00250339">
        <w:rPr>
          <w:lang w:val="en-US"/>
        </w:rPr>
        <w:t xml:space="preserve"> Sprengels Beitr. Z. Gesch. d.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Med. II, c. 163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сл</w:t>
      </w:r>
      <w:r w:rsidRPr="00250339">
        <w:rPr>
          <w:lang w:val="en-US"/>
        </w:rPr>
        <w:t xml:space="preserve">., </w:t>
      </w:r>
      <w:r w:rsidRPr="00DB2183">
        <w:rPr>
          <w:lang w:val="ru-RU"/>
        </w:rPr>
        <w:t>В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Ллойда</w:t>
      </w:r>
      <w:r w:rsidRPr="00250339">
        <w:rPr>
          <w:lang w:val="en-US"/>
        </w:rPr>
        <w:t>, "Magnetism and Mesmerism in antiquity",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London, 1877, </w:t>
      </w:r>
      <w:r w:rsidRPr="00DB2183">
        <w:rPr>
          <w:lang w:val="ru-RU"/>
        </w:rPr>
        <w:t>Деллингера</w:t>
      </w:r>
      <w:r w:rsidRPr="00250339">
        <w:rPr>
          <w:lang w:val="en-US"/>
        </w:rPr>
        <w:t>- "Heidentum und Judentum", c. 130.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У нас нет недостатка я в новейших вполне достоверных примерах такой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диагностической деятельности сновидений. Так, например, Тиссье сообщает со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словАрти</w:t>
      </w:r>
      <w:r w:rsidRPr="00250339">
        <w:rPr>
          <w:lang w:val="en-US"/>
        </w:rPr>
        <w:t>-</w:t>
      </w:r>
      <w:r w:rsidRPr="00DB2183">
        <w:rPr>
          <w:lang w:val="ru-RU"/>
        </w:rPr>
        <w:t>га</w:t>
      </w:r>
      <w:r w:rsidRPr="00250339">
        <w:rPr>
          <w:lang w:val="en-US"/>
        </w:rPr>
        <w:t xml:space="preserve"> (Essai sur la valeur semeiologique des reves) </w:t>
      </w:r>
      <w:r w:rsidRPr="00DB2183">
        <w:rPr>
          <w:lang w:val="ru-RU"/>
        </w:rPr>
        <w:t>об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48-летней женщине, которую в течение нескольких лет, несмотря на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здоровое состояние, преследовали кошмары и у которой затем врачебное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констатировало начинающуюся болезнь сердца, послужившую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причиной ее преждевременной смерти.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Развившиеся расстройства внутренних органов у целого ряда лиц служат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возбудителями сновидений. Многие указывают на частые кошмары у страдающих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сердечными или легочными болезнями, это подчеркивается столь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многочисленными авторами, что я могу ограничиться прямым перечислением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(Радешток, Спитта, Мори, М. Симон, Тиссье). Тиссье полагает,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существует несомненная связь между заболеванием того или иного органа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сновидений. Сновидения сердечных больных обычно весьма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непродолжительны и заканчиваются кошмарными пробуждениями; почти всегда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видную роль играет смерть при самых мучительных обстоятельствах.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Легочным больным снится удушение, давка, бегство, и они в огромном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большинстве случаев испытывают известный кошмар, который Бер-нер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экспериментально вызывал у себя, засыпая с лицом, зарытым в подушки,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закрывая нос и рот и т.п. При расстройствах пищеварения спящему снится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еда, рвота и так далее Влияние сексуального возбуждения на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в достаточной степени известно каждому. Для теории, связывающей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происхождение сновидений с раздражением органов, эти факты служат весьма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серьезным аргументом.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Знакомый с литературой по вопросу о сновидениях несомненно обратит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на то, что некоторые авторы (Мори, Вейгандт) в результате влияния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своих собственных болезненных состояний на содержание сновидений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приведены к изучению проблемы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Число источников сновидения не настолько, однако, увеличивается этими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бесспорно установленными фактами, как могло бы показаться, на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взгляд. Ведь сновидение - феномен, наблюдающийся и у здоровых людей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всех, а у многих даже ежедневно, и органическое заболевание не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вовсе одним из необходимых условий его. Для нас же в данную минуту важно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то, откуда проистекают особые сновидения, а то, что служит источником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 для обычных повседневных сновидений нормальных людей.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Между тем нам достаточно сделать лишь один шаг, чтобы натолкнуться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 сновидений, который значительно обильнее всех предыдущих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поистине неистощим. Предположим, что внутренние органы, пораженные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болезнью, становятся источником сновидений. Признаем, что во сне душа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отрешается от внешнего мира и более чувствительна к состоянию внутренних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органов. Отсюда ясно, что болезненные изменения внутренних органов вовсе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являются обязательными для того, чтобы раздражение, исходящее от них,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стало источником сновидения. Те ощущения, которые в бодрственном состояния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испытываем в крайне туманной форме, усиливаются во время ночного сна 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сочетаясь с иными факторами, становятся мощным и вместе с тем самым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заурядным источником сновидений. Остается только исследовать, каким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 раздражения органов переходят 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подошли здесь к той теории возникновения сновидений, которая пользуется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наибольшей популярностью среди медицинских писателей. Мрак,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окутана сущность нашего "я", "moi splanchnique", как называет его Тиссье,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загадочность возникновения сновидения настолько соответствуют друг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другу, что могут быть приведены между собою в связь. Ход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превращающий вегетативно-органические ощущения в возбудителей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для врача еще и другое значение: он дает возможность соединить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душевное расстройство, довольно сходные между собой явления,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этиологическом отношении, так как нарушения общего чувства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раздражения, исходящие от внутренних органов, обладают чрезвычайно важным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значением для возникновения психоза. Не удивительно по этому, если теория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физических раздражении сводится не к одному возбудителю.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Целый ряд авторов придерживался воззрений, высказанных философом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Шопенгауэром в 1851 г.14. Вселенная возникает для нас благодаря тому,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 интеллект выливает впечатления, получаемые извне, в формы времени,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пространства и причинности. Раздражения организма изнутри,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симпатической нервной системы оказывают днем в лучшем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влияние на наше душевное состояние. Ночью же,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прекращается чрезмерное воздействие дневных впечатлений, впечатления,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исходящие изнутри, привлекают к себе внимание, подобно тому, как ночью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слышим журчание ручейка, которое заглушалось дневным шумом. Как же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интеллект реагировать на эти раздражения, кроме как исполняя присущие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функции? Он облекает их во временные и пространственные формы, неразрывно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связанные с причинностью; так образуется сновидение. Более тесную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взаимозависимость физических раздражении и сновидений пытались обосновать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 и Фолькельт, но их воззрений мы коснемся в главе о теориях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одной чрезвычайно последовательной работе психиатр Краусс обосновал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возникновение сновидений наряду с психозом и бредовыми идеями одним и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элементом - ощущениями со стороны внутренних органов. Нельзя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представить себе ни одной части организма, которая не могла бы стать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исходным пунктом сновидения и бредового представления. Ощущение,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обусловленное раздражением органов, разделяется на две части: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на общие чувства, 2. на специфические ощущения, присущие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системам вегетативного организма, в которых мы можем различить пять групп: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а) мышечные ощущения, б) легочные, в) желудочные, г) сексуальные и д)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периферические (с. 33 второй части).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Процесс образования сновидений путем физических раздражении Краусс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 следующим образом: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ощущение, согласно какому-либо закону ассоциации, вызывает родственное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и вместе с тем соединяется в одно органическое целое,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которое, однако, сознание реагирует иначе, нежели в нормальном состоянии.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обращает внимание не на само ощущение, а только на сопутствующие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что служит одновременно и причиной того, почему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положение вещей до сих пор не было подмечено (с. 11 и сл.). Краусс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называет этот процесс особым термином - "транссубстанцией" ощущений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(с. 24).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Влияние органических физических раздражении на образование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признается в настоящее время почти всеми. Вопрос же о закономерности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взаимозависимости находит себе чрезвычайно разные ответы, иногда довольно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противоречивые. На основании теории физических раздражении при толковании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вырастает особая задача: сводить содержание сновидений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вызывающим его органическим раздражени-ям. Если не признать выставленных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Шерпером правил, то приходится зачастую сталкиваться с тем неприятным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фактом, что органические раздражения проявляются исключительно через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посредство содержания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Довольно единодушно производится толкование различных форм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именуемых "типическими", так как они у большого числа лиц обладают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аналогичным содержанием. Это - известные сновидения о падении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высоты, о выпадении зубов, о летании и о смущении, которое испытывает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сновидящий, видя себя голым или полуголым. Последнее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по большей части от того, что спящий сбрасывает с себя одеяло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лежит обнаженным. Сновидение о выпадении зубов сводится обычно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раздражению полости рта, под которым не разумеется, однако, обязательно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зубная боль. Сновидение о летании по Штрюмпелю, который следует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Шернеру, адекватной картиной, которою пользуется душа для того,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истолковать раздражение, исходящее от расширяющихся и спадающихся легких,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одновременно с этим кожное чувство с грудной клетки понижено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настолько, что оно не воспринимается сознанием. Это последнее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обстоятельство способствует ощущению, связанному с формой представления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колебании. Падение с высоты объясняется тем, что при наступившем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ослаблении чувства осязания падает рука, либо неожиданно выпрямляется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согнутое колено; благодаря этому осязание вновь пробуждается, но переход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сознанию психически воплощается в сновидении о падении (Штрюм-пелъ, 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118). Слабость этих популярных толкований объясняется тем, что они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всякой причины отбрасывают или же, наоборот, включают ту или иную группу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органических ощущений до тех пор, пока не достигнут благоприятной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констелляции. Ниже я буду иметь случай вернуться к типическим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 и их возникновению.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М. Симон пытался вывести из сравнения целого ряда аналогичных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некоторые законы о влиянии органических раздражении на сновидения.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(с. 34): "Когда во сне какой-либо орган, в нормальном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участвующий в проявлении эффекта, почему-либо находится в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возбуждения, в которое повергается обычно при этом эффекте, то возникающее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 сновидение будет содержать представление, сопряженное с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эффектом".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Другое правило гласит (с. 35): "Если какой-либо орган находится во сне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активной деятельности, возбуждения или расстройства,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будет содержать представление, сопряженное с проявлением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органической функции, присущей данному органу".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Мурли Воль (1896) пытался экспериментально обосновать выставляемое теорией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физического раздражения влияние на образование сновидений для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области. Он изменял положение конечностей спящего человека и сравнивал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испытываемое сновидение с этим изменением. Он пришел при этом к следующим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выводам: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Положение членов тела в сновидении соответствует приблизительно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положению в действительности, то есть субъекту снится статическое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членов, соответственное реальному.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Если субъект видит во сне движение какого-либо члена своего тела,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движение это почти всегда таково, что одно из положений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Положение членов собственного тела в сновидении может быть приписываемо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другому лицу.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Может снится, что данное движение встречает препятствие.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5. Член тела в данном положении может в сновидении принять форму животного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чудовища, причем между тем и другими существует известная аналогия.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6. Положение членов тела может возбудить в сновидении образы, имеющие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какое-либо к нему отношение. Так, например, при движении пальцев могут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сниться цифры.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лично заключил бы из этих выводов, что и теория физических раздражении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может исключить мнимой свободы в обусловливании вызываемых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(Более подробно об опубликованных после того даух томах протоколов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этого исследователя см. ниже).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Психические источники раздражении.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мы касались отношения сновидения к бодрст-венной жизни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происхождения материала сновидений, то мы знали, что как прежние, так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новейшие исследователи сновидений полагали, что людям снится то, что они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днем делали и что их интересует в бодрственном состоянии.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перенесенный из бодрственного состояния в сон интерес не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психическую связь, соединяющую сновидение и жизнь,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нас к довольно важному источнику сновидений, который наряду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раздражением, действующим во сне, способен в конце концов объяснить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происхождение всех сновидений. Мы слышали, однако, и возражения против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утверждения, а именно: что сновидение отрешает субъекта от дневных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интересов и что нам по большей части лишь тогда снится то, что больше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интересовало нас днем, когда это для бодрственной жизни утратило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особую ценность. Так, при анализе сновидений мы на каждом шагу испытываем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впечатление, будто выводить общие правила почти невозможно, не сопровождая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всевозможными "часто", "обычно", "в большинстве случаев" и так далее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предупреждая о различного рода исключениях.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бы дневные интересы наряду с внутренними и внешними раздражениями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были достаточны для этиологии сновидений, то мы бы могли дать отчет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происхождении всех элементов сновидения; загадка источников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была бы разрешена и оставалось бы только разграничить роль психического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соматического раздражения в отдельных сновидениях. В действительности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полное толкование сновидения никогда не удается, и у каждого, кто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производит такого рода попытку, в большинстве случаев остается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 составных элементов, в происхождении которых он не может дать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отчета. Дневной интерес в качестве психического источника сновидений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играет, по-видимому, такой важной роли, как следовало бы ожидать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категорических утверждений, будто в сновидении каждый человек продолжает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деятельность.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Другие психические источники сновидений нам неизвестны. Все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защищаемые в литературе, за исключением разве только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Шернера, которой мы коснемся впоследствии, обнаруживают большие проблемы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там, где речь идет об объяснении наиболее характерного для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представлений. В этом отношении большинство авторов склонно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умалять роль психики в образовании сновидений, которая, кстати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представляет и наибольшие трудности. Они, правда, различают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проистекающие из нервного раздражения, 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проистекающие из ассоциации, из которых последние имеют свой источник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исключительно в репродукции (Вундт, с. 365), но они не в силах отделаться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сомнений в том, могут ли они образовываться без возбудительных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физических раздражении (Фолькельт, с. 127). Характеристика чисто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ассоциативного сновидения также недостаточна: "В собственно ассоциативных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больше не может быть речи о таком твердом ядре. Здесь слабая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группировка проникает и в центр сновидений. Представления, и так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независимо от разума и рассудка, не обусловливаются здесь закономерными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физическими и душевными раздражениями и предоставляются вполне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собственному хаотическому смещению" (Фолькельт, с. 118). К умалению роли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психики в образовании сновидений прибегает и Бундт, утверждая,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"фантазмы сновидений неправильно считаются чистыми галлюцинациями. По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вероятности, большинство представлений в сновидениях являются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иллюзиями: они исходят от слабых чувственных впечатлений,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никогда не угасающих во сне" (с. 369 и сл.). Вейгандт, придерживаясь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взгляда, только обобщает его. Он утверждает относительно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что важнейшей причиной их служит чувственное раздражение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потом сюда приходят репродукционные ассоциации (с. 17). Еще дальше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отодвигании на задний план психических источников раздражения идет Тиссье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183): "Снов, которые имеют чисто психическое происхождение, -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существует", и в другом месте (с. б): "Мысли ваших снов имеют внешнее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 авторы, которые, подобно философу Вундту, занимают среднюю позицию,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спешат заявить, что в большинстве сновидений действуют соматические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 и неизвестные или же известные в качестве дневных интересов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психические возбудители.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узнаем впоследствии, что загадка образования сновидений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разрешена открытием неожиданного психического источника раздражения. Пока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не будем удивляться преувеличению роли раздражении, не относящихся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жизни, в образовании сновидений. Это происходит не только потому,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легко наблюдаемы и даже подтверждаемы экспериментально: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соматическое понимание образования сновидений соответствует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господствующим в настоящее время воззрениям в психиатрии. Господство мозга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 организмом хотя и подчеркивается, но зато все, что доказывает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независимость душевной жизни от очевидных органических изменений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постоянства ее проявлений, так пугает в данное время психиатров, 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признание этого должно вернуть нас к эпохе натурфилософии и метафизической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 души. Недоверие психиатров словно поставило психику под неусыпную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опеку и требует, чтобы ничто не говорило о ее самостоятельности. Это,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свидетельствует только о незначительном доверии к прочности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причиной связи, соединяющей физическое с психическим. Даже там,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психическое при исследовании оказывается первичной причиной явления,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 более глубокое изучение откроет дальнейший путь вплоть до органически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обоснованной душевной жизни. Там же, где психическое для нашего познания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представлять собою конечный пункт, там поэтому все-таки еще нельзя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отрицать неопровержимых истин.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г) Почему человек забывает сновидение по пробуждении? То, что сновидение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утру исчезает, всем известно. Правда, оно может оставаться в памяти. 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знаем сновидение, только вспоминая о нем по пробуждении; нам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кажется, что мы помним его не целиком; ночью мы знали его подробнее;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наблюдаем, как чрезвычайно живое воспоминание о сновидении утром,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дня мало-помалу исчезает; мы знаем часто, что нам что-то снилось,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не знаем, что именно, и мы так привыкли к тому,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забывается, что отнюдь не называем абсурдной возможность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человеку могло ночью что-нибудь сниться, а утром он не знает ничего 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содержании, ни вообще о том, что он испытал. С другой стороны, бывает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нередко, что сновидения остаются в памяти чрезвычайно долгое время.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своих пациентов я нередко анализировал сновидения, испытанные ими двадцать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пять и больше лет назад. И сам помню сейчас одно сновидение, которое видел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меньшей мере тридцать семь лет назад и которое до сих пор не утратило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памяти своей свежести. Все это чрезвычайно удивительно и на первых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порах довольно-таки непонятно".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 забывании сновидений подробнее говорит Штрюм-пель. Это забывание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собою, по-видимому, чрезвычайно сложное явление,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Штрюмпель объ-ясняет его не одной, а целым рядом причин.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Прежде всего забывание сновидений объясняется всеми теми причинами,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вызывают забывание в действительной жизни.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мы обыкновенно забываем целый ряд ощущений и восприятии, потому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что они чересчур слабы, потому ли что они имеют слишком малое отношение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связанным с ними душевным движениям. То же самое относится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большинству сновидений; они забываются, потому что они чересчур слабы.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Впрочем, момент интенсивности сам по себе еще не играет решительной роли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запоминания сновидений. Штрюмпель в согласии с другими авторами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(Калькинс) признает, что быстро забываются нередко сновидения, о которых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первый момент помнишь, что они были чрезвычайно живы и рельефны, между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среди сохранившихся в памяти можно найти очень много призрачных,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слабых и совершенно неотчетливых образов. Далее в бодрственном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легко забывается то, что произошло всего один раз, и, наоборот,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запоминается то, что доступно восприятию неоднократно. Большинство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представляет собой однократные переживания (Периодически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повторяющиеся сновидения наблюдались, правда, нередко: см. у Шабанэ);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особенность способствует забыванию всех сновидений. Гораздо существеннее,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третья причина забывания. Для того чтобы ощущения, представления,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и т.п. достигли известной силы, доступной для запоминания,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необходимо, чтобы они не появлялись в отдельности, а имели бы между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какую-либо связь и зависимость. Если двустишие разбить на слова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представить их в другом порядке, то запомнить двустишие будет гораздо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труднее. "Стройная, логически связанная фраза значительно легче и дольше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удерживается в памяти. Абсурдное же вообще запоминается столь же трудно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столь редко, как и беспорядочное и бессвязное". Сновидения 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большинстве случаев лишены осмысленности и связности. Композиции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сами по себе лишены возможности сохранять воспоминание о самих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и забываются, так как в большинстве случаев они распадаются уже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ближайшее мгновение.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этим, однако, не вполне согласно то, что говорит Радешток (с. 168).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утверждает, что мы запоминаем лучше всего самые странные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Еще более действительными для забывания сновидений представляются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Штрюмпелю другие моменты, проистекающие из соотношения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жизни. Забывание сновидения бодрственным сознанием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собою, по-видимому, лишь дополнение к тому вышеупомянутому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факту, что сновидение (почти) никогда не заимствует связанные воспоминания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бодрственной жизни, а берет из нее детали, вырываемые из ее обычных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соединений, в которых они вспоминаются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состоянии. Композиция сновидений не имеет, таким образом, места в сфере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рядов, которыми заполнена душа. Им не достает вспомогательных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 запоминания. "Таким образом, сновидения как бы поднимаются над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уровнем нашей душевной жизни, парят в психическом пространстве, точно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небе, которое малейший порыв ветра может быстро согнать" (с. 87). В том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направлении действует и то обстоятельство, что по пробуждении внешний мир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овладевает вниманием и лишь немногие сновидения выдерживают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сопротивление его силы. Сновидения исчезают под впечатлением наступающего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дня, точно сверкание звезд перед сиянием солнца.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Забыванию сновидений способствует, кроме того, тот факт, что большинство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людей вообще мало интересуется тем, что им снится. Тому же, кто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наблюдателя интересуется сновидениями, и снится больше, вернее говоря,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чаще и легче запоминает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Две другие причины забывания сновидений, добавляемые Бенина к указываемым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Штрюмпелем, содержатся в сущности уже в вышеупомянутом: 1. изменение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чувства связи между сном и бодрствованием неблагоприятно для взаимной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репродукции и 2. иное расположение представлений в сновидении делает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последнее, так сказать, непереводимым для бодрствующего человека.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наличности стольких причин забывания нас не может не удивлять,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замечает и сам Штрюмпель, что все же целый ряд сновидений удерживается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памяти. Непрестанные попытки авторов подвести запоминание сновидений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какое-либо правило равносильно признанию того, что и здесь остается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кое-что загадочное и неразрешимое. Вполне справедливо некоторые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особенности запоминания сновидений были недавно подмечены: например,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которое субъект утром считает забытым, может всплыть в памяти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течение дня благодаря какому-либо восприятию, случайно соприкасавшемуся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все же забытым содержанием сновидения (Радешток, Тиссъе). Запоминание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все же подлежит ограничению, значительно понижающему ценность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для критического взгляда. Мы имеем основание сомневаться, не искажает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наша память, опускающая столь многое в сновидении, и то, что она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удерживает.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Эти сомнения в правдивости воспроизведения сновидения высказывает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Штрюмпель: "Чрезвычайно часто и бодрствующее сознание наяву включает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многое в воспоминание о сновидении: субъект воображает, что ему снилось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иное, вовсе не имевшее места в сновидении".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Особенно критически высказывается Иессен (с. 547):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"При исследовании и толковании связанных и последовательных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необходимо, кроме того, учитывать тот до сих пор мало оцененный факт,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истины дело обстоит довольно печально: вызывая в памяти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виденное сновидение, мы, сами того не замечая и не желая, заполняем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дополняем пробелы этих сновидений. Редко или почти никогда связные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не бывают настолько связные, как представляются нам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воспоминании. Даже самый правдивый человек не в состоянии передать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испытанного им сновидения без каких-либо добавлений и прикрас: стремление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человеческого разума видеть во всем последовательность и связность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 велика, что он при припоминании какого-либо бессвязного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непроизвольно восполняет недостатки той связности".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Точным переводом этих слов Иессена звучит следующее безусловно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самостоятельное воззрение В. Эгге-pa (1895): "...наблюдение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 весьма за труднительно. Единственный выход - записывать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 тотчас после пробуждения. Иначе приходит забвение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либо полное, либо - частичное. Но частичное забвение коварно: то, что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забыто, дополняется воображением, при этом "привнесенное" не сочетается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сохранившимися фрагментами. Рассказчик, сам того не подозревая,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артистом. Рассказчик искренне верит в достоверность своего, многократно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повторяемого повествования и преподносит его как истинное, полученное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помощью выверенного метода".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Такого мнения придерживается и Спитта (с. 338), который полагает,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что мы вообще лишь при попытке воспроизвести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вносим порядок и связь в слабо ассоциированные между собой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"приводим элементы, существующие наряду друг с другом,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отношение подчинения и взаимного исключения, следовательно, производим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 логического соединения, недостающего сновидению".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 как мы не обладаем никаким другим контролем над правильностью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воспоминаний, кроме объективного, а так как в сновидении, которое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нашим собственным переживанием и для которого мы знаем лишь один источник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познаний - воспоминания, этот контроль отсутствует, то какая же ценность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придаваться нашим воспоминаниям о сновидении?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д) Психологические особенности сновидения. При научном исследовании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мы исходим из предположения, что сновидение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результатом нашей душевной деятельности. Тем не менее готовое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нам чем-то чуждым, в создании чего мы, на наш взгляд, настолько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 повинны, что выражаем это даже в своем языке: "мне снилось". Откуда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проистекает эта "чуждость" сновидения? После нашего рассмотрения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 сновидений, казалось бы, что чуждость эта обусловливается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материалом и не содержанием сновидения; последнее обще по большей части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бодрственной жизни. Можно задаться вопросом, не вызывается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впечатление своеобразием психологических процессов в сновидении,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попытаться произвести психологическую характеристику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Никто так категорически не утверждал различия сновидения и бодрственной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и не выводил отсюда таких решительных заключений, как Г. Г. Фехнер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(15) в некоторых частях своей "Психофизики" (с. 520, т. 11). Он полагает,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"ни простые понижения сознательной душевной жизни", ни отклонения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внимания от влияния внешнего мира недостаточны для полного объяснения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своеобразного отличия сновидения от бодрственной жизни. Он полагает,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что арена действия у сновидения совершенно иная, чем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жизни. "Если бы арена действий психофизической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время сна и бодрствования была одна и та же, то сновидение, на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взгляд, могло бы быть простым продолжением бодрственной жизни, разве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менее интенсивным, и должно было бы разделять с нею и содержание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форму. На самом же деле это обстоит совершенно иначе".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представлял себе Фехнер под таким перемещением душевной деятельности,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и осталось невыясненным. Мысли его, насколько мне известно, никто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продолжал. Анатомическое толкование в смысле мозговой локализации или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смысле гистологического расслоения мозговой коры приходится оставить.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может, однако, его мысль окажется когда-либо плодотворной,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отнести ее на душевный аппарат, слагающийся из различных последовательных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Некоторые авторы удовлетворились тем, что указали на одну из конкретных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психологических особенностей сновидения и сделали ее исходным пунктом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широких попыток объяснения и толкования.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полным правом они утверждали, что одна из главнейших особенностей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проявляется уже в период засыпания и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охарактеризована как явление, переводящее в состояние сна.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характерным для бодрственного состояния, по мнению Шлейермахера (с. 351),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то, что мышление совершается посредством понятий, а не образов.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же мыслит преимущественно образами; можно наблюдать, что 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приближением ко сну выступают наружу в той же мере, в какой затрудняется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сознательная деятельность, нежелательные представления, относящиеся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исключения к разряду образов. Неспособность к такому вызыванию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представлений, которое кажется нам намеренно произвольным, и связанное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рассеиванием появление образов - вот две существенные особенности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которые при психологическом анализе последнего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признать наиболее существенными свойствами его. Относительно образов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гипнагогических галлюцинаций - мы уже говорили, что они даже по содержанию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своему тождественны со сновидениями. Г. Зилъберер привел прекрасные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примеры того, как даже абстрактные мысли в состоянии сна превращаются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наглядно-пластические образы, которые выражают то же самое (Jahrbuch von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Bleuler - Freud, Band, I, 1909).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сновидение мыслит преимущественно зрительными образами,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 не исключительно. Оно оперирует и слуховыми восприятиями, 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незначительной мере восприятиями других органов чувств. Многое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попросту мыслится или представляется совершенно так же,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жизни. Характерны, однако, для сновидения лишь те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содержания, которые предстают перед нами в виде образов, то есть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сходны с восприятиями, чем с представлениями памяти. Устраняя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известные каждому психиатру разногласия относительно сущности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галлюцинаций, мы можем сказать, что сновидение галлюцинирует, замещая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словами. В атом отношении не существует никакого различия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зрительными и акустическими представлениями; было замечено,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звуке, воспринятое перед засыпанием, превращается во сне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галлюцинацию той же мелодии, чтобы при пробуждении снова уступить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слабому и качественно совершенно иному представлению в памяти.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Превращение представления в галлюцинацию является единственным отклонением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от соответствующей ему мысли в бодрственном состоянии. Из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 сновидение создает ситуации, оно как бы изображает что-либо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существующим, драматизирует мысль, как выражается Спитта (с. 145).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Характеристика этой стороны сновидения будет, однако, полной лишь в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случае, если добавить еще, что в сновидениях субъект, как ему кажется,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мыслит, а переживает, иначе говоря, относится с полною верою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галлюцинации, по крайней мере, обычно; исключения требуют особого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объяснения. Критические сомнения, что в сущности пережито не было ничего,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лишь продумано в своеобразной форме, в форме сновидения, появляется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пробуждении. Эта особенность отличает сновидение от мечтаний наяву,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никогда не смешиваются с реальной действительностью.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Бурдах резюмировал следующим образом выше упомянутую особенность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(с. 476): "К существенным признакам сновидения относятся: а)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субъективная деятельность нашей души представляется объективной;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 так воспринимает продукты фантазии, точно они - чувственные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ощущения... б) сон является уничтожением самостоятельности. Поэтому сон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требует известной пассивности... Сновидение обусловливается понижением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власти субъекта над самим собою".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Далее необходимо выяснить причины веры души в галлюцинации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могут проявиться лишь после прекращения самостоятельной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произвольной 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Штрюмпель утверждает, что образ действий души при этом вполне корректен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всецело ее внутреннему механизму. Элементы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являются отнюдь не одними только представлениями, а действительными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истинными переживаниями души, проявляющимися в бодрственном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через посредство органов чувств (с. 34). В то время как душа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 мыслит и представляет словами, в сновидении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оперирует реальными образами (с. 35). Кроме того, в сновидении проявляется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 пространства: ощущения и образы, как в бодрственном состоянии,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переносятся в определенное место (с. 36). Нужно признать,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душа в сновидении занимает ту же позицию по отношению к своим образам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восприятиям, как в бодрственном состоянии (с. 43). Если при этом она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заблуждается, то это объясняется тем, что во сне ей недостает критерия,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один только может отличить чувственные восприятия, получаемые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извне и изнутри. Она не может подвергнуть эти образы испытанию,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единственно открывает их объективную реальность. Она пренебрегает,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различием между произвольно сменяемыми образами и другими, где такой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произвол отсутствует, и заблуждается, так как не может применить закона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каузальности к содержанию своего сновидения (с. 58). Короче говоря,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отделение от внешнего мира содержит в себе и причину ее веры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субъективный мир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тому же выводу из отчасти иных психологических соображений приходит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Дельбеф. Мы верим в реальность содержания сновидений потому, что во сне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имеем других впечатлений, которые послужили бы для сравнения и потому,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совершенно отделены от внешнего мира. Но в истинность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галлюцинаций мы верим не потому, что во сне мы лишены возможности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производить испытания. Сновидение может поставить перед нами все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испытания, мы можем видеть, например, что дотрагиваемся до какого-либо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предмета, между тем, как он все-таки нам только снится. Согласно Дельбефу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имеется прочного критерия того, было ли то сновидение или живая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действительность, кроме простого факта пробуждения, да и то лишь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практически. Я могу счесть иллюзией все то, что пережито мною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засыпанием и пробуждением, если по пробуждении я вижу, что я раздетый лежу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постели (с. 84). Во время сна я считал сновидения действительными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вследствие неусыпной склонности мышления предполагать наличность внешнего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мира, контрастом которого служит мое "я".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Если, таким образом, отрезанность от внешнего мира является определяющим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моментом преимущественного содержания сновидения" то необходимо привести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 с этим некоторые остроумные замечания Бурдаха, освещающие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взаимоотношения спящей души с внешним миром и способные удержать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преувеличения вышеупомянутых отклонений. "Сон происходит лишь при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условии, -говорит Б урдах, -что душа не возбуждается чувственными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раздражениями, ...но условием сна служит не столько отсутствие чувственных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раздражении, сколько отсутствие интереса к ним: некоторые чувственные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восприятия даже необходимы постольку, поскольку они служат успокоению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души: мельник может заснуть лишь тогда, когда слышит звук жернова;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тот, кто привык спать со свечой, не может заснуть в темноте" (с. 457).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"Гаффнер предпринял попытку, аналогичную попытке Дель-бефа, объяснить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сновидения изменением, которое должно явиться результатом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отклоняющегося от нормы условия в функции ненарушенного душевного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аппарата, бывшей до этого правильной; но он описал это условие в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иных выражениях. По его мнению, первым признаком сновидения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отсутствие времени и места, то есть эмансипация представления от присущего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индивиду положения в смысле времени и места. С этим связана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основная характерная для сновидения черта: смешивание галлюцинаций,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воображения и фантастических комбинаций с внешними восприятиями. "Так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совокупность высших душевных сил, в особенности образование понятий,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суждений и умозаключений, с одной стороны, и свободное самоопределение,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стороны, присоединяются к воспринимаемым органам чувств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фантастическим образам и имеют эти последние во всякое время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основой, то и эта деятельность принимает участие в беспорядочности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в сновидениях. Мы говорим, что они принимают участие,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сами по себе наша сила суждения, равно как и наша сила воли, во сне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нисколько не изменяются. Судя по этой деятельности, мы столь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рассудительны и столь же свободны, как и в бодрственном состоянии.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сновидении не может отказаться от законов мышления, то есть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считать идентичным то, что представляется ему противоположным. Он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может желать лишь того, что он представляет себе как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хорошее (sub ratione boni). Но при применении законов мышления и воли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человеческий дух вводится в сновидений в заблуждение благодаря смешиванию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представления с другим. Таким образом, происходит то, что мы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допускаем и совершаем величайшие противоречия, в то время как,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другой стороны, мы создаем самые глубокомысленные суждения и самые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последовательные умозаключения и можем принять самые добродетельные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благочестивые решения. Недостаток ориентировки - вот тайна полета,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движется наша фантазия в сновидении, и недостаток критического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рассуждения, равно как и общения с другими людьми, является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источником безграничных экстравагантностей наших суждений, а также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надежд и желаний, проявляющихся в сновидении" (с. 18).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Ср. "Desinteret", в котором Клапаред (1905) находит механизм засыпания.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"Душа во сне изолируется от внешнего мира, отходит от периферии...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 не совершенно нарушена. Если бы субъект слышал и чувствовал 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самом сне, а только по пробуждении, то его вообще нельзя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разбудить". "Еще убедительнее наличность ощущений доказывается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спящий субъект пробуждается не всегда только чувственною силою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впечатления, а психологическим соотношением последнего; безразличное слово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пробуждает спящего, если же его назвать по имени, он просыпается...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Душа различает, таким образом, во сне чувственные восприятия... Поэтому,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стороны, можно разбудить субъекта и устранением чувственного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раздражения: так, субъект просыпается от угасания свечи, мельник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остановки мельницы, то есть прекращения чувственной деятельности, а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заставляет предполагать, что деятельность эта перципируется, но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безразлична или, скорее, даже доставляет удовлетворение, то она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тревожит душу" (с. 460 и сл.).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мы исключим эти довольно существенные возражения, то должны будем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признать, что все вышеупомянутые свойства сновидений, проистекающие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изолированности от внешнего мира" не могут всецело объяснить чуждости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нашему сознанию. Ибо в противном случае можно было бы совершать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обратное превращение галлюцинаций сновидения в представления и ситуации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мысли и тем самым разрешить проблему толкования сновидений. Мы поступаем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так, воспроизводя в памяти по пробуждении сновидение, но, как ни удачно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протекают иногда эти обратные превращения, сновидение все же сохраняет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свою загадочность.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авторы сходятся в том, что в сновидении материал бодрственной жизни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претерпевает и другие еще более глубокие изменения. Об одном из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изменений говорит Штрюмпель (с. 17): "Душа вместе с прекращением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чувств и нормального сознания утрачивает и почву, в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коренятся ее чувства, желания, интересы и поступки. Даже те душевные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состояния, чувства, интересы и оценки, которые в бодрст-венном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присущи образам памяти, претерпевают... омрачающий гнет, вследствие 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нарушается их связь с образами; восприятия вещей, лиц, местно-стей,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событий и поступков в бодрственной жизни воспроизводится в отдельности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часто, но ни один из них не обладает психической ценностью.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Последняя отделена от них, и они поэтому ищут в душе каких-либо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самостоятельных средств..."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лишение образов их психической ценности, которая объясняется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изолированностью от внешнего мира, является, по мнению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Штрюмпеля, главною причиною той чуждости, с которой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противопоставляется в нашем воспоминании действительной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видели, что уже засыпание знаменует собою отказ от одного из видов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деятельности: от произвольного руководства представлениями. В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внедряется и без того уже очевидное предположение, что состояние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распространяется и на душевные отправления. То или иное отправление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прекращается почти совсем; продолжаются ли другие по-прежнему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совершаются ли они нормальным порядком, это еще вопрос. Существует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воззрение, которое говорит, что особенности сноведения объясняются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понижением психической деятельности во сне; такому воззрению противоречит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впечатление, производимое сновидением на наше бодр-ственное суждение.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бессвязно, оно соединяет самые резкие противоречия, допускает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всякие невоз можности, устраняет наши познания, притупляет наши этическое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моральное чувства. Кто стал бы вести себя в бодрственном состоянии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ведет себя иногда в сновидении, того мы, наверное, назвали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сумасшедшим; кто в действительности стал бы говорить вещи, какие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в сновидении, тот произвел бы на нас впечатление слабоумного.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Ввиду этого мы имеем полное основание говорить, что психическая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в сновидении чрезвычайно ничтожна и что высшая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интеллектуальная работа почти или совершенно невозможна.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необычным единодушием - об исключениях мы скажем ниже - авторы высказали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суждения о сновидении, которые непосредственно ведут к определенной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теорий последнего. Я считаю возможным мое резюме собранием мнений многих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различных авторов - философов и врачей - о психологической сущности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мнению Лемуана, отсутствие связи между отдельными образами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единственной существенной особенностью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Мори соглашается с Лемуаном; он говорит (с. 163):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"Не существует совершенно рациональных сновидений. Всегда присутствует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известная бессвязность, анахронизм иди абсурд".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Гегель, по словам Спитты., отрицал за сновидением какую бы то ни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объективную связность.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Дюга говорит: "Сон - это анархия психическая, эмоциональная и умственная.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игра функций, предоставленных самим себе, происходящая бесконтрольно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бесцельно. Дух в сновидении - автоматический дух".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 ослаблении внутренней связи и смешении представлений, связанных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 логической силой центрального "я", говорит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Фолькельт (с. 14), согласно учению которого психическая деятельность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 является отнюдь не бесцельной.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Абсурдность связи между представлениями сновидения едва ли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подвергнуться более резкой оценке, чем у Цицерона (De divin. II): "Нет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ничего такого глупого, чудовищного, нелепого, беспорядочного, что не могло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посетить нас в сновидении".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Фехнер говорит (с. 522): "Кажется, будто психическая деятельность из мозга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разумного человека переносится в мозг глупца".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Радешток (с. 145); "В действительности кажется невозможным различить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хаосе какие-либо твердые законы. Уклоняясь от строгой полиции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разумной, руководящей представлениями в бодрственном состоянии воли и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внимания, сновидение калейдоскопически смешивает все в своем хаосе".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Гилъдебрандт (с. 45): "Какие изумительные скачки позволяет себе спящий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 в своих умозаключениях. С какой смелостью он опрокидывает вверх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ногами все самые признанные истины! С какими нелепыми противоречиями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строе природы и общества мирится он, пока, наконец, апогей бессмыслицы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 его пробуждения! Можно множить, например, во сне 3х3=20;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ничуть не удивит, если собака будет читать стихотворение,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покойник сам ляжет в гроб, если скала будет плыть по морю; мы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серьезно принимаем на себя ответственные поручения, становимся морскими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министрами или же поступаем на службу к Карлу XII незадолго до Полтавского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Бинц (с. 33) ссылается на выставленную им теорию сновидений: "Из десяти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по меньшей мере девять, абсурдны. Мы соединяем в них лица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вещи, которые не имеют между собой решительно ничего общего. Уже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 мгновение точно в калейдоскопе группировка становится иною,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может, еще более абсурдной и нелепой, чем была раньше. Изменчивая игра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дремлющего мозга продолжается дальше, пока мы не пробуждаемся, не хлопаем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 ладонью по лбу и не задаемся вопросом, обладаем ли мы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способностью здравого мышления".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Мори (с. 50) находит чрезвычайно существенным для врача сравнение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и мышлением в бодрственном состоянии: "Если сравнить 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 в состоянии бодрствования с целенаправленными, подчиненными воле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движениями, то образы сновидений можно сравнить с хореей, параличом.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...В остальном же сновидение представляется ему целой серией деградации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способности мыслить и рассуждать" - лучше - "последовательной деградацией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способности мыслить и рассуждать (с. 27)".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Едва ли необходимо приводить мнения авторов, повторяющих утверждение Мори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отдельных высших форм душевной 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Согласно Штрюмпелю, в сновидении, - само собою разумеется, и там,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абсурдность не бросается в глаза, - отступают на задний план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логические операции души, покоящиеся на взаимоотношениях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взаимозависимостях (с. 26). По мнению Спитты (с. 148),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по-видимому, совершенно уклоняются от закона причинности.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Радешток и другие подчеркивают свойственную сновидениям слабость суждения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умозаключения. По мнению Иодля (с. 123), в сновидении нет критики и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исправления восприятии путем содержания сознания. Этот автор полагает: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"Все формы деятельности сознания проявляются в сновидении, но в неполном,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изолированном и подавленном виде". Противоречие, в которое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по отношению к нашему бодрственному сознанию, Штри-кер (вместе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 многими другими) объясняет тем, что в сновидении забываются факты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теряется логическая связь между представлениями (с. 98) и так далее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Авторы, которые столь неблагоприятно отзываются о психической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сновидении, признают, однако, что сновидению присущ некоторый остаток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деятельности. Вундт, учения которого столь ценны для всякого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интересующегося проблемой сновидения, категорически утверждает это;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возникает вопрос о форме и характере проявляющегося в сновидении остатка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нормальной душевной деятельности. Почти все соглашаются с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репродуцирующая способность наименее страдает во сне и обнаруживает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некоторое превосходство по отношению к той же функции бодрственного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состояния, хотя часть абсурдности сновидения должна быть объясняема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забыванием именно этого элемента. По мнению Спитты, сон не действует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внутреннюю жизнь души, которая полностью проявляется затем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 "внутренней жизнью" души он разумеет проявление постоянного комплекса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 в качестве сокровенной субъективной сущности человека" (с. 84).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Шольц (с. 37) видит проявляющуюся во сне форму душевной деятельности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"аллегоризирующем преобразовании", которому подвергается материал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Зибек констатирует в сновидения и "дополнительную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толковательную деятельность" души (с. 11), которая проявляется ею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отношению ко всему воспринимаемому. Особенную трудность представляет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оценка высшей психической функции сознания. Так как мы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знаем вообще благодаря лишь сознанию, то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сохранения его во время сна не может быть никакого сомнения; по мнению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Спитты, однако, в сновидении сохраняется только сознание, 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самосознание. Дельбеф признается, что он не понимает этого различия.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Законы ассоциации, по которым соединяются представления, относятся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сновидениям; их происхождение выступает наружу в сновидении в более чистом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ярком виде. Штрюмпель (с. 70): "Сновидение протекает исключительно,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по законам чистых представлений или органических раздражении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помощи таких представлений, иначе говоря, без участия рефлекса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рассудка, эстетического вкуса и моральной оценки". Авторы, мнения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здесь привожу, представляют себе образование сновидения приблизительно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следующем виде: сумма чувственных раздражении, действующих во сне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проистекающих из различных вышеупомянутых источников, пробуждают в душе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прежде всего ряд впечатлений, предстающих перед нами в виде галлюцинаций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(по Вундту, в виде иллюзий, благодаря их происхождению от внешних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внутренних раздражении). Галлюцинации эти соединяются друг с другом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известным законам ассоциаций и вызывают, со своей стороны, согласно тем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законам, новый ряд представлений (образов). Весь материал перерабатывается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активным рудиментом регулирующей и мыслящей душевной способности,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поскольку это в ее силах (ср. у Вундта и Вейгандта). До сих пор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удается, однако, разобраться в мотивах, обусловливающих зависимость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галлюцинаций от того или другого закона ассоциаций.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Неоднократно, однако, было замечено, что ассоциации, соединяющие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собой представления в сновидении, носят совершенно своеобразный характер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разнятся от ассоциаций, действующих в бодрственном мышлении.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Фолькельт (с. 15) говорит: "В сновидении представления группируются друг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 по случайной аналогии и едва заметной внутренней связи.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полны такими слабыми ассоциациями". Мо-ри придает наибольшее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этому характеру соединения представлений, позволяющему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сопоставить сновидения с некоторыми душевными расстройствами. Он находит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 главных отличительных черты "бреда": 1. Спонтанное,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автоматическое действие духа. 2. Извращенная, неравномерная ассоциация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идей" (с. 126). Мори приводит два превосходных примера сновидений,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простое созвучие слов способствует соединению представлений.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 однажды, что он предпринял паломничество (pelerinage) в Иерусалим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в Мекку. Потом после многих приключений он очутился вдруг у химика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Пеллетье (Pelletier), тот после разговора дал ему цинковый заступ (pelle),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тот в последующем ходе сновидения стал исполинским мечом (с. 137).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раз он во сне отправился по большой дороге и по верстовым столбам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 отсчитывать километры, вслед за этим он очутился в лавке, там стояли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большие весы, и приказчик клал на чашку килограммы, отвешивая товар Мори,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 приказчик сказал ему: "Вы не в Париже, а на острове Гилоло".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дальнейшем он увидел, между прочим, цветы лобелии, генерала Лопеза,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смерти которого он недавно читал, и, наконец, перед самим пробуждением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играл во сне в лото. Ниже мы подвергнем исследованию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характеризующиеся словами с одинаковыми начальными буквами и аналогичные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созвучию.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Нас не может удивлять то обстоятельство, что это умаление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 встречает резкие противоречия с другой стороны.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Правда, противоречия эти здесь довольно затруднительны. Нельзя,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придавать серьезного значения тому, что один из сторонников умаления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деятельности (Спит-та, с. 118) утверждает, что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господствуют те же психологические законы, что и в бодрственном состоянии.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Или, что другой (Дюга) говорит: "Сон - это не сдвиг ума ("схождение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рельс"), но и не полное отсутствие ума". Оба они не пытаются даже привести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связь это утверждение с описанною ими же самими психической анархией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подавлением всех функций в сновидениях. Но другим, однако, представлялась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того, что абсурдность сновидения имеет все-таки какой-то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метод. Эти авторы не воспользовались, однако, этой мыслью и не развили 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Так, например, Гавелок Эллис (1899) определяет сновидение,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останавливаясь на его мнимой абсурдности, как "архаический мир широких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эмоций и несовершенных мыслей", изучение которого могло бы дать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понятие о примитивных фазах развития психической жизни. Дж. Селли (с. 362)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защищает такой же взгляд на сновидение, но в еще более категорической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убедительной форме.-Его суждения заслуживают тем более внимания,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был, как, пожалуй, ни один психолог, убежден в замаскированной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осмысленности сновидения. "Наши сны являются способом сохранения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последовательных личностей. Когда мы спим, мы возвращаемся к старым путям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воззрений, мироощущениям, импульсам и деятельности, которые когда-то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господствовали над нами". Такой мыслитель, как Дельбеф, утверждает,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правда, не приводя доказательств против противоречивого материала,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потому, в сущности, несправедливо: "Во сне, кроме восприятия,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способности психики: ум, воображение, память, воля, мораль - остаются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неприкосновенными по своему существу. Они лишь касаются воображаемых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текучих вещей. Сновидец является актером, который играет роли сумасшедших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мудрецов, палачей и жертв, карликов и великанов, демонов и ангелов" (с.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222). Энергичнее всего оспаривает умаление психической деятельности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маркиз д'Эрвей, с которым полемизировал Мори и сочинения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я, несмотря на все свои усилия, не мог раздобыть. Мори говорит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 (с. 19): "Маркиз д'Эрвей приписывает уму вовремя сна всю его свободу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действия и внимания, и, очевидно, он считает, что сон является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"выключением" пяти чувств восприятия и отрешенности от внешнего мира.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Спящий мало отличается от мечтателя, предоставляющего своим мыслям полную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свободу, стараясь отключить восприятия. Все отличие мысли в бодрствовании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мысли в сновидении состоит в том, что у сновидца идея принимает форму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видимую, объективную и очень похожа на ощущения, обусловленные внешними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предметами, воспоминания приобретают черты настоящего".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Мори прибавляет: "Есть еще одно существенное отличие, а именно: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интеллектуальные способности спящего человека не характеризуются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равновесием, которое характерно для бодрствующего".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Вашида, который наиболее полно сообщает нам о книге д'Эрвея, мы находим,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этот автор высказывается следующим образом о кажущейся бессвязности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"Представления сна являются копией идеи, видение -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придаток. Установив это, нужно уметь следовать за ходом идеи,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анализировать ткань сновидения, бессвязность тогда становится понятной,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самые фантастические концепции становятся фактами обыденными и логичными"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146). "Самые странные сны для умеющего проанализировать их становятся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логически обусловленными, разумными" (с. 147).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И. Штерне обратил внимание на то, что один старый автор Вольф Давидзон,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был мне неизвестен, защищал в 1799 г. подобный взгляд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бессвязность сновидений (с. 136): "Странные скачки наших представлений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имеют свое обоснование в законе ассоциаций, но только эта связь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осуществляется иногда в душе очень неясно, так что нам часто кажется,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наблюдаем скачок представлений в то время, как в действительности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никакого скачка нет".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Шкала оценки сновидения как психического продукта чрезвычайно обширна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литературе; она простирается от глубочайшего пренебрежения, с которым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познакомились, от предчувствия до сих пор еще не найденной ценности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вплоть до переоценки, ставящей сновидение значительно выше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бодр-ственной жизни. Гильдебрандт, который, как мы знаем,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психологическую характеристику сновидения в трех антиномиях,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резюмирует в третьем из противоречий конечный пункт этого ряда следующим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 (с. 19): "Оно находится между повышением и потенциацией, доходящей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 до виртуозности, и решительным понижением и ослаблением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деятельности, доходящей иногда до низшего уровня человеческого".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"Что касается первого, то кто же не знает по собственному опыту,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творчестве гения сновидения проявляется иногда глубина и искренность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чувства, тонкость ощущения, ясность мысли, меткость наблюдения,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находчивость, остроумие - все то, что мы по скромности нашей не признали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своим достоянием в бодрственной жизни? Сновидение обладает изумительной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поэзией, превосходной аллегорией, несравненным юмором, изумительной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иронией. Оно видит мир в своеобразном идеализированном свете и потенцирует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эффект своих интересов часто в глубокомысленном понимании их сокровенной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сущности. Оно представляет нам земную красоту в истинно небесном блеске,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окружает возвышенное наивысшим величием, облекает страшное в ужасающие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формы, представляет нам смешное с несравненным комизмом. Иногда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пробуждения мы настолько преисполнены одним из таких впечатлений, что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кажется, будто реальный мир никогда не давал нам ничего подобного".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Невольно задаешься вопросом, неужели по отношению к одному и тому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объекту мы слышали столь пренебрежительные замечания и столь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воодушевленный панегирик? Неужели же одни упустили из виду абсурдные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а другие - полные смысла и жизни. Но если встречаются те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 сновидения, которые заслуживают той и другой оценки, то разве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пустое занятие искать психологической характеристики сновидения? Разве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 сказать, что в сновидении возможно все, начиная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глубочайшего понижения душевной деятельности вплоть до повышения 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необычайного даже для бодрственной жизни? Как ни удобно это разрешение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вопроса, ему противоречит то, что лежит в основе, в стремлении всех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исследователей сновидения: по мнению всех их, существует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общеобязательная по своей сущности характеристика сновидения, устраняющая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вышеуказанные противоречия.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Нельзя отрицать того, что психическая деятельность сновидения встречала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охотное признание в тот давно прошедший интеллектуальный период,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умами владела философия, а не точные естественные науки. Воззрения,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например Шуберта, что сновидение является освобождением души от оков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чувственности, от власти внешней природы и аналогичные воззрения младшего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Фихте (Ср. Гаффнер и Спитта) и других, которые все характеризуют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как подъем душевной жизни, кажутся нам в настоящее время мало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понятными; сейчас с ними могут соглашаться лишь мистики и религиозно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настроенные люди. Остроумный мистик Дю Прель, один из немногих авторов,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я хотел бы просить извинения за то, что я пренебрег ими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предыдущих изданиях этой книги, говорит, что не бодрст-венная жизнь,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является воротами к метафизике, поскольку она касается человека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(Philosophic der Mystik, с. 59).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Развитие естественно-научного образа мышления вызвало реакцию в оценке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Представители медицины скорее других склонны считать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психическую деятельность сновидения ничтожной и незначительной, между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философы и непрофессиональные наблюдатели - любители психологи,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мнением которых нельзя пренебрегать именно в этой области, все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придерживаются народных воззрений, признавая высокую психическую ценность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Кто склоняется к преумалению психической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тот в этиологии последнего, вполне понятно, отдает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предпочтение сомагическим раздражениям; тому же, кто признает за грезящим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субъектом большую часть его способностей, присущих ему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состоянии, тому нет никаких оснований не признавать за ним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самостоятельных побуждений к сновидениям.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всех форм психической деятельности, которую при трезвом сравнении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признавать за сновидениями, наиболее крупная - это работа памяти;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уже касались подробно ее рельефных проявлений. Другое, нередко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превозносимое прежде преимущество сновидения, - то, что оно способно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господствовать над временем и пространством, - может быть с легкостью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признано иллюзорным. Гилъдебрандпг говорит прямо, что это свойство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бесспорная иллюзия; сновидение не возвышается над временем и пространством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иначе нежели бодрственное мышление, потому что оно само является формой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мышления. Сновидение по отношению к понятию времени обладает еще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преимуществом и еще в другом смысле может быть независимо от времени.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Такие сновидения, как, например, вышеописанное сновидение Мори о его казни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гильотине, доказывает, по-видимому, что сновидение в короткий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промежуток времени концентрирует больше содержания, нежели наша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психическая деятельность в бодрственном состоянии. Это наблюдение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оспаривается, однако, различными аргументами; последние исследования 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Лоррена и Эггера "о мнимой продолжительности сновидений" положили начало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интересной полемике, не достигшей еще, однако, результатов в этом трудном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сложном вопросе. Дальнейшую литературу и критическое обсуждение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проблемы см. в парижской диссертации Тоболовской (1900).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многочисленным сообщениям и на основании собрания примеров,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предложенных Шабанэ, не подлежит никакому сомнению,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 продолжить интеллектуальную работу дня и довести ее до конечного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результата; в равной мере бесспорно и то, что оно может разрешать сомнения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проблемы и что для поэтов и композиторов может служить источником нового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вдохновения. Но если бесспорен самый факт, то все же толкование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 еще большему принципиальному сомнению. ( Ср. критику у Г. Эллиса,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World of Dreams, с. 268).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Наконец, утверждаемая божественная сила сновидения представляет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спорный объект, в котором совпадают преодолимое с трудом сомнение с упорно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повторяемыми уверениями16. Авторы эти избегают - и с полным основанием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отрицать все фактическое относительно этой темы, так как для целого ряда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 в ближайшем будущем предстоит возможность естественного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психологического объяснения.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е) Моральное чувство в сновидении. По мотивам, которые становятся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понятными лишь при выяснении моего собственного исследования сновидений,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темы о психологии сновидении выделил частичную проблему того, в какой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мере моральные побуждения и чувства бодрственной жизни проявляются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сновидениях. Противоречия большинства авторов, замеченные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отеческой деятельности в сновидении, бросаются нам в глаза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вопросе. Одни утверждают категорически, что сновидение не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ничего общего с моральными требованиями, другие же, наоборот, говорят,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моральная природа человека остается неизменной и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Ссылка на повседневные наблюдения подтверждает, по-видимому, правильность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первого утверждения. Иес-сен говорит (с. 553): "Человек не становится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 ни лучше, ни добродетельнее: наоборот, совесть как бы молчит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человек не испытывает ни жалости, ни сострадания и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совершать с полным безразличием и без всякого последующего раскаяния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тягчайшие преступления, кражу, убийство и ограбление".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Радешток (с. 146): "Необходимо принять во внимание, что ход ассоциаций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и соединение представлений происходят без участии рефлекса,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рассудка, эстетического вкуса и моральной оценки; в лучшем случае оценка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слаба и налицо полное эстетическое безразличие".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Фолькельт (с. 23): "Особенно ярко это проявляется, как каждому известно,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с сексуальным содержанием. Подобно тому, как сам спящий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лишается совершено стыдливости и утрачивает какое бы то ни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нравственное чувство и суждение, - в таком же виде представляются ему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другие, даже самые уважаемые люди. Он видит такие их поступки, которые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бодр-ственном состоянии он не решился бы им приписать".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резком противоречии с этим находится воззрение Шопенгауэра,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говорит, что каждый действует в сновидении в полном согласии со своим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характером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В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Ф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Фишер</w:t>
      </w:r>
      <w:r w:rsidRPr="00250339">
        <w:rPr>
          <w:lang w:val="en-US"/>
        </w:rPr>
        <w:t xml:space="preserve"> Grundziige des Systems der Anthropologie.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Eriangen, 1850 (у Спитты), утверждает, что субъективное чувство,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стремление к аффекту и страсти в такой форме проявляются в сновидении,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последних отражаются моральные свойства личности.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Гаффнер (с. 25): "Не считая некоторых редких исключений, каждый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добродетельный человек добродетелен и в сновидении; он борется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искушением, с ненавистью, с завистью, с гневом и со всевозможными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пороками; человеку же, лишенному морального чувства, будут и во сне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грезиться образы и картины, которые он видит перед собою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Шолъц (с. 36): "В сновидении - истина; несмотря на маску величия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унижения, мы всегда узнаем самих себя. Честный человек не совершит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бесчестного поступка, если же совершит, то сам возмутится 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чем-то несвойственным его натуре. Римский император, приказавший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казнить одного из своих подданных за то, что тому снилось, будто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отрубил ему голову, был не так уже неправ, когда оправдывался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тот, кто видит подобные сны, преисполнен таких же мыслей и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состоянии17. О том, что не укладывается в нашем сознании, мы говорим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очень метко: "Мне и во сне это не снилось".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противоположность этому Платон полагает, что наилучшими людьми 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те, которые только во сне видят то, что другие делают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Пфафф, перефразируя известную поговорку, говорит: "Рассказывай мне свои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 я скажу тебе, кто ты".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Небольшое сочинение Гильдебрандта, из которого я уже заимствовал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цитат, - превосходный и ценный вклад в изучение проблемы сновидения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выдвигает на первый план проблему нравственности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Гильдебрандт тоже считает непререкаемым: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"Чем чище жизнь, тем чище сновидение, чем позорнее первая, тем позорнее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Нравственная природа человека остается неизменной и в сновидении: "Но в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как ни одна очевидная ошибка в простой арифметической задаче,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романтичное уклонение науки, ни один курьезный анахронизм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оскорбляет нашего сознания и даже не кажется нам подозрительным, различие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добром и злом, между правдой и неправдой, между добродетелью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пороком никогда не ускользает от нас. Сколько бы ни исчезало из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сопутствует нам в бодрственной жизни, - категорический императив Канта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за нами неразрывно по пятам и даже во сне не оставляет нас... Факт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может быть объяснен только тем, что основа человеческой природы,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моральная сущность ее достаточно прочна, чтобы принимать участие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калейдоскопическом смешении, которое претерпевает фантазия, разум, память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др. способности нашей психики" (с. 45 и сл.).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дальнейшем обсуждении вопроса выступают наружу замечательные отклонения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непоследовательности у обеих групп авторов. Строго говоря, у всех тех,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полагают, что в сновидении моральная личность человека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уничтожается, это объяснение должно было бы положить конец всякому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дальнейшему интересу к нормальным сновидениям. Они с тем же спокойствием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могли бы отклонить попытку взвалить ответственность за сновидения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спящего, из "скверны" последних заключить о "скверне" его натуры, равно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и равноценную попытку из абсурдности сновидений доказать ничтожество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интеллектуальной жизни бодрствующего человека. Другие же, для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"категорический императив" простирается и на сновидения, должны были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ограничений принять на себя ответственность за аморальные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оставалось бы только желать, чтобы соответственные сновидения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разубеждали их в их непоколебимой уверенности в своем высоком моральном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самом же деле, по-видимому, никто не знает, насколько он добр или зол,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никто не может отрицать наличности в памяти аморальных сновидений. Ибо,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помимо этого противоречия в оценке сновидений, обе группы авторов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стремлениевыяснить происхождение аморальных сновидений;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образуется новое противоречие смотря по тому, находится ли конечный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 в функциях психической жизни или в воздействиях соматического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характера. Неотразимая сила фактов заставляет сторонников ответственности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безответственности сновидений выдвинуть единодушно какой-то особый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психический источник аморальных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те, которые признают наличность нравственности в сновидении, избегают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принимать на себя полную ответственность за свои сновидения. Гаффнер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(с. 24): "Мы не ответственны за наши сновидения, потому что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 и воля лишаются базиса, на котором единственно зиждется правда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реальность нашей жизни. Поэтому никакая воля и никакое действие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не может быть ни добродетелью, ни грехом". Все же человек несет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ответственность за аморальные сновидения, поскольку он их косвенно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вызывает. Перед ним стоит обязанность нравственно очищать свою душу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состоянии, так и особенно перед погружением в сон.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Значительно глубже производится анализ этого смешения отрицания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признания ответственности за нравственное содержание сновидений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Гилъдебрандта. После того как он утверждает, что драматизирующая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репродукция сновидения, концентрация сложнейших представлений и процессов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ничтожнейший промежуток времени и признаваемое также и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обесценивание отдельных элементов сновидения должны быть приняты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при обсуждении аморального содержания сновидений, он признается,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все же нельзя всецело отрицать всякую ответственность за греховные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поступки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"Когда мы стараемся категорически отвергнуть какое-либо несправедливое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обвинение, особенно такое, которое относится к нашим намерениям и планам,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мы говорим обыкновенно: "Это и во сне нам не снилось";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самым мы признаем, с одной стороны, что мы считаем сон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отдаленной сферой, в которой мы были бы ответственны за свои мысли,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там эти мысли настолько связаны с нашей действительной сущностью,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едва можно признать нашими собственными; не отрицая наличности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 и в этой сфере, мы допускаем, однако, в то же время, что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оправдание было бы неполным, если бы оно не простиралось до этой сферы.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кажется, что мы, хотя и бессознательно, но все же говорим сейчас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языком истины" (с. 49).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"Немыслимо представить себе и одного поступка в сновидении, главнейший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мотив которого не прошел бы предварительно через душу бодрствующего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субъекта, - в виде ли желания, побуждения или мысли". Относительно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предшествующего переживания необходимо сказать: сновидение не создало 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оно лишь развило его, обработало лишь частицу исторического материала,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бывшего в наличности в нашей душе; оно воплотило слова апостола: "Кто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ненавидит брата своего, тот убийца его"18. И если по пробуждении субъект,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уверенный в своей нравственной силе, с улыбкой вспоминает свое греховное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то едва ли от первоначальной основы его можно отделаться такой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легкой улыбкой. Человек чувствует себя обязанным, если не за всю сумму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сновидения, то хотя бы за некоторый процент их. Для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предстают здесь трудно понимаемые слова Иисуса Христа: "Греховные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приходят из сердца"19, - мы едва ли можем избегнуть мысли о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совершенный нами в сновидении грех влечет за собой хотя бы минимум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греха нашей души" (с. 52).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зародышах и в печальных побуждениях, постоянно возникающих в нашей душе,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хотя бы в форме описанных искушений20, Гильдебрандт видит источник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аморальных сновидений и высказывается за включение их в моральную оценку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личности. Это те самые мысли и та же самая оценка, которая, как мы знаем,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заставляла благочестивых и святых всех времен жаловаться на то, что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тяжкие грешники. Небезынтересно будет узнать, как относилась к нашей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проблеме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святая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инквизиция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В</w:t>
      </w:r>
      <w:r w:rsidRPr="00250339">
        <w:rPr>
          <w:lang w:val="en-US"/>
        </w:rPr>
        <w:t xml:space="preserve"> "Tractatus de Officio sanctissimae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In-quisitionis" Thomas'a Carena (Лионское издание, 1659) есть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место: "Если кто-нибудь высказывает в сновидении еретические мысли, 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послужить для инквизиторов поводом испытать его поведение в жизни,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ибо во сне обычно возвращается то, что занимает человека в течение дня"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(Dr, Ehniger, S. Urban, Schweiz).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Во всеобщем проявлении этих противоречащих представлений - у большинства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людей и даже не только в сфере нравственности - сомневаться нельзя.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Обсуждению их не уделялось, однако, должного внимания. У Спитты мы находим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следующее, относящееся сюда мнение Целлера (Статья "Irre" во Всеобщей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энциклопедии наук Эрша и Грубера) (с. 144): "Редко разум организован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 удачно, что он постоянно обладает полною силою и что постоянный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ясный ход его мыслей не нарушают не только несущественные, но и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абсурдные представления; величайшие мыслители жаловались на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призрачный, докучливый и неприятный хаос впечатлений, смущавший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глубокое мышление и их священнейшие и серьезнейшие мысли".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Более ярко освещает психологическое положение этих противоречащих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Гильдебрандт, который утверждает, что сновидение дает нам иногда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заглянуть в глубины и сокровенные уголки нашего существования,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в бодрственном состоянии остаются для нас закрытыми (с. 55).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разумеет и Кант21 в одном месте своей "Антропологии", когда говорит,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существует, по всей вероятности, чтобы раскрывать нам скрытые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наклонности и показывать нам то, что мы собою представляем, и то, чем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были бы, если бы получили другое воспитание; Радешток(с. 84) говорит,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открывает нам только то, в чем мы сами себе не хотели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признаться, и что поэтому мы несправедливо называем его обманчивым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лживым. И. Е. Эрдманн говорит: "Сновидение никогда не открывало мне,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следует думать о ком-либо; но сновидение неоднократно уже, к моему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собственному огромному удивлению, показывало мне, как я отношусь к нему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я о нем думаю". Такого же мнения придерживается и If. Г. Фихте: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"Характер наших сновидений остается гораздо более верным отражением нашего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общего настроения, чем мы узнаем об этом путем самонаблюдения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состоянии". Мы обращаем внимание на то, что проявление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побуждений, чуждых нашему нравственному сознанию, лишь аналогично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известным уже нам господством сновидений над другими представлениями,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относящимися к бодрственному состоянию или играющими там ничтожную роль;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этому поводу Бенини замечает: "Конечно, наши склонности, которые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считали подавленными, исчерпанными, воскресают. Старые и погребенные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страсти оживают. Люди, о которых мы не думали, появляются в образах сна"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149).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Фолькельт говорит: "Представления, которые прошли почти незаметно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бодрствующее сознание и которые, по всей вероятности, никогда не будут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извлечены из забвения, очень часто дают знать о себе в сновидениях" (с.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105). Необходимо, наконец, упомянуть здесь о том. что, по мнению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Шлейермахера, уже засыпание сопровождается проявлением нежелательных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(образов).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Нежелательными представлениями можно назвать все те представления,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появление которых как в аморальных, так и в абсурдных сновидениях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возбуждает в НР.С неприятное чувство. Существенное различие заключается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 том, что нежелательные представления в области морали представляют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противоречие нашим обычным переживаниям, в то время как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просто-напросто нас удивляют. До сих пор еще никто не пытался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 и подробно обосновать это различие.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Какое же значение имеет проявление нежелательных представлений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какой повод относительно психологии бодрствующей и грезящей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души можно извлечь из этого ночного проявления противоречащих этических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побуждений? Здесь необходимо отметить новое разногласие и новую различную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группировку авторов. По мнению Гилъдебрандта и его сторонников,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неминуемо признать, что аморальным движениям души и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присуща известная сила, которая не может, однако, проявиться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деле, и что во сне отпадает нечто, что мешало нам до того сознавать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наличность этих побуждений. Сновидение выясняет, таким образом, реальную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сущность человека, хотя и не вполне исчерпывает ее, и не принадлежит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числу средств, которые облегчают доступ нашего сознания к скрытым тайникам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души. Только на основании этого Гильдебрандт может приписывать сновидению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 предостерегателя, который обращает наше внимание на скрытые моральные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дефекты нашей души, все равно, как по признанию врачей, оно предупреждает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 о незаметных до того физических страданиях. Спитта, по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вероятности, руководился тем же, когда указывал на источники возбуждения,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играют видную роль в период зрелости и утешают грезящего субъекта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он сделал все, что было в его силах, если вел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строго добродетельный образ жизни и старался всякий раз подавить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греховные мысли, не давая им развиться и особенно проявиться на деле.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Согласно этому воззрению мы можем назвать "нежелательными" представлениями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представления, "подавляемые" в течение дня, и видеть в их проявлении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чисто психический феномен.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мнению других авторов, мы не имеем права делать подобные заключения.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мнению Иессена, нежелательные представления в сновидениях, а также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 и в лихорадочном состоянии носят "характер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приостановленной волевой деятельности и до некоторой степени механического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воспроизведения образов и представлений путем побуждении" (с. 360).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Аморальное сновидение доказывает якобы только то, что грезящий субъект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когда-либо, очень может быть и случайно, узнал о данном представлении,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отнюдь не обязательно должно служить составной частью его психики.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Знакомясь с мнением Мори по этому поводу, мы сомневаемся, не приписывает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он сновидению способность разлагать душевную деятельность на составные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 вместо того, чтобы попросту ее разрушать. О сновидениях, в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преступает все границы моральности, он говорит: "Именно наши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склонности заставляют нас говорить и действовать, причем наша совесть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удерживает, хотя иногда предупреждает. У меня есть недостатки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порочные склонности. В состоянии бодрствования я стараюсь бороться с ними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часто мне удается контролировать их, не поддаваться им. Но в моих снах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им поддаюсь или точнее действую под их импульсом, не испытывая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страха, ни угрызений совести. Конечно, видения, разворачивающиеся передо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мной, составляющие сновидения, подсказываются мне теми побуждениями,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я чувствую и которые отсутствующая воля даже не пытается подавить"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113).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верить в способность сновидения раскрывать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существующее, но подавленное или скрытое моральное предрасположение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грезящего субъекта, то более яркую характеристику, чем у Мори (с. 115),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найти трудно: "Во сне человек проявляется полностью во всей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оголенности и природном нищенстве. Как только он перестает применять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волю, он становится игрушкой всех страстей, от которых в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бодрствования его защищает совесть, чувство чести и страх". И в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 (с. 462): "Во сне проявляется человек инстинкта... Человек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возвращается к своему природному состоянию, когда видит сон. Чем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 проникли в его дух приобретенные идеи, тем более тенденции,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согласующиеся с ними, сохраняют свое влияние во сне". Он приводит затем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примера, что в сновидениях он нередко видел себя жертвой как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 суеверия, с которым наиболее ожесточенно боролся в своих сочинениях.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Ценность всех замечаний относительно психологического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нарушается, однако, уМо-ри тем, что он в столь правильно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подмеченном им явлении видит только доказательство "психического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автоматизма", который, по его мнению, господствует над сновидениями.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автоматизм он противопоставляет психической 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Штрикер в одном месте своего анализа сознания говорит: "Сновидение состоит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только из обманчивых иллюзий; если спящий пугается во сне, например,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разбойников, то хотя эти разбойники и иллюзорны, но страх вполне реален".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наводит на мысль о том, что развитие аффекта в сновидении не допускает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оценки, которая выпадает на долю других элементов сновидения, и перед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предстает вопрос, какой из психических процессов во сне реален, иначе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говоря, какие из них могут претендовать на включение их в состав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процессов бодрственного состояния?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ж) Теории сновидения и функции его. Суждение о сновидении,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старается с какой-либо определенной точки зрения выяснить возможно большие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 последнего и в то же время определить отношение сновидения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какому-либо более широкому явлению, можно назвать теорией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Различные теории различаются по тому, выдвигают ли они ту или иную черту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ее на первый план. Из теории вовсе не обязательно выведение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какой-либо определенной функции, иначе говоря, пользы или какой-либо иной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сновидения, но наше мышление, привыкше к телеологическому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методу, несомненно, более сочувственно отнесется к той теории, которая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оставляет без внимания и функции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познакомились уже с несколькими воззрениями, на сновидения, которые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большей или меньшей степени заслуживали названий теорий в указанном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смысле. Вера древних в то, что сновидение ниспосылается богами,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направлять поступки людей, была полной теорией сновидения, которая давала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ответы на все вопросы относительно последнего. С тех пор как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стало объектом биологического исследования, мы знаем целый ряд теорий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хотя встречаем срединих много совершенно недостаточных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неполных.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не претендовать на перечисление всех этих теорий без исключения,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произвести следующую группировку их на основании воззрения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степени участия и характера душевной деятельности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Теории, признающие, что в сновидении продолжается полностью вся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психическая деятельность бодрственного состояния. Представителем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теорий является Дельбеф. Здесь душа не спит; ее механизм остается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неприкосновенности, но, будучи помещена в условия, отклоняющиеся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 бодрствования, душа при нормальном функционировании,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естественно, дает другие результаты, чем в бодрственном состоянии.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заставляют задаться вопросом, могут ли они вывести различие сна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 исключительно из условия состояния сна. Кроме того, они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касаются функций сновидения; они не говорят о том, зачем человеку снится,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почему продолжает работать сложный механизм душевного аппарата,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помещается в условия, по-видимому, для него подходящие. Единственно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целесообразными реакциями остаются сон без сновидений или пробуждение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нарушающих сон раздражениях вместо третьей реакции - реакции в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Теории, признающие, напротив того, понижение психической деятельности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- ослабление ассоциаций и оскудение перерабатываемого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материала. Согласно этим теориям должна быть дана совершенно другая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психологическая характеристика сна, чем мы находим ее уДельбефа. Сон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простирается далеко за пределы души, он состоит не только в отделении души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внешнего мира, но проникает, наоборот, в ее механизм и на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его в негодность. Допуская сравнение с психиатрическим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материалом, можно сказать, что первая теория конструирует сновидение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 паранойи, а вторая рисует его в форме слабоумия.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Теории, признающие, что в сновидении проявляется лишь часть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деятельности, парализованной сном, пользуются наибольшей популярностью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среди врачей и вообще в научном мире. Поскольку вообще проявляется интерес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толкованию сновидений, их можно назвать господствующими теориями.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упомянуть о том, с какой легкостью эта теория избегает самых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опасных пунктов, всякого объяснения сновидения и, главное, противоречий,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воплощающихся в нем. Так как, согласно ей, сновидение является результатом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частичного бодрствования ("постепенное, частичное, и в то же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нормальное бодрствование", говорит Гербарт в своей "Психологии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сновидении"), то ряду состояний, начиная с постепенного пробуждения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полного бодр-ственного состояния, она может противопоставить параллельный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ряд, начиная с пониженной деятельности сновидения, обнаруживающейся своею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абсурдностью, вплоть до концентрированного мышления.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Кто считает физиологическую точку зрения наиболее правильной или,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крайней мере, наиболее научной, тот найдет наилучшее изложение этой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Винца (с. 43):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"Это состояние (оцепенения) к утру постепенно подходит к концу. Утомляющие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вещества22, скопляющиеся в белом веществе мозга, становятся все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значительными, они все больше разлагаются или уносятся беспрерывно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циркулирующим током крови. Тут и там пробуждаются отдельные группы клеток,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тем как вокруг все еще находится в состоянии оцепенения. Перед нашим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тусклым сознанием выступает в этот момент изолированная работа отдельных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групп; ей недостает еще контроля других частей мозга, главною сферой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являются ассоциации. Поэтому-то образы, которые большей частью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соответствуют материальным впечатлениям ближайшего прошлого, следуют друг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другом в хаотическом беспорядке. Число освобождающихся мозговых клеток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все больше и больше, и абсурдность сновидения постепенно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понижается".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Понимание сновидения как неполного частичного бодрствования встречается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современных физиологов и философов. Наиболее подробно теория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изложена у Мори. В его исследовании кажется нередко, будто автор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себе бодрственное состояние и сон связанным с определенными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анатомическими центрами, причем определенная психическая функция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определенная анатомическая область для него неразрывны. Я могу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что, если теория частичного бодрствования и оправдалась бы,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 она далека еще от окончательной разработки.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таком понимании нечего и говорить, разумеется, о функциях последнего.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положения и значения сновидения наиболее последовательно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высказывается Бинц (с. 357): "Все наблюдаемые нами факты дают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охарактеризовать сон как материальный, всегда бесполезный и во многих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случаях прямо-таки болезненный процесс..."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"материальный" по отношению к сновидению имеет совершенно особое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значение. Оно относится прежде всего к этиологии сновидения,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 интересовался Бинц, когда исследовал экспериментальное вызывание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путем опытов с ядами. Эти теории сновидения, вполне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естественно, требуют объяснения происхождения его по возможности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исключительно из соматических источников. Выраженная в крайней форме,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теория эта гласит следующее: удалив от себя раздражение и перейдя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сна, мы не испытываем никакой потребности в сновидении вплоть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самого утра, когда постепенное пробуждение путем новых раздражении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отражается в сновидении. Между тем оградить сон от раздражении не удается: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отовсюду к спящему приходят раздражения, извне, изнутри и даже из всех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частей его тела, на которые в бодрствен-ном состоянии он не обратил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никакого внимания. Сон, благодаря этому, нарушается, душа подвергается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частичному пробуждению и функционирует затем некоторое время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пробудившейся частью, будучи рада вновь уснуть. Сновидение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собой реакцию на нарушение сна, вызванное раздражением, правда,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излишнюю и ненужную реакцию.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Называть сновидение, которое является все же проявлением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механизма, материальным процессом, имеет еще и другой смысл;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самым за ним отрицается почетное название психического процесса.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старое в применении к сновидению сравнение о "десяти пальцах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немузыкального человека, бегающих по клавишам инструмента", быть может,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наглядно иллюстрирует, какую оценку в большинстве случаев находит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 точной науке. Сновидение представляется этой теорией явлением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бессмысленным, ибо разве могут десять пальцев немузыкального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игрока сыграть что-либо музыкальное.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Теория частичного бодрствования уже давно встретила серьезные возражения.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в 1830 г. Бурдах говорил: "Если признавать,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частичное бодрствование, то этим, во-первых,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объясняется ни бодрствование, ни сон, во-вторых, говорится только,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некоторые силы души проявляют во сне свою деятельность, а другие в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находятся в состоянии покоя. Но это неравенство наблюдается вообще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всей жизни..." (с. 483).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господствующей теорией сновидения, которая видит в нем "материальный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процесс", связано чрезвычайно интересное объяснение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высказанное в 1866 г. Робертом, и чрезвычайно эффективное, так как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признает в сновидениях наличность определенной функции, полезного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результата. Роберт в основу своей теория кладет два наблюдаемых им факта,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которых мы останавливались при оценке материала сновидения (с. 13),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то, что человеку снятся часто второстепенные впечатления дня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редко - значительные и интересные. Роберт считает безусловно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правильным следующее положение: возбудителями сновидения никогда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становятся мысли, продуманные до конца, а всегда лишь те, которые,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копошатся в голове или незаметно или бегло проходят мимо рассудка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10). "Поэтому-то в большинстве случаев и нельзя истолковывать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так как причинами его являются чувственные впечатления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прошедшего дня, не доведенные до полного сознания спящего". Условием,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впечатление проникло в сновидение, служит либо то, что впечатление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нарушено в своей обработке, либо то, что оно было достаточно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ничтожным для такой обработки.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представляется Роберту "физическим процессом выделения,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достигающим в своей душевной реакции сознания". Сновидения - это выделения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подавленных в зародыше. "Человек, у которого была бы отнята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способность грезить, должен был бы сойти с ума, так как в его мозгу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скопилось бы множество непродуманных мыслей и беглых впечатлений,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бременем которых могло бы угаснуть то, что должно было бы внедриться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память в виде готового целого". Сновидение служит перегруженному мозгу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рода предохранительным вентилем. Сновидения обладают спасительной,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разгружающей силой (с. 32).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Было бы неразумно задавать Роберту вопрос, каким образом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 разгрузку души. Автор из двух этих особенностей материала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заключает, по-видимому, что во время сна как бы соматическим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производится такое выделение несуществующих впечатлений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не представляет собою психического процесса, а лишь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признаком такого выделения. Впрочем, выделение это не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единственным процессам, происходящим ночью в нашей душе. Роберт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добавляет, что, кроме того, вырабатываются побуждения дня, и те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не поддаются этому выделению, связуются нитями, заимствованными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фантазии, в одно конечное целое и внедряются таким образом в память в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законченных продуктов фантазии (с. 23).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резком противоречии к господствующей теории стоит понимание Робертом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 сновидения. В то время как, согласно этой теории, человеку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не снилось бы ничего, если бы внешние и внутренние раздражения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пробуждали бы постоянно души, по мнению Роберта, источник сновидения лежит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самой душе, в ее перегруженности, и Роберт говорит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последовательно, что причины, обусловливающие сновидения и заложенные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физическом состоянии, играют второстепенную роль: они не могли бы вызвать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 мозгу, в котором не было бы материала к образованию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заимствованного у бодрствующего сознания. Следует допустить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только, что продукты фантазии, возникающие в сновидении из глубины души,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быть обусловливаемы нервными раздражениями (с. 48).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по Роберту, все же не всецело зависит от соматических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раздражении; оно хотя и не психический процесс, но все же повседневный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соматический процесс в аппарате душевной деятельности; оно выполняет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функцию предохранения этого аппарата от перегруженности или, говоря языком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сравнения, функцию очищения души от мусора.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те же особенности сновидения, проявляющиеся в выборе материала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последнего, опирается и другой автор, Делаж, создавший свою собственную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теорию; чрезвычайно интересно, что незаметный оборот в понимании одних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же вещей приводит его к совершенно другому конечному результату.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Лишившись близкого человека, Делаж сам по опыту знал, что обычно человеку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снится не то, что непрерывно занимало его днем, а если и снится, то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спустя известное время, когда это начинает вытесняться другими интересами.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наблюдения над другими укрепили в нем еще больше эту уверенность.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Интересную мысль приводит Делаж относительно сновидений молодых супругов: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"Если они были очень сильно влюблены друг в друга, они никогда не видели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друг друга до брака и во время медового месяца, а если они видели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любовные сцены, то их героями были люди, к которым они безразличны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враждебны".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же, однако, снится человеку? Делаж говорит, что материал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состоит из отрывков и остатков впечатлений последних дней. Все,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проявляется в наших сновидениях, все, что мы вначале склонны считать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созданием сновидения, оказывается при ближайшем рассмотрении неосознанным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воспоминанием "Souvenir, inconscient". Но все эти представления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одну общую характерную черту: они проистекают от впечатлений,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которые, по всей вероятности, сильнее коснулись нашей души, чем нашего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разума, или от которых наше внимание отклонилось очень скоро после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появления. Чем менее сознательны и при том чем сильнее впечатления,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 шансов, что они будут играть видную роль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Делаж, подробно Роберту, различает те же две категории впечатлений,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второстепенные и незаконченные, но выводит отсюда другое заключение,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полагая, что впечатления входят в сновидение не потому, что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безразличны, а именно потому, что они не закончены. Второстепенные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тоже до некоторой степени не вполне закончены. Еще больше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шансов на роль в сновидении, чем слабые и почти незаметные впечатления,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сильное переживание, которое случайно парализуется в своей обработке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же умышленно отодвигается на задний план. Психическая энергия,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питаемая в течение дня подавлением и парализованием впечатлений,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ночью движущей силой сновидения. В сновидении проявляется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 подавленное. Аналогично высказывается и писатель Анатоль Франс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("Красная линия"): "То, что видим ночью, - это жалкие остатки дневных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впечатлении. Те, кем мы пренебрегли днем, во сне берут реванш, то, что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презирали, - становится важным".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сожалению, ход мыслей Делажа в этом месте обрывается; самостоятельной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деятельности он отводит лишь ничтожную роль и вместе со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теорией сновидения непосредственно примыкает к господствующему учению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частичном сне мозга: "В итоге сновидение есть произведение блуждающей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мысли, без цели и направления, останавливающейся последовательно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воспоминаниях, которые сохранили достаточно интенсивности,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появляться на ее пути и останавливать 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Связь между этими воспоминаниями может быть слабой и неопределенной, 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сильной и более тесной, в зависимости от того, насколько сон исказил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мозга".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К третьей группе относятся те теории сновидения, которые приписывают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грезящей душе способность и склонность к особой психической деятельности,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которую она в бодрственном состоянии либо совсем не способна, 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способна в очень незначительной степени. Из проявления этих способностей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во всяком случае полезная функция сновидения. Воззрения старых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психологов на сновидения относятся по большей части к этой группе.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удовольствуюсь тем, что вместо них приведу мнение Бурдаха, согласно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которому сновидения представляют собою "естественную деятельность души,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ограниченную силою индивидуальности, не нарушенную самосознанием,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обусловленную самоопределением, а являющуюся живою свободною игрою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чувствующих центров" (с. 486).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Эту свободную игру собственных сил Бурдах и др. представляют себе в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состояния, в котором душа освобождается и собирает новые силы для дневной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работы, чем-то вроде вакаций. Бурдах цитирует и всецело соглашается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 поэта Новалиса относительно сновидения: "Сновидение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оплот монотонности и повседневности жизни, свободный отдых связанной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фантазии, когда она смешивает все образы жизни и прерывает постоянную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серьезность взрослого человека радостною детскою игрою. Без сновидений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бы, наверное, преждевременно состарились, и поэтому сновидение, если,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может, не непосредственно ниспослано свыше, то все же оно драгоценный дар,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отрадный спутник на пути к могиле".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Освежающую и целительную деятельность сновидения изображает еще ярче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Пуркинье (с. 456): "Особенно ревностно выполняют эти функции продуктивные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Это легкая игра воображения, -не имеющая никакой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событиями дня. Душа не хочет продолжать напряженной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жизни, а хочет отрешиться от нее, отдохнуть. Она вызывает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состояния, противоположные тем, какие мы испытываем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состоянии. Она исцеляет печаль радостью, заботы надеждами и светлыми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образами, ненависть любовью и дружбой, страх мужеством и уверенностью;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сомнения она разгоняет убежденностью и твердою верой, тщетное ожидание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осуществлением мечты. Сон исцеляет раны души, открытые в течение целого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дня; он закрывает их и предохраняет их от нового раздражения. На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покоится отчасти целительное действие времени". Мы чувствуем все, что сон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благодеяние для душевной жизни, и смутное предчувствие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народного сознания питало всегда предрассудок, будто сновидение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одним из тей, по которым сон посылает свои благие дары.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Наиболее оригинальную и обширную попытку вывести происхождение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особой деятельности души, свободно проявляющейся лишь в состоянии сна,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предпринял Шернер в 1861 г. Книга Шернера, написанная тяжелым и трудным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слогом и преисполненная воодушевлением темой, которое, несомненно,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бы действовать отталкивающе, если оно не увлекало читателя,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для анализа настолько большие трудности, что мы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удовольствием воспользовались более ясным и простым изложением, в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философ Фолькелып представляет нам учение Шернера. "Из мистических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нагромождений, из всего этого великолепия и блеска мысли проглядывает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просвечивает пророческая видимость смысла, однако путь философа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от этого яснее". Такую оценку учению Шернера мы находим даже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последователя.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Шернер не принадлежит к числу авторов, которые думают, что душа переносит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свои способности в сновидение. Он говорит о том, что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ослабляется центральность, произвольная энергия личности, что вследствие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децентрализации изменяются познания, чувства, желания и представления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что остатку душевных сил присущ не чисто духовный характер, а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свойства механизма. Но зато в сновидении неограниченного господства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достигает специфическая деятельность души - фантазия, освобожденная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господства разума и тем самым от всяких строгих преград и препок. Она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подкапывается под последние устои памяти бодрственного состояния, но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обломков ее воздвигает здание, далекое и непохожее нисколько на построения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бодрствующего сознания; она играет в сновидении не только репродуцирующую,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и продуцирующую роль. Ее особенности сообщают сновидению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специфический характер. Она обладает склонностью к преувеличению, ко всему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лишенному масштаба и меры. Но в то же время, благодаря освобождению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препятствующей категории мышления, она приобретает большую эластичность;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чрезвычайно предприимчива ко всем тончайшим возбуждениям души,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переносит тотчас же внутреннюю жизнь во внешнюю психическую наглядность.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 сновидения недостает языка понятий, то, что она хочет сказать,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рисовать наглядно, а так как понятие не влияет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ослабляющим образом, то она рисует с невероятной быстротой, величием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силою. Благодаря этому, как ни отчетлив и ясен язык ее, он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тяжеловесным и малоподвижным. Особенно же ясность ее языка затрудняется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он обычно не выражает объекта его истинным образом, а избирает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охотнее чуждые образы, поскольку те в состоянии воспроизвести необходимую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сторону объекта. В этом-то и заключается символизирующая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фантазии... Чрезвычайно важно далее то, что фантазия изображает вещи 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исчерпывающем виде, а лишь намечает их контуры. Ее художество производит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впечатление какого-то гениального вдохновения. Фантазия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останавливается, однако, на простом изображении предмета: она испытывает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внутреннюю необходимость в большей или меньшей степени соединить с ним "я"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грезящего человека и тем самым изобразить действие. Сновидение, имеющее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объектом зрительные восприятия, рисует, например, золотые монеты,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рассыпанные на улице; субъект собирает их, радуется, уносит с собою.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Материал, которым оперирует фантазия в своей художественной деятельности,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состоит, по мнению Шер-нера, из смутных для бодрствующего сознания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органических физических раздражении (ср. с. 23), так что в отношении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 и возбудителей сновидения чрезвычайно фантастическая теория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Шернера и чрезвычайно трезвое учение Вундта и других физиологов, учения,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в общем противостоят друг другу, точно два антипода, полностью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совпадают. Но в то время как, согласно физиологической теории,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душевная реакция на внутренние физические раздражения исчерпывается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вызыванием каких-либо соответственных представлений, которые затем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ассоциации призывают к себе на помощь некоторые другие представления,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Шернера физические раздражения дают душе лишь материал, который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использует в своих фантастических целях. Образование сновидения, по мнению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Шернера, начинается лишь там, где оно скрывается от взоров других.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Нельзя назвать целесообразным то, что фантазия сновидения производит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физическими раздражениями. Она ведет с ними опасную игру и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собой органический источник, из которого привходит в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 в какой-либо пластической символике. Шер-нер полагает, даже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Фолькельту и другим, что фантазия в сновидении обладает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излюбленным символом для организма во всем его целом. Символ этот - дом.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счастью, однако, она для своих образов не связана с этим символом;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нарисовать целый ряд домов, желая изобразить отдельные органы,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длинные улицы, желая дать выражение раздражению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кишечника. В другой раз отдельные части дома могут изображать отдельные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 тела, так, например, в сновидении, вызванном головною болью, потолок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комнаты (который представляется покрытым пауками) может символизировать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голову.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Отрешаясь от символа "дом", мы видим, что различные другие предметы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употребляются для изображения частей тела, посылающих раздражения. "Так,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легкие символизируются раскаленною печью, в которой бушует яркое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пламя, сердце - пустыми коробками и ящиками, мочевой пузырь - круглыми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выдолбленными предметами. В сновидении мужчины, вызванном болезненными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ощущениями в половых органах, субъекту снится, что он находит на улице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верхнюю часть кларнета, рядом с нею трубку и шубу. Кларнет и трубка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изображают penis, шуба - растительность. В аналогичном сновидении женщины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узкая паховая область изображается тесным двором, а влагалище - узкой,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клейко-вязкой тропинкой, по которой ей приходится идти, чтобы отнести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письмо какому-то мужчине" (Фолькельт, с. 39)23. Особенно важно то,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заключение такого сновидения, связанного с физическим раздражением,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фантазия, так сказать, демаскируется, представляя перед взглядом спящего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болевызывающие органы или их функцию. Так, например, сновидение, вызванное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зубною болью, заканчивается обычно тем, что спящий вынимает у себя изо рта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Фантазия в сновидении может, однако, обращать внимание не только на форму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органа, вызывающего раздражение. В качестве объекта символизации она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воспользоваться и содержанием этого органа. Так, например,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вызванное болью в кишечнике, может изобразить грязные улицы.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символически изображается само раздражение, как таковое, характер его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же, наконец, спящий вступает в конкретную связь с символизацией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собственного состояния, например, при болезненных раздражениях нам снится,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мы боремся с бешеной собакой или диким быком, или же при сексуальном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женщине снится, что ее преследует обнаженный мужчина. Не говоря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о богатстве красок художественной деятельности фантазии, символи-.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зирующая деятельность последней остается центральной силой каждого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Проникнуть в сущность этой фантазии и указать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своеобразной психической деятельности ее место в системе философских идей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пытался Фолькельт в своей прекрасно написанной книге, которая,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 понятна для неподготовленных к пониманию философских систем.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мнению Шернера, с деятельностью символизирующей фантазии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связаны никакие полезные функции. Душа, грезя, играет имеющимися в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распоряжении раздражениями. Можно было бы предположить, что игра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опасна, но можно было бы также задаться вопросом, имеет ли какой-либо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 наше подробное ознакомление с теорией Шернера: ведь произвольность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свобода этой теории от каких бы то ни было правил научного исследования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бросается в глаза. Тут было бы вполне уместно предотвратить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вторжение какой-либо критики в учение Шернера. Это учение опирается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впечатления, полученные человеком от его сновидений, человеком,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посвятил им много внимания и который по натуре своей был,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склонен к исследованию туманных вопросов, связанных с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деятельностью. Учение его трактует далее о предмете, который казался людям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целые тысячелетия чрезвычайно загадочным, но в то же время и интересным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освещению которого строгая и точная наука, как она сама признается, едва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может добавить что-либо, кроме полного отрицания существенного значения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ним. Наконец, будем откровенны и скажем, что и мы придерживались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мнения, что при попытках выяснить сущность сновидения мы едва ли сумеем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уклониться от всякой фантастики. Существуют даже ганглиозные клетки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фантастики; приведенная на с. 66 цитата такого трезвого и точного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исследователя, как Бинц, изображающая, как Аврора пробуждения проносится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через группы спящих клеток мозговой коры, не уступает в фантастике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вероятности попыткам толкования Шернера. Я надеюсь показать далее, что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попыткой Шернера кроется много реального, которое, правда,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расплывчато и лишено характера общеобязательности, на который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претендовать теория сновидения. Пока же теория сновидения Шернера в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противоречии медицинской должна нам показать, между какими крайностями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теперь колеблется разрешение проблемы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з) Отношение между сновидением и душевным заболеванием. Говоря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отношениях сновидения к душевным расстройствам, можно подразумевать: 1.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этиологическое и клиническое взаимоотношение, например, если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заменяет собою психотическое состояние, является началом его или остается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него; 2. изменения, претерпеваемые сновидением в случае душевного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расстройства; 3. внутреннее взаимоотношение между сновидением и психозами,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аналогия, указывающая на внутреннее сродство. Эти 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взаимоотношения между обоими рядами явлений были и в прежние времена - 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настоящее время снова - излюбленной темой врачей, как показывает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литература предмета, указываемая Спиттой, Радештоком, Мори, Тиссье.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Недавно Сант-де-Санкти обратил внимание на это обстоятельство. Позднейшие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авторы, трактующие об этих взаимоотношениях, суть: Фере, Иделер, Лагос,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Пишон, Режи, Веспа, Гисслер, Ка-цодовский, Пашантони и др.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Нам достаточно бегло коснуться этого вопроса24.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этиологического и клинического взаимоотношения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 и психозами я, в качестве предпосылки, приведу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наблюдение. Гонбаум считает (у Краусса), что первая вспышка безумия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зачастую в страшном кошмарном сновидении, и что главенствующая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 находится в связи с этим сновидением. Сант-де-Санкти приводит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аналогичные наблюдения над параноиками и считает сновидение для некоторых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них "настоящей определяющей причиной безумия". Психоз может проявиться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сразу после сновидения, содержащего бредовую идею, или же медленно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развиться, благодаря дальнейшим сновидениям, борющимся еще с сомнениями.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 из случаев де Санкти к этим возбуждающим сновидениям присоединяются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легкие истерические припадки, а затем и боязливо меланхолическое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состояние. Фере (у Тиссье) сообщает об одном сновидения, которое имело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последствием истерический паралич. Здесь сновидение предстает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в качестве душевного расстройства, хотя мы будем вполне правы,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скажем, что душевное расстройство только впервые проявилось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других примерах сновидение содержит болезненные симптомы, или же психоз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ограничивается сновидением. Так, Томайер обращает внимание на сновидения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страхе, которые должны считаться эквивалентными эпилептическим припадкам.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Аллисон (у Радештока) описал ночную душевную болезнь (nocturnal insanity),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которой субъекты днем, по-видимому, совершенно здоровы, между тем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 регулярно испытывают галлюцинация, припадки бешенства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Аналогичное наблюдение мы находим у де Санкти (параноическое сновидение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алкоголика, голоса, обвинявшие супругу его в неверности) и у Тиссье.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Тиссье приводит целый ряд наблюдений из новейшего времени, в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поступки патологического характера объясняются сновидениями. Гислен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описывает один случай, в котором сон сменялся перемежающимся безумием.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 подлежит никакому сомнению, что когда-нибудь наряду с психологией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врачи будут интересоваться его психопатологией25.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Особенно отчетливо в случаях выздоровления от душевных болезней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наблюдается, что при совершенно здоровом состоянии днем сновидения носят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характер, психоза. Грегори (у Краусса), по-видимому, первый обратил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на это явление. Макарио (у Тиссье) сообщает об одном маньяке,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неделю спустя после своего полного выздоровления снова испытал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симптомы своей болезни.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изменений, претерпеваемых сновидением при душевной болезни,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сих пор известно мало достоверного. Напротив того, внутреннее сродство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сновидением и душевным расстройством, проявляющееся в полном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совпадении обоих явлений, снискало себе уже давно внимание ученых.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мнению Мори, первым указал на это Кабанис в своих "Rapports du physique et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du moral", после него Лелю, Мори и особенно философ Мэн де Биран. Но,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сравнение это гораздо старее. Радешток в главе,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трактующей об этом вопросе, приводит целую серию мнений, проводящих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аналогию между сновидением и безумием. Кант говорит в одном месте: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"Сумасшедший - все равно, что видящий сон наяву". Краусс: "Безумие есть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 бодрственном состоянии". Шопенгауэр называет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кратковременным безумием, а безумие продолжительным сновидением. Гиген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называет delirium сновидением, вызванным не сном, а болезнями. Вундт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"Физиологической психологии" говорит: "И действительно, в сновидении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можем пережить почти все явления, наблюдаемые нами в домах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умалишенных".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Отдельные признаки, на основании которых проводится это сходство, Спитта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(впрочем, также и Мори) перечисляет следующим образом: 1. исчезновение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самосознания, вследствие этого - несознание состояния как такового,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есть невозможность удивления, отсутствие морального сознания; 2. изменение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восприимчивости органов чувств, а именно: понижение в сновидении и в общем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чрезвычайное повышение при душевном расстройстве. 3. Соединение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между собою исключительно по законам ассоциаций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репродукций, то есть автоматическое образование рядов; отсюда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непропорциональность отношений между представлениями (преувеличения,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фантазмы) и вытекающее из всего этого изменение (превращение) личности,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иногда и свойств характера (извращения)".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Радешток добавляет еще сюда аналогии в материале: "В сфере слуха, зрения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общего чувства наблюдается большинство галлюцинаций и иллюзий. Наименьшее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число элементов дают, как в сновидении, чувства обоняния и вкуса.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больного, как и у спящего, появляется воспоминание о далеком прошлом;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бодрствующему и здоровому кажется давно забытым, о том вспоминает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спящий и больной". Аналогия сновидения и психоза приобретает свое полное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тем, что она, точно семейное сходство, простирается вплоть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мимики и до мельчайших деталей выражения лица.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"Страдающему физическими и душевными болезнями сновидение открывает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недоступно ему в действительности: хорошее самочувствие и счастье;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душевнобольному рисуются светлые картины счастья, величия и богатства.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Мнимое обладание благами и мнимое осуществление желаний, отказ от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послужил психологическим базисом безумия, образует зачастую главное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делирия. Женщина, потерявшая дорогого ей ребенка, полна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материнских радостей; человек, переживший разорение, считает себя страшно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богатым; обманутая девушка чувствует нежную любовь".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(В этом месте Радешток излагает вкратце мысль Гри-зингера (с. 111),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видит в осуществлении желаний элемент, общий сновидению и психозу.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 собственные наблюдения показали мне, что именно здесь следует искать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ключ к психологической теории сновидения и психоза).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"Причудливые комбинации мыслей и слабость суждения, главным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характеризуют сновидение и безумие. Переоценка собственной духовной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деятельности, кажущейся абсурдной трезвому рассудку, встречается как там,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и здесь; поспешной смене представлений в сновидении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скачка идей в психозе. У того и другого отсутствует понятие времени.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Расщепление личности в сновидении, разделяющее, например, собственное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познание на два лица, из которых другое исправляет собственное "я",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равноценно известному расщеплению личности при галлюцинаторной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паранойе. Спящий тоже слышит свои собственные мысли, произносимые чужим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голосом. Даже для постоянных бредовых идей имеется аналогия в стереотипно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повторяющихся патологических сновидениях (reve obsedant).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выздоровления больные говорят нередко, что болезнь казалась им все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тяжелым сном; они рассказывают даже, что во время болезни им казалось,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 что-то снится, точно так, как это бывает в состоянии сна.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После этого не следует удивляться тому, что Радешток резюмирует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мнение и мнение других авторов в том смысле, что "безумие, анормальное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болезненное явление следует считать повышением периодически повторяющегося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нормального состояния сновидения" (с. 228).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Еще глубже, быть может, чем это возможно при помощи этого анализа, Краусс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пытался обосновать сродство сновидения и безумия этиологически (вернее,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сходством возбудительных источников). Общим для обоих элементов, по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мнению, как мы уже слышали, является органически обусловленное ощущение,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общее чувство, проистекающее из ощущений всех органов (ср. Пейсе у Мори с.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                              52).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Обширное, простирающееся вплоть до характерных деталей, совпадение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душевного расстройства относится к наиболее прочным устоям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медицинской теории сновидения, согласно которой сновидение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бесполезным процессом и проявлением пониженной душевной 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Нельзя, однако, ожидать законченного толкования сновидения от исследования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душевных расстройств; ведь и так уже известно, в каком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неудовлетворительном состоянии находятся наши познания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последних. Вероятно, однако, что измененное понимание сновидения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будет обусловить и наши воззрения относительно внутреннего механизма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расстройства. Поэтому мы имеем право сказать, что, пытаясь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разрешить загадку сновидения, мы стремимся также разъяснить тайну психозов.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объяснить, почему я не продолжил рассмотрения литературы проблемы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начиная с момента появления первого издания до второго.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Читателю, быть может, мое оправдание покажется ненужным; тем не менее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исключительно руководствовался им. Мотивы, побудившие меня вообще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рассмотрению проблемы сновидения в литературе, были исчерпаны настоящею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главою, и, быть может, продолжение этой работы стоило бы мне чрезвычайных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трудов и принесло бы весьма мало пользы. Промежуток в девять лет,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идет сейчас речь, не принес ничего нового и ценного как в области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накопления практического материала, так и в области установления новых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точек зрения на понимание проблемы сновидения. Моя работа осталась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упоминания в большинстве других научных трудов; не больше внимания она,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разумеется, встретила и у так называемых исследователей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дали тем самым поразительный пример свойственному человеку науки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отвращению ко всему новому. "Les savants не sont pas curieux", сказал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гениальный насмешник Анатоль Франс. Если в науке существует право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реванш, то я имею полное право и со своей стороны пренебречь литературою,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появившеюся с момента издания моей книги. Немногочисленные статьи,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появившиеся в научных журналах, полны такого невежества и такого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непонимания, что я могу ответить критикам только пожеланием еще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прочесть мою книгу. Быть может, мне следовало бы попросить их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прочесть ее в первый раз!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работах тех врачей, которые применяют психоаналитический метод лечения,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других опубликовано большое количество сновидений, истолкованных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согласно моим указаниям. Поскольку работы эти выходят из рамок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аргументации моих положений, я включил их выводы в свое изложение. Второй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литературный указатель в конце настоящей книги включает в себя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важнейшие работы, опубликованные со времени первого издания этой книги.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Обширная книга Сант-де-Санкти относительно сновидений, вскоре после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появления переведенная на немецкий язык, по времени скрестилась с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"Толкованием сновидений", так что-я мог ее использовать столь же мало,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сколько итальянский автор мое сочинение. Кроме того, мне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заметить, к сожалению, что его названный труд чрезвычайно беден мыслями,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 беден, что не выставляет даже каких-либо определенных проблем.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упомянуть только о двух сочинениях, которые близко касаются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понимания проблемы сновидения. Молодой философ Г. Свобода, пытавшийся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распространить биологическую периодичность (в промежуток от 23 до 28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дней), открытую В. Флиссом, на явления психической жизни, открыл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ключом в своем фантастическом сочинении, между прочим, и загадку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сновидения</w:t>
      </w:r>
      <w:r w:rsidRPr="00250339">
        <w:rPr>
          <w:lang w:val="en-US"/>
        </w:rPr>
        <w:t xml:space="preserve"> (H. Swoboda, Die Perioden des menschliche Organismus, 1904).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сновидений у него сводится к весьма немногому: содержание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объясняется совпадением всех тех воспоминаний, которые в данную ночь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заканчивают в первый или в n-ный раз один из указанных биологических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периодов. Частное сообщение автора заставило меня вначале предположить,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сам несерьезно защищает свое учение. Оказалось, однако,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заблуждался; в другом месте я приведу несколько наблюдений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мнения Свободы, не подкрепляющих, однако, последнего. Значительно ценнее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меня было неожиданное столкновение с пониманием сновидения,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совпадающим своею сущностью с моим. Время появления этого сочинения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исключает возможность того, что оно было написано под влиянием моей книги;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должен поэтому приветствовать в ней единственное в литературе совпадение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независимого мыслителя с сущностью моего учения о сновидениях. Книга,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я встретил воззрения, аналогичные моим, вышла в 1900 г. вторым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изданием под заглавием "Фантазии реалиста" Линкеуса.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Добавление (1914)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Предыдущее было написано в 1909 г. С тех пор положение вещей, конечно,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изменилось; моя работа о "Толковании сновидений" больше не замалчивается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литературе. Однако новая ситуация делает для меня невозможным продолжение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вышеизложенного сообщения о научной литературе по вопросу о проблеме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"Толкование сновидений" выдвинуло целый ряд новых положений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проблем, обсуждавшихся авторами самым различным образом. Однако я не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изложить эти работы прежде, чем я не изложу мои собственные взгляды,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ссылаются эти авторы. То, что показалось мне ценным в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новейшей литературе, я изложил поэтому в связи с моими нижеследующими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выводами.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МЕТОД ТОЛКОВАНИЯ СНОВИДЕНИЙ. ОБРАЗЕЦ АНАЛИЗА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Заглавие, данное мною моей книге, само уже говорит о том, с какой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традицией связываю я понимание сновидений. Я задался целью показать,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доступны толкованию, и дополнения к освещению проблемы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лишь помогают мне выполнить мою действительную задачу.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Предположением, что сновидение доступно толкованию, я вступаю сразу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противоречие с господствующим учением о сновидениях, да и вообще со всеми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теориями, за исключением учения Шернера, ибо "истолковывать сновидение"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 раскрыть его "смысл", заменить его чем-либо, что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полноправного и полноценного звена могло бы быть включено в общую цепь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наших душевных процессов. Как мы уже видели, научные теория сновидении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включают в себя проблемы толкования последних, ибо сновидение не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них вообще душевным актом, а лишь соматическим процессом. Иначе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обстоит дело почти всегда с воззрениями на сновидения у широкой публики.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Последняя считает своим правом быть непоследовательной и, хотя и признает,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сновидение непонятно и абсурдно, однако не может решиться отрицать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 бы то ни было значение за сновидениями. Руководимая неясным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предчувствием, она все же предполагает, что сновидение имеет определенный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смысл, быть может, и скрытый и заменяющий собою другой мыслительный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 и что речь идет лишь о необходимости правильно раскрыть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замену, чтобы понять скрытое значение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Широкая публика старалась поэтому всегда "толковать"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пользовалась при этом двумя существенно различными методами. Первый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методов рассматривает содержание сновидения как нечто целое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старается заменить его другим понятным и в некоторых отношениях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аналогичным содержанием. Это -символическое толкование сновидений;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терпит крушение, разумеется, с самого начала, и те сновидения кажутся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непонятными, но и спутанными и хаотическими. Примером такого метода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толкование, которым воспользовался библейский Иосиф для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фараона. Семь тучных коров, после которых появилось семь тощих, пожравших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первых, являются символическим замещением предсказания о семи голодных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годах в Египте, которые поглотят весь тот избыток, который создадут сытые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годы26. Большинство искусственных сновидений, созданных поэтической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фантазией, предназначено для такого символического толкования, так как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передают мысли поэта в замаскированном виде, приспособленном к известным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особенностям наших сновидений. В новелле "Градива" писателя В. Иенсена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нашел случайно несколько искусственных сновидений, придуманных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умело и доступных для толкования, словно они не были придуманы автором,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испытаны реальным лицом. В ответ на мой запрос писатель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заявил, что мое учение ему незнакомо. Я воспользовался этим совпадением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моего исследования с творчеством писателя в качестве доказательства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правильности моего анализа сновидений (см. мою брошюру "Бред и сны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"Градиве" В. Иенсена, русск. перев. в изд. "Жизнь и душа", 1912).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Воззрение, будто сновидение интересуется преимущественно будущим,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может наперед предвидеть, - остаток пророческой роли, приписывавшейся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прежде сновидениям, становится затем мотивом, который побуждает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символическое толкование изложить найденный смысл сновидения в будущем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найти путь к этому символическому толкованию, на этот счет нельзя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дать, разумеется, никаких определенных указаний. Успех зависит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остроумия, от непосредственной интуиции субъекта, и потому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при помощи символики вполне зависит от искусства, связанного,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с особым талантом. По мнению Аристотеля, наилучшим толкованием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является тот, кто лучше всего улавливает сходства; ибо образы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подобно образам, отражающимся в воде, искажены движением,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лучше всех угадывает тот, кто может распознать в искаженном образе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истинный (Бюшеншютц, с. 65). Но от такого толкования далек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популярный метод толкования сновидений. Метод этот может быть назван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"расшифровыванием", так как он рассматривает сновидение как своего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условный шифр, в котором каждый знак при помощи составленного заранее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ключа может быть заменен другим знаком общеизвестного значения и смысла.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снилось, например, письмо, вслед за ним похороны и так далее: я смотрю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"соннике" и нахожу, что "письмо" означает "досаду", "похороны"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"обручение" и так далее В дальнейшем уже зависит от меня связать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понятия и, конечно, перенести их на будущее. Интересным вариантом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расшифровывания, который до некоторой степени исправляет его механичность,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собой сочинение Артемидора из Дальдиса о толковании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Артемидор из Дальдиса, родившийся, по всей вероятности,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начале второго века по нашему летоисчислению, оставил нам самую полную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самую тщательную разработку толкования сновидений в греческо-римском мире.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отмечает Гомперц, он основывал толкование сновидений на наблюдении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опыте и строго отличал свое искусство толкования от других, обманчивых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методов. Согласно изложению Гомперпа, принцип его искусства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идентичен с магией, с принципом ассоциаций. Элемент сновидения означает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о чем он напоминает. Разумеется, то, что он напоминает толкователю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Неистощимый источник произвола и ненадежности заключается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 факте, что один и тот же элемент сновидения мог напоминать толкователю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одном, а всякому другому человеку совершенно о другом. Техника,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излагаемая мною в дальнейшем, отличается от античной техники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единственном существенном пункте: она требует от самого сновидящего работы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толкования. Она обращает внимание на то, что приходит в голову по поводу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 или иного элемента сновидения сновидящему, а не толкователю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Согласно новейшим сообщениям миссионера Тфинкдита (Anthro-pos,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1913), современные толкователи сновидений Востока также придают большое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соучастию сновидящего. Очевидец рассказывает о толкователях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у мессопотамских арабов: "Чтобы хорошо объяснить смысл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наиболее разумные толкователи считают необходимым хорошенько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расспросить того, кто обращается к ним, обо всех подробностях, необходимых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хорошего объяснения. Толкователи отказываются давать объяснение, пока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получат ответ на все свои вопросы".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Среди этих вопросов имеются всегда вопросы, выясняющие подробные сведения,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касающиеся ближайших членов семьи (родители, жена, дети), а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типическая формула: "Была ли у вас половая связь до или после сна?"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"Главная идея в истолковании сновидения - заменить содержание сна на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во внимание принимается не только содержание сновидения, 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личность и жизненные условия самого грезящего, так что один и тот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 сновидения имеет иное значение для богача, женатого и оратора,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бедного, холостого и купца. Наиболее существенно в этом методе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не обращается на сновидение во всем его целом, а на каждый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 последнего в отдельности, как будто сновидение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конгломератом, в котором каждая часть обладает особым значением.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созданию этого метода послужили поводом, очевидно, бессвязные, сбивчивые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Д-р Альф. Робитзек обращает мое внимание на то, что восточный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сонник, по сравнению с которым наши представляют собою жалкие подражания,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 толкование элементов сновидения, по большей части, по созвучию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сходству слов27. Так как эта аналогия при переводе на наш язык должна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была, несомненно, утратиться, то этим и объясняется странность толкований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наших народных сонниках. Относительно этого выдающегося значения игры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 в древних восточных культурах говорит подробно Гуго Винклер.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яркий пример толкования сновидений, дошедшего до нас с древности,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основывается на игре слов. Артемиде? сообщает (с. 255): Аристандр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удачно истолковал Александру Македонскому его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тот осаждал Тир, он, раздосадованный упорным сопротивлением города,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увидел во сне сатира, пляшущеего на его щите; случайно Аристандр находился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вблизи Тира в свите короля, победившего сирийцев. Он разложил слово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"сатир" (Zdtupos) на его составные части Za n fupos способствовал тому,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-король повел осаду энергичнее и взял город. (Satupos - "Тир твой").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Впрочем, сновидение настолько тесно связано с его словесным изображением,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Ференци вполне справедливо замечает, что каждый язык имеет и свой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собственный язык сновидений. Сновидение обычно непереводимо на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языки, и я думаю, что книга, подобная настоящей, так же непереводима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язык. Тем не менее д-ру А. А. Бриллю в Нью-Йорке удалось перевести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"Толкование сновидений" на английский язык (London, 1913, George Alien &amp;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Co, Ltd), а психоаналитики д-р Голлос и д-р Ференци приступили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венгерскому переводу (1918).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научного рассмотрения темы непригодность обоих популярных методов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сновидений, конечно, очевидна. Символический метод в применении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своем чрезвычайно ограничен и не может претендовать на более или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общее значение. В методе расшифровывания все направлено к тому,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"ключ", "сонник" был вполне надежным источником, а для этого, разумеется,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 никаких гарантий. Невольно возникает искушение согласиться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философами и психиатрами и вместе с ними отказаться от проблемы,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сновидений, как от призрачной и излишней задачи.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окончания моей работы мне попалось в руки сочинение Штумпфа,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совпадает с моим в желании доказать, что сновидение не бессмысленно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доступно толкованию. Толкование, однако, совершается у него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аллегоризирую-щей символики без ручательства за общеприменимость такого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метода. Я между тем придерживаюсь совершенно иного взгляда. Я имел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убедиться, что здесь снова перед нами один из тех передних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случаев, в которых чрезвычайно упорная народная вера ближе подошла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истине вещей, чем суждения современной науки. Я считаю своим долгом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утверждать, что сновидение действительно имеет значение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возможен подход научный к его толкованию. К этому заключению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пришел следующим путем.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Много лет занимаюсь я изучением многих психопатологических явлений,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истерических фобий, навязчивых представлений и т.п. в терапевтических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целях. Я имел возможность убедиться из одного важного сообщения Жозефа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Брейера23, что для таких явлений, воспринимаемых в качестве болезненных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симптомов, раскрытие их и устранение совпадают друг с другом. </w:t>
      </w:r>
      <w:r w:rsidRPr="00250339">
        <w:rPr>
          <w:lang w:val="en-US"/>
        </w:rPr>
        <w:t>(Breuer und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Freud. Sludien iiber Hysteric, Wien. 1895, 3. </w:t>
      </w:r>
      <w:r w:rsidRPr="00DB2183">
        <w:rPr>
          <w:lang w:val="ru-RU"/>
        </w:rPr>
        <w:t>Aufl. 1916). Когда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патологическое явление удается свести к отдельным элементам,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проистекало оно в душевной жизни больного, то тем самым оно устраняется,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больной избавляется от него. При бессилии других наших терапевтических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стремлений и ввиду загадочности таких состояний мне казалось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целесообразным пойти по пути, открытому Брейером, и, несмотря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многочисленные трудности, достичь намеченной цели. Каким образом сложилась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конце концов техника этого метода, каков был результат стараний, об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буду иметь случай говорить в дальнейшем изложении. Во время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психоаналитических занятий я натолкнулся на толкование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Пациенты, которых я заставлял сообщать мне все их мысли и чувства,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возникающие у них по поводу определенного вопроса, рассказывали мне свои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показывали мне тем самым, что сновидение может быть заключено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психологическую цепь, которая от данной патологической идеи простирается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глубь воспоминаний. Теперь уже было нетрудно рассматривать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как симптом и применять к нему тот же метод толкования, что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последнему29.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этого необходима, конечно, известная психическая подготовка больного.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него требуются две вещи: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усиление внимания к его психическим воспоминаниям и устранение критики,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помощи которой он обычно производит подбор возникающих в его мозгу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мыслей. В целях его самонаблюдения при помощи повышенного внимания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целесообразно, чтобы он занял спокойное положение и закрыл глаза; особенно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важным представляется устранение критики воспринятых мыслей и ощущений.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сказать ему, что успех психоанализа обусловливается тем,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замечает и сообщает все, что проходит у него через мозг и не пытается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подавлять мысли, которые могут показаться ему несущественными, абсурдными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не относящимися к теме; он должен относиться совершенно беспристрастно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своим мыслям; ибо именно эта критика сыграла бы важную роль, если бы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удалось найти желанного разъяснения сновидения, навязчивой идеи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психоаналитических занятиях я имел случай заметить, что психическая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структура размышляющего человека совершенно иная, чем структура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наблюдающего свои психические процессы. При размышлении психический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 играет большую роль, чем при самом внимательном наблюдении, как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показывает даже напряженная физиономия и морщины на лбу человека,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погруженного в раздумье, в противоположность к мимическому спокойствию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самонаблюдающего субъекта. В обоих случаях необходимо усиленное внимание,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при обычном размышлении человек сохраняет критику, в силу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отбрасывает часть возникающих у него мыслей после того, как он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воспринял или прерывает другие, так что не следит за ходом тех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который, быть может, они начинают: другие мысли он вообще не сознает,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они подавляются до их восприятия. Самонаблюдатель, напротив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старается лишь подавить критику; если это ему удается, он начинает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сознавать бесчисленное множество мыслей, которые в противном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остались бы у него неосознанными. При помощи полученного таким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может быть произведено толкование патологических идей, а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Ясно, таким образом, что тут речь идет о подготовлении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состояния, которое в отношении распределения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энергии (подвижного внимания) имеет некоторую аналогию с состоянием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засыпания (а вместе с тем и с гипнотическим состоянием). При засыпании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"нежелательные представления" появляются наружу вместе с ослаблением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произвольного (разумеется, также и критического) процесса, оказывающего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влияние на ход наших представлений. В качестве причины такого ослабления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приводим обычно "утомление"; появляющиеся нежелательные представления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преобразовываются в зрительные и слуховые образы. (Ср. замечания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Шлейермахера и др., с. 34). Г. Зильбергр получил из непосредственного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наблюдения этого превращения представлений в зрительные образы важные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материалы для толкования сновидений. (Jahrbuch der Psychoanalyse I и II,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1809 и сл.). При состоянии, которым пользуются для анализа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патологических идей, намеренно и умышленно отказываются от активности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используют сохранившуюся псх1хическую энергию (или часть ее)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внимательного прослеживания появляющихся нежелательных мыслей, сохраняющих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 характер представлений (в этом и заключается отличие от состояния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засыпании). Таким образом "нежелательные" представления превращаются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"желательные".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Требуемая здесь установка на мнимо "свободное течение" мыслей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устранением критики, по-видимому, чрезвычайно затруднительна для многих.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"Нежелательные мысли" вызывают обычно сильное сопротивление, мешающее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пробиться наружу. Если поверить, однако, нашему великому поэту -мыслителю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Фр. Шиллеру, то такой же процесс необходим и для поэтического творчества.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одном месте своей переписки с Кернером., на которое указал ОгтоРанк,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Шиллер отвечает на жалобу своего друга в его недостаточной плодовитости: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"Причина твоих жалоб объясняется, как мне кажется, тем принуждением,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твой разум оказывает на твое воображение. Я выскажу здесь одну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 и проиллюстрирую ее сравнением. Мне представляется вредным,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 чрезвычайно резко критикует появляющиеся мысли, как бы сторожа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самый порыв их. Идея в своем изолированном виде, быть может,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ничтожна и опасна, но вместе с другими, последующими, она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важной; в связи с этими другими идеями, в отдельности такими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ничтожными, она может представить собою весьма интересный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существенный ход мыслей. Обо всем этом не может судить рассудок, если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сохраняет идею до тех пор, пока не рассматривает ее в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остальными. В творческой голове, напротив того, разум снимает с ворот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стражу, идеи льются в беспорядке и лишь затем он окидывает их взглядом,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осматривает целое скопление их. Вы, господа критики, стыдитесь или боитесь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мгновенного преходящего безумия, которое наблюдается у всякого творческого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разума и продолжительность которого отличает мыслящего художника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мечтателя. Отсюда-то и проистекают ваши жалобы на неплодовитость: 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чересчур рано устраняете мысли и чересчур строго их сортируете". (Письмо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1 декабря 1788 года).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 тем не менее "такое снятие стражи с ворот разума", по выражению Шиллера,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погружение себя в состояние самонаблюдения без критики отнюдь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нетрудно.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Большинство моих пациентов осиливают эти трудности уже после первых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указаний; для меня лично это тоже не представляет особой трудности,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 когда я записываю свои мысли. Сумма психической энергии,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которую, таким образом, понижается критическая деятельность и которая в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время повышает интенсивность самонаблюдения, значительно колеблется,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смотря по теме, на которой должно фиксироваться внимание пациента.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Первый шаг при применении этого метода учит, что в качестве объекта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внимания следует брать не сновидение во всем его целом, а лишь отдельные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его содержания. Если я спрошу неопытного пациента: "Что вызвало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вас такое сновидение?" - то он обычно не может найти ничего в своем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умственном кругозоре; мне приходится разложить сновидение на отдельные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части, и тогда он к каждой такой части приводит целый ряд мыслей,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назвать "задними мыслями" этих элементов сновидения. В этом первом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важном условии мой метод толкования сновидений отличается уже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популярного исторического и легендарного метода толкования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символизации и приближается ко второму методу "расшифровывания". Он, как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последний, представляет собою толкование on detail, а не en masse: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последний, он берет с самого начала сновидение как конгломерат психических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время моих психоанализов у невротиков мне удалось истолковать,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наверное, несколько тысяч сновидений, но этим материалом я не воспользуюсь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для введения в технику и сущность толкования сновидений. Не говоря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о том, что мне могли бы возразить, что это сновидения невропатов,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дающие возможности провести аналогию их со сновидениями здоровых людей,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устранению их меня побуждает еще и другая причина. Тема, которой касаются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сновидения, разумеется, почти всегда история болезни, на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базируется данный невроз. Благодаря этому для каждого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необходимы были бы чересчур распространенные предварительные сообщения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ознакомление с сущностью и этиологическими условиями психоневроза; все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вещи сами по себе в высшей степени интересны, они, наверное, отвлекли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внимание от самой проблемы сновидения. Моя же цель заключается,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в том, чтобы толкованием сновидений подготовить разрешение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трудной и сложной проблемы психологии неврозов. Если же я отказываюсь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невротиков, от своего главного материала, то я имею уже право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быть чересчур разборчивым в другом материале. Мне остаются лишь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которые сообщены мне случайно здоровыми людьми или же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нашел в качестве примера в литературе проблемы сновидения. К сожалению,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эти сновидения лишены анализа, без которого я не могу найти смысла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Мой метод не так удобен, как метод популярного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расшифровывания, который при помощи постоянного ключа раскрывает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сновидений; я, наоборот, готов к тому, что одно и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у различных лиц и при различных обстоятельствах может открывать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различные мысли30. Благодаря всему этому, я стараюсь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использовать мои собственные сновидения как наиболее обильный и удобный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материал, проистекающий, во-первых, от довольно нормальной личности,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во-вторых, касающийся самых различных пунктов повседневной жизни. Читатели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усомниться в надежности такого "самоанализа". Произвол при этом,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не исключен. Однако самонаблюдение, на мой взгляд,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удобнее и целесообразнее, чем наблюдение над другими; во всяком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попытаться установить, какую роль играет самоанализ в толковании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Другую, значительно большую трудность мне пришлось преодолеть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внутри самого себя. Человек испытывает понятную боязнь раскрывать интимные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подробности своей душевной жизни: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 всегда рискует встретить непонимание окружающих. Но боязнь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подавлять. "Всякий психолог, - пишет Дельбеф, -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признаться в своей слабости, если это признание позволит ему осветить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ранее закрытую проблему". И у читателя, как мне кажется, начальный интерес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интимным подробностям должен скоро уступить место исключительному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углублению в освещаемую этим психологическую проблему.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приведу поэтому одно из моих собственных сновидений и на его примере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разъясню свой метод толкования. Каждое такое сновидение нуждается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предварительном сообщении. Мне придется попросить читателя на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минут превратить мои интересы в его собственные и вместе со мной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погрузиться в подробности моей жизни, ибо такого перенесения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необходимостью требует интерес к скрытому значению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Предварительное сообщение: Летом 1895 г. мне пришлось подвергнуть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психоанализу одну молодую даму, которая находилась в тесной дружбе со мной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моей семьей. Вполне понятно, что такое смешение отношений может стать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источником всякого рода неприятных явлений для врача, особенно же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психотерапевта. Личный интерес врача значительнее, его авторитет меньше.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Неудача угрожает подорвать дружбу с близкими пациентами. Мое лечение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закончилось частичным успехом, пациентка избавилась от истерического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страха, но не от всех своих соматических симптомов. Я был в то время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еще убежден в критериях, которые определяют полное окончание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истерии, и предложил пациентке "решение", которое показалось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неприемлемым. Расходясь с нею во мнениях, мы посреди лета временно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прекратили лечение. В один прекрасный день меня посетил мой молодой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коллега, один из моих близких друзей, бывший недавно в гостях у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пациентки Ирмы и у ее семьи. Я спросил его, как он ее нашел, и услышал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ответ: ей лучше, но не совсем еще хорошо. Я помню, что эти слова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 Отто или, вернее, тон их меня рассердил. Мне показалось, что в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словах прозвучал упрек, нечто вроде того, будто я обещал пациентке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чересчур много. Я объяснил мнимое пристрастие Отто по отношению ко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влиянием родных пациентки, которым уже давно, как мне казалось,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нравилось мое лечение. Впрочем, неприятное чувство было у меня довольно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смутно, и я ничем не проявил его. В тот же вечер я записал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довольно-подробно историю болезни Ирмы, чтобы вручить ее в свое оправдание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доктору М., нашему общему другу и чрезвычайно популярному врачу. В эту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 (вернее к утру) я испытал нижеследующее сновидение, записанное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по пробуждении.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23/24 июля 1895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Большая зала - много гостей, которых мы принимаем. Среди них Ирма, которую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беру под руку, точно хочу ответить на ее письмо, упрекаю ее в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не приняла моего "решения". Я говорю ей: "Если у тебя есть еще боли,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 этом виновата только ты сама". Она отвечает: "Если бы ты знал, какие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меня боли теперь в горле, желудке и животе, мне все прямо стягивает".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пугаюсь и смотрю на нее. У нее бледное, опухшее лицо. Мне приходит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голову, что я мог не заметить какого-нибудь органического заболевания.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подвожу ее к окну, смотрю ей в горло. Она слегка противится, как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женщины, у которых вставные зубы. Я думаю про себя, что ведь ей это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нужно. Рот открывается, я вижу справа большое белое пятно, а немного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поодаль странный нарост, похожий на носовую раковину; я вижу его сероватую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кору. Я подзываю тотчас же доктора М., который повторяет исследование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подтверждает его... У доктора М. совершенно другой вид, чем обыкновенно.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очень бледен, хромает и почему-то без бороды... Мой друг Отто 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подле меня, а друг Леопольд исследует ей легкие и говорит: "У 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притупление слева внизу". Он указывает еще на инфильтрацию в левом плече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(несмотря на надетое платье, я тоже ощущаю ее, как и он)... М. говорит: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"Несомненно, это инфекция. Но ничего, у нее будет дизентерия, и 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выделится..." Мы тоже сразу понимаем, откуда эта инфекция. Друг Отто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недавно, когда она почувствовала себя нездоровой, впрыснул ей препарат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пропила" пропилен... пропиленовую кислоту... триметиламин (формулу его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вижу ясно перед глазами)... Такой инъекции нельзя делать легкомысленно...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всей вероятности, и шприц был не совсем чист31.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это имеет перед другими одно преимущество. Тотчас же ясно,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 событием прошедшего дня оно связано и какой темы касается.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Предварительное сообщение дает полное этому освещение. Сообщение Отто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здоровья Ирмы, историю болезни которой я писал до позднего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вечера, занимало мою душевную деятельность и во время сна. Тем не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никто, ознакомившись с предварительным сообщением и с содержанием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не может все же предполагать, что означает мое сновидение. 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 этого не знаю. Я удивляюсь болезненным симптомам, на которые указывает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Ирма в сновидении, так как они совсем не похожи на те, какие я у 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лечил. Я улыбаюсь бессмысленной идее об инъекции пропиленовой кислоты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утешению доктора М. Сновидение в конце своем кажется мне более туманным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непонятным, чем вначале. Чтобы истолковать все это, я произвожу подробный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Большая зала - много гостей, которых мы принимаем. Мы жили в то лето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улице Бельвю в особняке на небольшом возвышении. Особняк этот был когда-то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предназначен для ресторана и имеет поэтому очень высокие комнаты, похожие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залы. Все это мне снилось именно в этом особняке за несколько дней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 рождения моей жены. Днем жена говорила мне, что в день рождения ждет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 гостей, среди них и Ирму. Мое сновидение пользуется этими словами: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 рождения жены, много народу, среди них Ирма, мы принимаем гостей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большом зале особняка на Бельвю.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упрекаю Ирму в том, что она не приняла моего "решения"; я говорю ей: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".Если у тебя есть еще боли, то в этом виновата только ты сама". Я мог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 ей это и наяву, может быть, и говорил даже. Тогда я придерживался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 взгляда (впоследствии я в нем разуверился), что моя задача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ограничивается сообщением больному скрытого смысла его симптомов: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принимают ли они такое "решение" или нет, от которого затем зависит весь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успех лечения, за это я уже не ответственен32. Я благодарен этому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устраненному заблуждению за то, что оно в течение некоторого времени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облегчило мое существование, так как я при всем своем неизбежном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невежестве должен был производить терапевтический успех. По фразе, которую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сказал Ирме, я замечаю, что прежде всего не хочу быть виноватым в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болях, которые она еще чувствует. Если в них виновата сама Ирма, 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 быть виноватым я. Не следует ли в этом направлении искать смысла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Жалобы Ирмы: боль в горле, желудке, животе; ее всю стягивает. Боли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желудке относятся к обычным болезненным симптомам моей пациентки,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прежде они не так ее беспокоили, она жаловалась только на тошноту и рвоту.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Боли же в горле и животе почти не играли в ее болезни никакой роли.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удивляюсь, почему сновидение остановилось именно на этих симптомах,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это остается для меня непонятным.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нее бледное и опухшее лицо.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моей пациентки был всегда розовый цвет лица. Я предполагаю, что она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заменена другим лицом.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пугаюсь при мысли, что мог не заметить у нее органического заболевания.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вполне естественный, постоянный страх специалиста, который повсюду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видит почти исключительно невротиков и привыкает относить на счет истерии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все явления, которые кажутся другим врачам органическими. С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мною овладевает - я и сам не знаю откуда легкое сомнение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мой испуг не совсем добросовестен. Если боли у Ирмы имеют органическую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подкладку, то опять-таки я не обязан лечить их. Мое лечение устраняет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истерические боли. Мне чуть ли не кажется, будто я хочу такой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ошибки в диагнозе; тем самым был бы устранен упрек в неудачном лечении.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подвожу ее к окну и хочу посмотреть ей горло. Она сопротивляется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немного, как женщины, у которых фальшивые зубы. Я думаю, что ведь ей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вовсе не нужно. Мне никогда не приходилось осматривать у Ирмы горло.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напоминает мне о произведенном мною недавно исследовании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гувернантки, производившей впечатление молодой красивой женщины;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тем как открыть рот, она старалась скрыть свою фальшивую челюсть.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связываются другие воспоминания о врачебных исследованиях и маленьких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тайнах, которые раскрываются при этом. - "Это ведь ей не нужно", - это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Ирмы комплимент. Я подозреваю, однако, еще и другое значение.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внимательном анализе всегда чувствуешь, исчерпаны ли все задние мысли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нет. Поза, в которой Ирма стоит у окна, вызывает во мне неожиданно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воспоминание. У Ирмы есть близкая подруга, к которой я отношусь с большим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уважением. Когда я однажды вечером пришел к ней, я застал ее в таком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положении у окна, и ее врач, все тот же доктор М., заявил мне, что у нее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горле дифтеритные налеты. Личность доктора М. и налеты воспроизводятся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 ходе сновидения. Я вспоминаю, что в последние месяцы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думал о том, что эта подруга Ирмы тоже истеричка. Даже больше: Ирма сама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говорила об этом. Что известно мне, однако, о ее состоянии?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то, что она также страдает истерическим сжиманием горла, как и Ирма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 сновидении. Таким образом, сновидение заменило мою пациентку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подругой, далее я вспоминаю, что у меня часто появлялась мысль, что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подруга может также обратиться ко мне с просьбой избавить ее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болезненных симптомов. Я считал, однако, это невероятным, так как у 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сдержанная, скрытная натура. Ока сопротивляется, это мы видим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сновидении. Другое объяснение гласило бы, что ей это не нужно,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до сих пор превосходно владела собою без всякой посторонней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помощи. Остается, однако, еще несколько деталей, которые не подходят ни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Ирме, ни к ее подруге: бледность, опухший вид, фальшивые зубы. Фальшивые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зубы приводят меня к вышеупомянутой гувернантке; я склонен удовлетвориться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объяснением плохих зубов. Но вдруг вспоминается еще Другая особа,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могут относится эти детали. Она тоже не лечится у меня, и мне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хотелось иметь ее своей пациенткой, так как я заметил, что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стесняется меня и поэтому лечить ее будет трудно. Она обычно очень бледна,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иногда лицо у нее бывает опухшим. На это третье лицо можно отнести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разъясненную до сих пор жалобу на боли в животе. Речь идет, разумеется,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жене: боли в животе напоминают мне об одном случае, когда я стал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свидетелем ее страха. Я должен признаться себе, что я в этом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отношусь к жене и к Ирме не особенно любезно, но извинением мне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служить тот факт, что я сравниваю обеих с идеалом хорошей послушной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пациентки. Я сравнивал, таким образом, мою пациентку Ирму с двумя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особами, которые в равной мере воспротивились бы лечению. Почему 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спрашивается, я смешал ее во сне с подругой? Быть может, я умышленно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совершил подмену. Подруга Ирмы вызывает во мне, быть может, более сильную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симпатию или же я более высокого мнения об ее интеллектуальности. Дело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я считаю Ирму неумной потому, что она осталась недовольной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лечением. Другая была бы умнее и наверно бы согласилась со мною. Рот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все-таки открывается, она рассказала бы мне больше, чем Ирма. Я чувствую,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толкование этой части сновидения недостаточно для полного обнаружения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скрытого смысла. Если бы я стал производить сравнение трех женщин, я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далеко уклонился в сторону. В каждом сновидении есть, по крайней мере,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место, в котором оно действительно, непонятно; это служит пуповиной,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соединяющей сновидение с неизвестностью. Что я вижу в горле: белый налет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покрытые серою корою носовые раковины.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Белый налет напоминает мне о дифтерите, а тем самым о подруге Ирмы,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однако, и о тяжелом заболевании моей старшей двухлетней дочери и обо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всем ужасе того времени. Кора на носовой раковине напоминает мне заботы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 собственном здоровье. Я прибегал тогда часто к кокаину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неприятного опухания носовой раковины и несколько дней назад слышал, что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моего пациента от кокаина сделался некроз слизистой оболочки носа.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о кокаине, произведенное мною в 1885 году, навлекло на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тяжелые упреки. Близкий друг, умерший в 1895 году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злоупотреблению этим средством ускорил свою смерть33.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подзываю поспешно доктора М., который повторяет мое исследование.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вполне естественно при той репутации, которой пользовался в нашем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кругу доктор М. Но то, что я делаю это поспешно, требует особого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объяснения.-Это напоминает мне об одном печальном событии. Однажды,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продолжительному прописыванию средства, считавшегося в то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невинным (сульфонала), я вызвал у одной пациентки тяжелую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интоксикацию и поспешно обратился по этому поводу за помощью к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опытному пожилому коллеге. То, что мне припомнился этот случай,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подтверждается еще и другим обстоятельством. Пациентка, заболевшая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интоксикации, носила то же имя, что и моя старшая дочь. До сих пор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никогда это не приходило в голову. Теперь же мне это кажется своего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роковым совпадением, как будто здесь продолжается замещение лиц.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Матильда вместо той Матильды. Мне представляется, будто я выискиваю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возможные случаи, которые могли бы сделать мне упрек в моей недостаточной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врачебной добросовестности.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Доктор М. бледен, без бороды, он хромает.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Действительно вид доктора М. в последнее время беспокоил его друзей. Две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 черты следует отнести к другому лицу. Мне вспоминается мой старший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брат, живущий за границей: он тоже не носит бороды и очень напоминает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доктора М. в том виде, в каком я его видел во сне. От него несколько дней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 назад пришло письмо, в котором он сообщал, что у него заболела нога,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хромает. Смешение обоих лиц в сновидении должно, однако, иметь особую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причину. Я вспоминаю действительно, что сердит на обоих по одному и 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поводу. Оба недавно отклонили предложение, с которым я к ним обратился.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Коллега Отто стоит у больной, а коллега Леопольд исследует ее и указывает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притупление в левом легком.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Коллега Леопольд, тоже врач, родственник Отто. Судьбе было угодно, что 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избрали себе одинаковую специальность и стали конкурентами. Их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сравнивают друг с другом. В течение нескольких лет они состояли при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ассистентами, когда я ведал еще делом помощи нервнобольным детям.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сцены, как та, которую я видел во сне, бывали очень часты. В то время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спорил с Отто относительно диагноза одного случая, Леопольд подверг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пациента новому исследованию и привел неожиданное доказательство в пользу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моего мнения. Между ними существовала такая же разница в характерах,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инспектором Брезигом и его другом Карлом. Один из них отличался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"находчивостью", другой был медлителен, благоразумен, но зато основателен.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Сравнивая в сновидении Отто с осторожным Леопольдом, я имел, очевидно,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виду отдать предпочтение второму. Это то же самое сравнение, как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вышеупомянутое: непослушная пациентка Ирма и ее более благоразумная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подруга. Теперь я замечаю также один из тех путей, на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передвигается связь мыслей в сновидении: от больного ребенка к институту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детских болезней. Притупление в левом легком производит на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впечатление, точно оно во всех подробностях соответствует тому случаю,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Леопольд поразил меня своей осторожностью. Мне приходит, кроме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голову нечто вроде метастаза, но он относится скорее к пациентке,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мне бы хотелось иметь вместо Ирмы. Пациентка эта имитирует,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насколько я мог заметить, туберкулез.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Инфильтрация на левом плече.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убежден, что это мой собственный ревматизм плеча, который я ощущаю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раз, когда ночью не могу долго уснуть. В этом отношении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укрепляют слова сновидения: что я... ощущаю так же, как и он. Я хочу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что чувствую это в своем собственном теле. Впрочем мне приходит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голову, как необычно обозначение "инфильтрированный участок". Мы привыкли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говорить "инфильтрация слева сзади и сверху";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обозначение относится к легкому и этим самым опять-таки указывает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туберкулез.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Несмотря на надетое платье.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Разумеется, это только вставка. В институте детских болезней мы исследуем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детей, конечно, раздетыми; это какое-то противоположение тому, как 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исследовать взрослых пациенток. Об одном выдающемся клиницисте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рассказывали, что он производил физикальное исследование своих пациентов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через одежду. Дальнейшее для меня неясно; я откровенно сказал"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не склонен вдаваться здесь в слишком большие подробности34.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Доктор М. говорит: "Это инфекция, но ничего. Будет дизентерия, и 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выделится".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кажется мне сперва смешным, но, как и все остальное, я подвергаю и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анализу. При ближайшем рассмотрении и это имеет свой смысл. Исследуя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пациентку, я нашел у нее локальный дифтерит. Во время болезни моей дочери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вел, помнится, спор, относительно дифтерита и дифтерии35. Последняя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общую инфекцию, проистекающую от локального дифтерита.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такой инфекции говорит Леопольд, указывая на притупление, заставляющее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предполагать наличность метастаза. Мне кажется, однако, что при дифтерии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такие метастазы не имеют места. Они напоминают мне скорее пиемию.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ничего. Это утешение. По моему мнению, оно имеет следующий смысл: конец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показывает, что боли пациентки проистекают от тяжелого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органического заболевания. Мне представляется, что и этим я хочу свалить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 всякую ответственность. Психический метод лечения неповинен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наличности дифтерита. Мне все же неловко, что я приписываю Ирме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тяжелое заболевание исключительно с той целью, чтобы себя выгородить.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жестоко. Мне необходимо, таким образом, высказать убеждение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благоприятном исходе, и я довольно удачно вкладываю это утешение в уста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доктора М. Я поднимаюсь здесь, так сказать, над сновидением, но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требует особого объяснения.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Почему же, однако, это утешение настолько абсурдно?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Дизентерия. Я встречал как-то теоретическое утверждение, будто болезненные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вещества могут быть выделены через кишечник. Быть может, я хочу посмеяться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над слишком натянутыми объяснениями, над странными патологическими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соединениями доктора М. Но по поводу дизентерии я вспоминаю еще и другое.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месяцев тому назад я лечил одного молодого человека, страдавшего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довольно своеобразным заболеванием желудка. Другие коллеги трактовали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 как "анемию с ослабленным питанием". Я определил, что заболевание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- истерического происхождения, но не хотел подвергнуть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психотерапии и послал его в морское путешествие. Несколько дней тому назад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получил от него отчаянное письмо из Египта; он испытал там тяжелый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припадок, и врач нашел у него дизентерию. Я хотя и был убежден,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диагноз этот является лишь ошибкой малоопытного коллеги, принимающего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истерию за серьезное органическое заболевание, но я не мог, однако,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сделать себе упрека в том, что дал возможность пациенту помимо истерии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получить еще и органическое заболевание. Дизентерия звучит, кроме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 дифтерии; последняя, однако, не упоминается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Да, наверное, я хочу посмеяться над доктором М., ставя утешительный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прогноз: будет дизентерия и так далее Я вспоминаю, что несколько лет назад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рассказывал мне аналогичный случай об одном коллеге. Последний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пригласил его на консультацию к одной тяжело больной. Он счел своим долгом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 ему, что нашел у пациентки белок в моче. Коллега не смутился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ответил спокойно: Ничего не значит, коллега, белок выделится. Не подлежит,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сомнению, что в этой части сновидения содержится насмешка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 коллегой, не знающем толку в истерии. Словно в подтверждение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возникает мысль: а знает ли доктор М., что явления, наблюдающиеся у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пациентки, подруги Ирмы, заставляющие опасаться наличия туберкулеза,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отнести также на счет истерии? Распознал ли он эту истерию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проглядел ее?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Какие же мотивы могут быть у меня для такого дурного отношения к коллеге?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очень просто: доктор М. столь же мало согласен с моим "решением"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психоанализе Ирмы, как и сама Ирма. Я, таким образом, отомстил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уже двум лицам, Ирме, словами: "Если у тебя есть еще боли, 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виновата ты сама" - и доктору М., вложив ему в уста столь абсурдное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утешение.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понимаем тотчас же, откуда инфекция.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непосредственное знание в сновидении весьма странно. Ведь мы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этого не знали, и на инфекцию первый раз указал Леопольд.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Коллега Отто сделал ей инъекцию, когда она чувствовала себя плохо. Отто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рассказывал, что во время пребывания в семье Ирмы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неожиданно позвали к соседям, и он сделал там инъекцию одной даме,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почувствовавшей себя внезапно дурно. Инъекция напоминает мне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злосчастного друга, отравившегося кокаином. Я прописал ему это средство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для внутреннего употребления; он же сделал себе впрыскивание.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Препарат пропила... пропилен... пропиленовая кислота.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Почему пришло мне это в голову? В тот вечер, когда я писал историю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болезни, моя жена раскрыла бутылку ликера, на этикетке которой стояло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название "ананас". Слово "ананас" очень странным образом напоминает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фамилию моей пациентки Ирмы. В этом отношении сновидение не оказалось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пророческим. В другом смысле оно было право, так как "неразрешенные"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желудочные боли моей пациентки, в которых я не хотел быть виноватым,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предвестниками серьезного страдания от желчных камней. Ликер этот подарил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коллега Отто; у него была привычка делать подарки по всякому поводу.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Вероятно, он будет от этого отучен когда-нибудь женой. У этого ликера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такой запах сивушного масла, что я отказался даже его попробовать. Моя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жена хотела отдать бутылку слугам, но я не позволил этого, сказав, что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еще отравиться. Запах сивухи (амил...) пробудил во мне, очевидно,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целом ряде: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пропил, метил и так далее Сновидение произвело, однако, перемену: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снился пропил после того, как я слышал запах амила, но такие замены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позволительны даже в органической химии. Триметиламин36. Я видел ясно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собою химическую формулу этого вещества, что доказывает, во всяком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случае, чрезвычайное напряжение памяти, и формула эта была напечатана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жирным шрифтом, как будто из контекста хотели выделить нечто особенно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важное. К чему же такому, на что я должен обратить особое внимание,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меня Триметиламин? Мне вспоминается разговор с одним из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друзей, который в течение многих лет постоянно был осведомлен о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работах. Он сообщил мне тогда о своем исследовании в области сексуальной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химии и между прочим сказал, что находит в триметиламине один из продуктов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сексуального обмена веществ. Это вещество приводит меня, таким образом,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сексуальности, к тому моменту, которому я придаю наибольшее значение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возникновении нервных болезней. Моя пациентка Ирма - молодая вдова; если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постараюсь оправдать неуспех моего лечения, то мне целесообразнее всего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сослаться на то обстоятельство, которое так бы хотели изменить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ближайшие друзья. Какое странное сплетение представляет все же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сновидение? Другая пациентка, которую мне бы хотелось в сновидении иметь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вместо Ирмы, тоже молодая вдова.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начинаю понимать, почему я так ясно видел в сновидении формулу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триметиламина. Этот химический термин имеет чрезвычайно важное значение: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Триметиламин не только свидетельствует о весьма существенном значении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сексуальности, но напоминает мне об одном человеке, об одобрении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думаю с удовлетворением, когда чувствую себя одиноким в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воззрениях. Неужели же этот коллега, игравший в моей жизни столь видную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роль, не окажет известного влияния на дальнейший ход в сновидении?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ошибаюсь: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 специалист в ринологии. Он интересовался чрезвычайно интересным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взаимоотношением носовой раковины и женских половых органов (три странных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нароста в горле Ирмы). Я дал ему исследовать Ирму, предполагая, что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боли в желудке следует отнести на счет носового заболевания. Сам он,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страдает гноетечением из носа; последнее меня озадачивает, 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сюда относится пиемия, о которой я думаю, принимая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метастаз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Такую инъекцию нельзя производить легкомысленно. Упрек в легкомыслии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делаю непосредственно коллеге Отто. Мне представляется, что нечто подобное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подумал в тот день, когда Отто словами и взглядом выразил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несогласие со мною. Мысль была, по всей вероятности, такова: как легко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поддается влиянию, как он скороспел в своих суждениях. Кроме того, упрек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легкомыслии вызывает во мне снова воспоминание о покойном друге, сделавшем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кокаиновую инъекцию. Давая ему это средство, я, как уже упоминал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выше, не имел в виду инъекции. Упрек, делаемый мною коллеге Отто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легкомысленном обращении с опасным химическим веществом, свидетельствует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я снова вспомнил историю той несчастной Матильды, которая могла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мне сделать аналогичный упрек. Я собираюсь здесь, по-видимому, доказать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добросовестность, но вместе с тем доказываю обратное.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всей вероятности, шприц не был чистым. Новый упрек коллеге Отто,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имевший, однако, другие основания. Вчера я случайно встретил сына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82-летней дамы, которой я ежедневно делаю два впрыскивания морфия.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живет на даче, и я слышал, что она заболела воспалением вен. Я тотчас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подумал, что, может быть, в этом повинно загрязнение шприца. Я горжусь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в течение двух лет мои впрыскивания приносили только пользу;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забочусь о чистоте шприца. От воспаления вен я перехожу мысленно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моей жене, которая во время беременности страдала венозным тромбозом.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памяти всплывают три аналогичных ситуации: моя жена, Ирма и покойная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Матильда, тождество которых мне, очевидно, дало право смешать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три лица.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закончил толкование сновидения. Само собой понятно, что я сообщил не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мне пришло в голову при работе толкования. Во время анализа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старался сообщать все те мысли, к которым меня приводило сравнение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сновидения со скрытым за ним смыслом. Я подметил свои желания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намерения, осуществившиеся в сновидении и бывшие, очевидно, мотивами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последнего. Сновидение осуществляет несколько желаний, проявившихся во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событиям последнего вечера (сообщение Отто и составление истории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болезни). Результат сновидения: я неповинен в продолжающейся болезни Ирмы,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виноват в этом Отто. Отто рассердил меня своим замечанием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недостаточного лечения Ирмы. Сновидение отомстило ему за меня, обратив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тот же упрек. Сновидение освободило меня от ответственности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самочувствие Ирмы, сведя последнее к другим моментам (сразу целый ряд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обоснований). Оно создало именно ту ситуацию, какую мне хотелось;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является, таким образом, осуществлением желания, его мотив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несомненно. Но с точки зрения осуществления желания становятся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неясными некоторые детали сновидения. Я мщу Отто не только за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скороспелое суждение о моем лечении, приписывая ему неосторожность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(инъекцию), но мщу ему также и за скверный ликер с сивушным запахом.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оба упрека соединяются в одно: в инъекцию препаратом пропила,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пропиленом. Я, однако, еще не вполне удовлетворен и продолжаю свою месть,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противопоставляя ему более способного конкурента. Этим я хочу,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сказать: он мне симпатичнее, чем ты. Однако не один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Отто испытывает тяжесть моей досады и мести. Я мщу и своей непослушной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пациентке, заменяя ее более благоразумной и послушной. Я не прощаю упрека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доктору М., а в довольно прозрачной форме высказываю ему свое мнение,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в этих делах довольно невежествен ("будет дизентерия" и так далее).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кажется даже, что я аппелирую к более знающему (моему другу,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сообщившему мне о триметиламине), все равно как от Ирмы обращаюсь к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подруге и от Отто к Леопольду. Уберите от меня этих лиц, замените их тремя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другими по моему выбору, тогда я отделаюсь от упреков, совершенно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незаслуженных. Неосновательность этих упреков обнаруживается очень ярко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В болезни Ирмы я не повинен: она сама виновата в ней,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приняв моего "решения". Ее болезнь меня не касается, она органического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происхождения и не поддается излечению психотерапией. Страдания ее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объясняются ее вдовством (триметиламин), которого я, понятно, изменить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могу. Они вызваны неосторожной инъекцией; Отто впрыснул вещество,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никогда не пользовался. В болезни Ирмы виновата инъекция грязным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шприцем, все равно как в воспалении вен у моей пожилой пациентки.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замечаю, однако, что эти объяснения болезни Ирмы, оправдывающие меня,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совпадают между собою, а скорее исключают друг друга. Вся эта путаница -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ничем иным является это сновидение - живо напоминает мне оправдание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человека, которого сосед обвинил в том, что он вернул ему взятую у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кастрюлю в негодном виде. Во-первых, он вернул ее в неприкосновенности;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во-вторых, кастрюля была уже дырявой, когда он ее взял, а в-третьих,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не брал у него кастрюли. Но тем лучше: если хоть один из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доводов окажется справедливым, человек этот должен быть оправдан.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сновидении имеются еще и другие элементы, отношение которых к моему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оправдыванию не столь очевидно: болезнь моей дочери и пациентки, ее тезки,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вред кокаина, болезнь моего пациента, путешествующего по Египту, заботы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здоровье жены, брат, доктор М., мой собственный недуг, заботы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отсутствующем друге, страдавшем гноетечением из носа. Если, однако,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соберу все это в одно целое, то увижу, что за всем этим скрывается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забота о здоровье, о своем собственном и о чужом, врачебная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добросовестность. Мне припоминается смутно неприятное ощущение, испытанное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при сообщении Отто о состоянии здоровья Ирмы. Из круга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принимающих участие в сновидении, я мог бы дополнительно дать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этому мимолетному ощущению. Мне кажется, будто он мне сказал: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"Ты недостаточно серьезно относишься к своим врачебным обязанностям, 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 добросовестен, ты не исполняешь своих обещаний". Вслед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я воспользовался всеми этими мыслями, чтобы доказать, насколько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добросовестен и насколько я забочусь о здоровье своих близких, друзей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пациентов. Странным образом среди этих мыслей оказались и неприятные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воспоминания, говорящие скорее за справедливость упрека, сделанного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коллеге Отто, чем в пользу моих извинений. Весь материал,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беспристрастен, но связь этого базиса, на котором покоится сновидение,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узкой темой последнего, из которого проистекает желание оправдаться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болезни Ирмы, все же очевидна.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отнюдь не утверждаю, что вполне раскрыл смысл этого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его лишено каких бы то ни было пробелов.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мог бы продолжать этот анализ и разъяснять еще много различных деталей.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известны даже те пункты, из которых можно проследить 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ассоциации; многие соображения, неизбежные при всяком анализе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собственного сновидения, мешают, однако, мне это сделать. Кто хотел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упрекнуть меня в скрытности, тому я рекомендую самому попробовать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откровенным до конца. Я удовольствуюсь поэтому установлением делаемого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отсюда вывода: если проследить указанный здесь метод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то оказывается, что сновидение действительно имеет смысл и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коем случае не является выражением ослабленной мозговой деятельности,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говорят различные авторы. Согласно произведенному нами толкованию,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является осуществлением желания.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Ш. СНОВИДЕНИЕ - ОСУЩЕСТВЛЕНИЕ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Миновав тесное ущелье и выйдя неожиданно на возвышенность, откуда дорога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расходится во все стороны и открывает превосходнейший вид,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остановиться на минуту и подумать, куда лучше направить шаги. На том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распутье стоим мы после первого толкования сновидения. Нас поражает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ясность неожиданной истины. Сновидение не похоже на неправильную игру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музыкального инструмента, которого коснулась не рука музыканта, а какая-то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внешняя сила; оно не бессмысленно, не абсурдно, оно не предполагает,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нашей души спит, а другая начинает пробуждаться.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полноценное психическое явление. Оно осуществление желания37. Оно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включено в общую цепь понятных нам душевных явлений бодрственной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жизни. Оно было построено с помощью чрезвычайно сложной интеллектуальной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деятельности. Но, познав эту истину, мы в тот же момент останавливаемся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целым рядом вопросов. Если сновидение, согласно его толкованию,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осуществление желания, то откуда же проистекает 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странная и причудливая форма, в которую облекается последнее? Какие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изменения претерпевают мысли, преобразовываясь в сновидение, о котором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вспоминаем по пробуждении? Откуда проистекает тот материал,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перерабатывается в сновидении? Откуда проистекают те особенности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мы отметили, как например, то, что они противоречат друг другу?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ли сновидение научить нас чему-либо новому относительно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внутренних психических переживаний, может ли содержание его внести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какие-либо поправки в наши убеждения, воззрения? Я считаю нужным оставить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все эти вопросы в стороне и пойти по другому пути. Мы видели,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изображает желание в его осуществленной форме. В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ближайших интересах узнать, является ли это общей характерной чертой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или же случайным содержанием лишь одного, с которого начался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 анализ. Ибо, даже если бы мы поверили в то, что каждое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свой смысл и свою психическую ценность, мы должны были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предполагать, что этот смысл не во всяком сновидении одинаков. Наше первое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было осуществлением желания, другое представляет, быть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опасения, третье может иметь своим содержанием рефлекс,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четвертое может воспроизвести попросту какое-нибудь воспоминание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Бывают ли, таким образом, сновидения, не содержащие в себе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Легко показать, что сновидения зачастую носят настолько ясный характер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желания, что приходится удивляться, почему язык сновидения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сих пор казался таким непонятным. Вот, например, сновидение, которое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 вызвать у себя, когда угодно. Если я вечером ем сардельки или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какие-либо соленые кушанья, то ночью у меня появляется жажда, 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просыпаюсь. Перед пробуждением, однако, я вижу сновидение постоянно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одним и тем же содержанием: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мне снится, что я пью. Я пью залпом воду; мне это доставляет большое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удовольствие, как всякому, кто томится жаждой. Затем я просыпаюсь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очень хочу пить. Поводом к такому постоянному сновидению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жажда, которую я испытываю при пробуждении. Из этого ощущения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желание пить, и сновидение представляет это желание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осуществленном виде. Сновидение исполняет при этом функцию, о которой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скажу несколько ниже. Сон у меня хороший; когда мне удается утолить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жажду тем, что мне снится, будто я выпил воды, то я так и не просыпаюсь.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это - сновидение об удобстве. Сновидение заступает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поступка, который должен был бы быть совершен в жизни. К сожалению,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потребность в воде не может быть удовлетворена сновидением, как моя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мстительность по отношению к коллеге Отто и доктору М.; но желание и тут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 одинаково. Как-то недавно сновидение это было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модифицировано. Перед сном мне захотелось пить, и я выпил стакан воды,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стоявшей на столике возле моей постели. Несколько часов спустя мне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захотелось пить, и я испытал чувство неудовлетворенности, неудобства.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достать воды, мне нужно было встать и взять стакан, стоявший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столике возле постели жены. Согласно этому мне и приснилось, что жена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напиться из большого сосуда; сосуд этот - старая этрусская урна,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привезенная мною из Италии и подаренная мною одному из моих знакомых. Вода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ней показалась мне настолько соленой (по всей вероятности, от пепла,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бывшего в урне), что я проснулся. Отсюда ясно, какое удобство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создать сновидение: так как его единственной целью является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желания, то оно может быть вполне эгоистично. Любовь к удобству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несовместима с альтруизмом. Наличность урны, по всей вероятности,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снова осуществлением желания. Мне жаль, что у меня нет этой урны,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 как, впрочем, и того, что стакан с водою стоит подле жены. Урна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приспосабливается также и по отчетливому ощущению соленого вкуса,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заставил меня проснуться. Сновидение о жажде обращали на себя внимание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Бей-гандта, который говорит по этому поводу (с. II): "Ощущение жажды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отчетливо воспринамается всеми, оно вызывает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об утолении этой потребности. Способы, которыми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себе утоление жажды, различны и зависят от скрытого за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воспоминания. Обычно после представления об утолении жажды появляется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разочарование в ничтожном эффекте мнимого утоления". Он не указывает,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на общеобязательный характер реакции сновидения на раздражение.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другие лица, испытывающие ночью жажду, просыпаются без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противоречит нашим утверждениям, а доказывает лишь, что у этих лиц,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некрепкий сон.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Эти сновидения об удобстве я видел очень часто в молодости. Привыкши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работать до поздней ночи, я всегда с трудом просыпался вовремя.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 очень часто, что я уже встал и стою перед умывальником. Спустя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мгновений я все же начинал сознавать, что еще лежу в постели,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продолжал спать. Такое же сновидение, проявившееся в особенно остроумной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форме, сообщил мне один мой юный коллега, любивший, как и я, поспать.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Хозяйка, у которой он жил неподалеку от больницы, имела строгий приказ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будить его каждое утро, но ей всегда приходилось долго мучиться, пока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просыпался. Однажды утром он спал особенно крепко; хозяйка постучала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комнату и сказала: "Господин Пепи, вставайте, вам пора в больницу".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приснилась комната в больнице, кровать, на которой он лежал,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дощечка у изголовья, на которой написано: Пепи Г..., кандидат медицины,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22-х лет. Он подумал во сне: "раз я уже в больнице, значит, мне туда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нужно идти", - повернулся и продолжал спать. При этом он откровенно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признался себе в мотиве своего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другом сновидении раздражение производит свое действие тоже во сне: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моих пациенток, подвергшаяся довольно неудачной операции челюсти,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должна была по предписанию врача постоянно держать охлаждающий аппарат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больной щеке. Засыпая, она обычно его с себя сбрасывала. Однажды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попросили сделать ей выговор за это; тем не менее она сбросила опять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 на пол. Пациентка оправдывалась: "На этот раз я действительно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виновата; это было результатом сновидения, которое я видела сегодня ночью.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снилось, что я была в опере, в ложе, и с интересом следила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представлением. В санатории же лежал господин Карл Мейер и громко стонал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головной боли. Я сказала себе, что у меня ничего не болит и что аппарат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 не нужен. Поэтому-то я его и сбросила". Это сновидение бедной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страдалицы звучит как изображение оборота речи, который напрашивается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 человеку, находящемуся в неприятном положении: я желал бы получить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большее удовольствие. Сновидение рисует это большее удовольствие. Господин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Карл Мейер, которому пациентка приписала свои болезненные ощущения, был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самым далеким знакомым, о котором она могла вспомнить.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Нетрудно раскрыть осуществление желаний в некоторых других сновидениях,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сообщенных мне здоровыми лицами. Один мой коллега, знакомый с моей теорией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и рассказавший о ней своей жене, говорит мне однажды: "Знаешь,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жене вчера снилось, -что у нее началась менструация. Интересно,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истолкуешь ты это сновидение". Это очень нетрудно: если молодой женщине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снилось, что у нее менструация, значит в действительности ее не было.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знаю, что ей хотелось бы до первого материнства попользоваться свободой.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был удобный способ указать на признаки ее первой беременности.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коллега пишет мне, что его жене недавно снилось, что она заметила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сорочке молочные пятна. Это тоже признак беременности, но не первой;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молодая мать желает себе иметь для второго ребенка больше молока, чем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имела в свое время для первого.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Одной молодой женщине, ухаживающей за своим заразно больным ребенком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отрезанной по этой причине от всего света, снится после счастливого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окончания болезни большое общество, в котором находятся-А. Додэ, Бурже, 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Древо и др., все они чрезвычайно к ней любезны, и они превосходно проводят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время. Писатели во сне очень похожи на свои портреты, которые ей пришлось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видеть. За исключением Древо, она его портрета не знает, и он напоминает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ей человека, который накануне дезинфицировал комнату больного и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первым посетителем ее дома после долгого времени. Сновидение это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объяснить целиком: пора уже немного развлечься, довольно уже этих забот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мучений!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Этих примеров, быть может, достаточно, чтобы показать, что очень часто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всевозможных условиях можно найти сновидения с чрезвычайно ярко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выраженным осуществлением желаний, которые выявляют свое содержание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незамаскированном виде38. Это по большей части короткие и простые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резко отличающиеся от спутанных и продолжительных,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 обращающих на себя внимание исследователей. Однако такие простые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заслуживают несколько более подробного рассмотрения.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Наипростейшая форма сновидений должна была бы быть, казалось,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распространенной среди детей, психическая деятельность которых,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безусловно, менее сложна, чем у взрослых. Детская психология призвана,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мой взгляд, оказывать психологии взрослых аналогичные услуги, как изучение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строения и развития низших животных - изучению структуры высших. До сих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пор, однако, к сожалению, детская психология в этом смысле не была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достаточной мере использована.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маленьких детей представляют собою очень часто явные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желаний и поэтому в противоположность сновидениям взрослых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совершенно неинтересны. Они не содержат никаких трудноразрешимых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загадок, но, безусловно, чрезвычайно ценны как доказательство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по самой своей сущности представляет собою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Я приведу здесь несколько сновидений, виденных моими собственными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детьми.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Прогулке в красивый Галльштатт (летом 1896 г.) я обязан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сновидениями, виденными - одно моею тогда восьмилетней дочерью, другое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пятилетним сыном. Предварительно я должен заметить, что мы в это лето жили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Аусзее, откуда в хорошую погоду нам открывался превосходный вид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Дахштейн. В подзорную трубу хорошо виден был Симонигютте. Дети очень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смотрели на него в подзорную трубу; не знаю, с каким успехом.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прогулкой я рассказывал детям, что Галльштатт лежит у подножия Дахштейна.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Прогулке они радовались. Из Галльштатта мы прошли в Эшернталь,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привел детей в восхищение своими сменяющимися пейзажами. Только один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пятилетний сын стал вдруг капризничать; как только мы видели новую гору,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тотчас, же спрашивал: "Это - Дахштейн?" Я вынужден был отвечать: "Нет".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Предложив несколько раз этот вопрос, он замолчал недовольный. К водопаду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совсем отказался идти. Я подумал, что он устал. На следующее утро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пришел ко мне с сияющим лицом и заявил: "Сегодня ночью мне снилось,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на Симонигютте". Я понял его: он ожидал, что по дороге в Галльштатт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увидим гору, о которой дети так много слышали. Когда он затем понял,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горы он не увидит и ему придется удовлетвориться небольшим холмом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водопадом, он испытал разочарование. Сновидение вознаградило его за это.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 его расспрашивать о подробностях сновидения. Но он сообщил мне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мало. Как он слышал, "туда нужно идти шесть часов".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время этой прогулки и у моей восьмилетней дочери появилось желание,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тоже было удовлетворено сновидением. Мы взяли с собой в Галльштатт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двенадцатилетнего сына наших соседей, совершенного рыцаря, завоевавшего,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мне казалось, все симпатии маленькой девочки. На следующее утро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рассказала следующее сновидение: "Представь себе, мне снилось,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Эмиль - мой брат, что он говорит вам "папа" и "мама" и спит вместе с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большой комнате. В комнату вдруг вошла мама и бросила нам под постели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целую горсть шоколадных конфет в синих и зеленых бумажках". Братья 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уменье толковать сновидения не передалось по наследственности,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объяснили его точь-в-точь так, как наши авторы: это сновидение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бессмыслица. Девочка же заступилась, по крайней мере, за одну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 для теории неврозов интересно будет знать, за какую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часть: "Ерунда то, что снилось про Эмиля, но не то, что касалось конфет!"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самому последнее показалось непонятным. Но жена дала мне по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разъяснение. По дороге с вокзала домой дети остановились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автоматом и попросили мать опустить монету, чтобы получить шоколад. Мать,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нашла, что этот день и так был достаточно богат осуществлениями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 и предоставила это желание сновидению. Я на сцену эту не обратил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внимания. Другую часть сновидения, отвергнутую даже самою дочерью, я понял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всяких комментариев. Я сам слыхал, как маленький Эмиль по дороге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говорил детям, что надо подождать папу и маму. Эту временную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принадлежность к нашему семейному кругу сновидение девочки превратило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длительное усыновление. Почему шоколадные конфеты были брошены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постели, этого объяснить без расспросов ребенка было, конечно, невозможно.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Сновидение, аналогичное сновидению моего мальчика, я слышал от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моего друга. У него восьмилетняя дочь. Отец вместе с несколькими детьми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предпринял прогулку в Дорибах с намерением посетить Рорергютте; но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уже поздно, то они не добрались до цели, и он обещал пойти туда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детьми в следующий раз. На обратном пути они прошли мимо верстового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столба, указывающего дорогу на Гамо. Дети захотели отправиться тотчас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Гамо, но отец отложил и эту прогулку до следующего дня. На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утро восьмилетняя девочка рассказала отцу: "Папа, сегодня ночью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снилось, что ты был с нами в Рорергютте и на Гамо". Ее нетерпение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предвосхитило, таким образом, в сновидении исполнение отцовского обещания.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Столь же прямолинейно и другое сновидение, вызванное у моей в то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3-летней дочурки красивым видом Аусзее. Девочка в первый раз ехала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воде, и поездка показалась ей чересчур короткой. Когда мы пристали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берегу, она не хотела выходить из лодки и горько плакала. На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утро она рассказала: "Сегодня ночью я каталась по озеру". Будем надеяться,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продолжительность этой поездки во сне более удовлетворила 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Моему старшему, в то время 8-летнему, сыну снилась реализация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фантазии. Он ехал вместе с Ахиллом в его колеснице, которой управлял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Диомед. Накануне он восхищался греческой мифологией, книжкой, подаренной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старшей сестре39.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согласиться со мной, что разговор со сна, наблюдающийся у детей,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точно так же относится к кругу мыслей сновидения, то я могу сообщить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первых собранных мною сновидений. У моей младшей дочери, которой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19 месяцев, наступила однажды утром рвота, и поэтому ее в течение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дня держали на голодной диете. В ночь, следующую за голодным днем,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слышно было, как она возбужденно кричала: Анна Фрейд, зем(л)яника,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клубника, яичница, кисель. Она употребила тогда свое имя, чтобы выразить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вступление во владение; список кушаний охватывает, конечно, все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хотела бы кушать; ягоды, имеющиеся в двух вариациях, 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демонстрацией против домашней санитарной полиции и имеют свое основание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 замеченном ею малозначащем факте, что няня отнесла ее недомогание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счет слишком обильного поедания земляники; за этот невыгодный для 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отзыв она мстит ей, таким образом, в сновидении. Короткое время спустя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бабушки, которая имеет около 70 лет от роду, повторило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самое, что и сновидение младшей внучки. После дня, который она провела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впроголодь, вынужденная к этому болями, причиненными ей блуждающей почкой,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ей снится (очевидно, она переносится при этом в дни цветущего девичества),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она "приглашена" в гости к обеду и к завтраку и что ее угощают каждый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наилучшими блюдами. Если мы прославляем детство за то, что оно еще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 сексуальных страстей, то мы не должны забывать, каким богатым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источником разочарований, лишений, а вместе с тем и побудительным поводом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сновидениям может стать для него другая важная жизненная потребность.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подробное изучение душевной жизни ребенка показывает нам, правда,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сексуальный элемент играет и в психической деятельности ребенка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крупную роль, бывшую, однако, объектом недостаточного внимания: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заставляет нас до некоторой степени сомневаться в безмятежной радости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детства, о которой мы, взрослые, часто говорим с таким упоением. (Ср. мои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"Три статьи о теория полового влечения" Русск. перев. см. Психол.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психоаналит. библиот. Вып. VIII, Москва, Госиздат, 1924). Эта работа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Фрейда также переиздана в сборнике "Психология бессознательного", М.: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Просвещение, 1990. Вот еще пример этому. Мой 22-месячный племянник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поздравить меня с днем рождения и преподнести мне в подарок корзиночку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вишнями, которые в это время года считаются еще новинкой. Эта задача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давалась ему, по-видимому, с трудом, так как он повторял беспрестанно: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"Здесь вишни". Его нельзя было заставить выпустить из рук корзиночку.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сумел все же вознаградить себя. До сих пор он каждое утро рассказывал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матери, что ему снился "белый солдат", гвардейский офицер в плаще,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он когда-то встретил на улице. На следующий день после жертвы,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принесенной им в день моего рождения, он проснулся довольный со словами: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"Ге(р)ман съел все вишни". Необходимо упомянуть о том, что у маленьких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 наблюдаются иногда чрезвычайно сложные и мало прозрачные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что, с другой стороны, сновидения, носящие простой инфантильный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характер, могут нередко появляться у взрослых. Насколько обильны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неожиданным материалом сновидения у детей в возрасте от четырех до пяти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лет, показывают примеры в 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 "Анализе фобии пятилетнего мальчика" (Русск. перев. см. |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Психотерапевтичесткая библ. Вып. IX. Москва. Кн-во "Наука", 1 1913) и у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Юнга "О конфликтах детской души" (Русск. перев. см. Психол. и психоаналит.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библ. Вып. XI, Москва, Госиздат, год издания не указан). Аналитически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истолкованные детские сновидения см. также у Гуг-Гельмут, Путнама,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Раальте, Шпильрейн, Тауска, а также у Баншиери, Буземанна, Доглиа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 у Ви-гама, который подчеркивает их тенденцию к исполнению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С другой стороны, у взрослых сновидения инфантильного типа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встречаются особенно часто тогда, когда они находятся среди необычных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жизненных условий. Так, Ommo Норденскельд в своей книге "Антарктика"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сообщает об экипаже судна, с которым он провел целую зиму (Т. I, с. 366):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"Чрезвычайно характерны для направления наших мыслей были наши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никогда не отличались такой живостью и многочисленностью,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в то время. Даже те из наших товарищей, которым снились сны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редко, могли рассказывать каждое утро, когда мы обменивались друг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 впечатлениями истекшей ночи, длиннейшие истории. Все эти истории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касались того мира, от которого мы теперь были отрезаны, но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приспосабливались и к нашей тогдашней жизни. Одно чрезвычайно характерное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состояло в том, что одному из наших товарищей снилось, будто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сидит на школьной скамье и занимается тем, что снимает кожу с крохотных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тюленей, изготовленных специально для учебных целей. Чаще всего,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 сновидения вращались вокруг еды и питья. Один из нас, проводивший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целые ночи в фантазиях о том, что он находится в большом обществе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столом, был от всей души рад, когда мог рассказать утром, что он "ел обед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трех блюд"; другому снился табак, целые горы табаку, третьему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корабль, мчавшийся по морю на всех парусах. Заслуживает упоминания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сновидение: является почтальон и объясняет, почему не было так долго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писем - он сдал их по неверному адресу и с трудом вернул их обратно.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естественно, что нам снились самые невероятные вещи, но недостаток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 почти во всех сновидениях моих собственных и всех моих товарищей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положительно бросался в глаза. Было бы чрезвычайно интересно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психологической точки зрения записать все эти сновидения. Но можно легко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понять, каким вожделенным был сон, дававший каждому из нас все то, чего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жадно хотел". Я цитирую еще по Дю Нрелю (с. 231): "Мунго Парк,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страдавший очень от жажды во время путешествия по Африке, видел без конца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богатые водой долины и луга своей родины. Точно так же Тренк,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страдавший от голода в звездном укреплении Магдебурга, видел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окруженным обильными яствами, и Георг Бак, участник первой экспедиции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Франклина, видел всегда и беспрестанно большое количество пищи, когда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близок к голодной смерти вследствие ужасных лишений".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снится животным, я не знаю40. Немецкая поговорка, на которую обратил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один из моих слушателей, по-видимому, осведомленнее меня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отношении, так как она на вопрос: "Что снится гусям?" отвечает: "Кукуруза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(Маис)". Одна венгерская пословица, приводима Ференци, утверждает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распространенно, что "свиньям снятся желуди, а гусям кукуруза". Еврейская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пословица гласит: "Курице просо снится" (Sam-mlung jud. </w:t>
      </w:r>
      <w:r w:rsidRPr="00250339">
        <w:rPr>
          <w:lang w:val="en-US"/>
        </w:rPr>
        <w:t>Sprichw. u.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Redensarten, herausg. v. Bernstein, 2 Aufl., S. 1160, Nr. 7). </w:t>
      </w:r>
      <w:r w:rsidRPr="00DB2183">
        <w:rPr>
          <w:lang w:val="ru-RU"/>
        </w:rPr>
        <w:t>Вся теория,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утверждающая, что сновидение представляет собою желания, содержится в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фразах. Я далек от того, чтобы утверждать, что до меня ни один автор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связывал сновидение с исполнением желания. (Ср. первые строки следующей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главы). Кто обращал внимание на такие указания, тот мог бы сослаться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жившего в древности при Птолемее I врача Герофила, который (по Бюшеншютцу,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с. 33) различает три рода сновидений: ниспосланные богом; естественные,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возникающие тогда, когда душа представляет себе картины того, что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полезно и что случится; и смешанные сновидения, которые возникают сами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вследствие приближения к образам, когда мы видим то, что мы желаем.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собрания примеров у Шерне-ра Штерне подчеркивает одно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сам автор считает исполнением желания (с. 239). Шернер говорит: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"Фантазия тотчас же исполняет бодрственное желание сновидящей просто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потому, что оно было живо в ее душе". Это сновидение относится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"сновидениям о настроении"; близко к ним стоят сновидения о "страстной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мужской и женской ^любви" и о "неприятном настроении". Как видно,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 и речи о том, что Шернер приписывает желанию какое-либо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для сновидения, чем иному душевному состоянию бодрствования,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 уже о том, что он не привел желания в связь с сущностью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видим, что мы могли бы достичь нашего учения о скрытом смысле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более короткими путем, если бы мы обратились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общеупотребительным оборотам речи. Хотя народная мудрость и отзывается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иногда довольно презрительно о сновидениях - полагают, что она считает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правильной научную точку зрения, говоря: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- это пена морская (Traume sind Schau-me), - 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общеупотребительных оборотах речи сновидение представляется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осуществлением заветных желаний. "Мне и во сне этого не снилось",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восклицает в восхищении тот, для кого действительность превзошла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ожидания.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ИСКАЖАЮЩАЯ ДЕЯТЕЛЬНОСТЬ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я вздумаю утверждать, что осуществление желаний является смыслом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каждого сновидения, то есть что нет других сновидений, кроме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"сновидений о желаниях", то я заранее предвижу самые решительные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возражения. Прежде всего мне скажут: "То, что есть сновидения, в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содержатся осуществления желаний, - это не ново, об этом писали уже многие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авторы. (Ср. Радешток, с. 137 - 138, Фолькельт, с. 110 - 111, Пуркинье, 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456, Тиссье, с. 70, М. Симон, с. 42 о голодных сновидениях заключенного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барона Тренка и одно место у Гризингера 41, с. 111). Уже неоплатоник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Плотин сказал: "Когда пробуждается желание, тогда приходит фантазия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преподносит нам как бы объект этого желания" (Дю Прель, с. 276). To,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что нет других сновидений, кроме как означающих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 - это снова одно из тех неправильных обобщений, которое,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счастью, легко может быть опровергнуто. Очень часто встречаются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самым неприятным содержанием, весьма далекие от какого бы то ни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желаний". Философ-пессимист Эд. ф. Гартманн42 категорически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восстает против теории осуществления желаний. В своей "Философии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бессознательного" (П ч., стереотипное изд. с. 344) он говорит: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"Что касается сновидения, то вместе с ним переносятся в состояние сна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бодрственной жизни. Не переносится лишь одно до некоторой степени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примиряющее культурного человека с жизнью: научный интерес и эстетическое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наслаждение..." Но и менее недовольные наблюдатели заметили,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чаще изображает недовольство, чем удовлетворение, как например,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Гольц (с. 33), Фолькельт (с. 80) и др. Даже женщины, Сара Уид и Флоранс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Галлам, дали цифровое выражение преобладанию в сновидениях чувства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недовольства. 58 % сновидений они называют неприятными и лишь 28,6 %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приятными. Помимо сновидений, воспроизводящих продолжение разных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неприятных ощущений бодрственной жизни, есть сновидения страха, в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преисполняет это самое тяжелое из всех неприятных ощущений;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 страха особенно подвержены дети (ср. у Дебакера Uber den Pavor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nocturnus), у которых мы утверждаем преобладающую наличность сновидений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о страхе как будто действительно исключают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обобщения того заключения, которое мы вывели из примера предыдущей главы,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сновидение является осуществлением желания; утверждение это кажется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чуть ли не абсурдом.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Тем не менее не так уж трудно опровергнуть эти мнимо справедливые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возражения. Необходимо принять лишь во внимание, что наше учение покоится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на рассмотрении явного содержания сновидений, а касается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внутреннего содержания, которое познается лишь после толкования. Составим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явное и скрытое содержание сновидения, Не подлежит никакому сомнению,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есть сновидения, явное содержание которых носит самый неприятный характер.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попытался ли кто-нибудь истолковать эти сновидения, раскрыть их скрытое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внутреннее содержание? Если нет, то оба вышеупомянутых возражения сами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отпадают. Ввиду этого мы можем предположить, что и неприятные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 сновидения о страхе после толкования их окажутся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осуществлениями желаний. Положительно невероятно, с каким упорством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читатели и критики не хотят принять этого во внимание и пренебрегают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существенным различием явного и скрытого содержания сновидений. Ярким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исключением из общего правила является одно место в статье Дзк. Селли "Сны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откровения", ценность которой не должна быть умалена от того,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здесь ссылаюсь на нее: "После всего можно понять, что сны это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полная бессмыслица, каковой они должны были бы быть согласно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авторитетам, как Чосер, Шекспир и Мильтон. Хаотическое нагромождение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ночных грез обозначает и объединяется в новое знание. Как некоторые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письма, изорванные в клочья, "писания снов", будучи тщательно исследованы,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утрачивают первоначальную картину галиматьи и предстают серьезной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осмысленной вестью. Это напоминает изучение древнего пергамента,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палимпсеста, при расчистке которого открывается "нижний слой"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никчемным внешним текстом, и мы открываем древнее драгоценное сообщение"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364).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научной работе очень целесообразно в тех случаях, когда разрешение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какой-либо проблемы представляет чрезвычайные трудности, привлечь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разрешению еще и другую проблему, подобно тому, как легче расколоть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ореха сразу. Ввиду этого перед нами стоит не только вопрос, каким образом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неприятные сновидения и сновидения о страхе могут быть осуществлениями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желаний, но на основании наших предыдущих соображений мы можем задаться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и другим вопросом: почему сновидения с самым индифферентным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содержанием, оказывающиеся после толкования осуществлениями желаний,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с очевидностью этого своего смысла. Возьмем столь детально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анализированное нами сновидение об Ирме. Оно отнюдь не носит неприятного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 и после толкования оказывается чрезвычайно ясным осуществлением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Для чего же вообще нужно толкование? Почему сновидение не говорит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прямо того, что оно означает? Сновидение об Ирме также не показывает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сразу, что оно изображает осуществление желания спящего. Впечатления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получает читатель, не получил и я сам до тех пор, пока не произвел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анализа. Если мы назовем это странное обращение сновидения с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материалом искажением в сновидении, то тем самым мы зададимся вопросом: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откуда проистекает такое искажение в сновидении?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этот вопрос можно ответить самым различным образом, например,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что во время сна человек не в состоянии дать соответствующего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 своим мыслям. Но анализ некоторых сновидений заставляет нас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искажению в сновидении другое объяснение. Я постараюсь показать это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второго сновидения, которое хотя опять-таки требует большой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откровенности с моей стороны, но вознаграждает за эту жертву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рельефным разъяснением проблемы.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Предварительное сообщение. Весною 1897 года два профессора нашего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университета внесли предложение о назначении меня экстраординарным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профессором. Известие это было неожиданно и обрадовало меня, как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дружеского отношения со стороны двух выдающихся ученых. Я подумал тотчас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же, однако, что не имею никакого основания связывать с этим каких-либо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надежд. Министерство народного просвещения в последние годы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удовлетворило целый ряд таких ходатайств, и несколько моих старших коллег,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равных мне по заслугам, уже много лет тщетно ожидают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назначения. У меня не было никаких причин думать, что меня ждет лучшая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участь. Я решил, таким образом, ни на что не надеяться. Насколько я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 судить, я не честолюбив и успешно занимаюсь своей врачебной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деятельностью, не обладая громким титулом. Впрочем, речь шла вовсе не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нравился или не нравился мне виноград, все равно он висел слишком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Однажды вечером меня навестил один мой коллега, один из тех, участь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заставила меня отказаться от надежд на назначение профессором.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долгое время состоит кандидатом в профессора, титул которого,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известно, превращает врача в нашем обществе в полубога; он менее скромен,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я, и время от времени наведывается в министерство, стараясь ускорить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 назначение. После одного из таких посещений он и явился ко мне.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сообщил, что на этот раз ему удалось припереть к стене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высокопоставленное лицо и предложить ему вопрос, правда ли, что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назначению препятствуют исключительно вероисповедные соображения.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Ответ гласил, что конечно - при теперешнем настроении -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превосходительство - в данное время не может и так далее "Теперь я,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крайней мере, знаю в чем дело", - закончил мой друг свой рассказ.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последнем для меня не было ничего нового, и он только укрепил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убеждение. Те же самые вероисповедные соображения стояли на дороге и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 утро после этого посещения я увидел следующее сновидение,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интересное также и по своей форме; оно состояло из двух мыслей и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образов, так что одна мысль и один образ меняли друг друга. Я привожу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здесь, однако, лишь первую половину его, так как другая не имеет ничего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общего с той целью, ради которой я сообщаю здесь это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Коллега Р. - мой дядя. Я питаю к нему нежные чувства.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Он очень изменился. Лицо его вытянулось; мне бросается в глаза большая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рыжая борода.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Затем следуют две другие части, опять мысль и опять картина, которые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опускаю.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Толкование этого сновидения я совершил следующим образом.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Когда, проснувшись, я вспомнил о сновидении, я только рассмеялся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подумал: "Какая бессмыслица!" Но от сновидения я не мог отделаться, и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весь день преследовало меня, пока наконец вечером я себя на упрекнул: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"Если бы кто-нибудь из твоих пациентов сказал про сновидение: "Какая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бессмыслица", то ты, наверное, рассердился бы на него или подумал,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позади скрывается какая-нибудь неприятная мысль, сознавать которую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хочет. Ты поступаешь совершенно так же; твое мнение, будто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бессмыслица, означает лишь твое внутреннее нежелание истолковывать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непоследовательно с точки зрения твоих убеждений".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принялся за толкование.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"Р. - мой дядя". Что это может означать? У меня ведь всего один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дядя - дядя Иосиф. Удивительно, как здесь моя память - в бодрственном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- ограничивает самое себя в целях анализа. Я знал пятерых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дядей и одного из них любил и уважал. В тот момент, однако, когда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преодолел нежелание истолковать свое сновидение, я сказал себе: ведь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был всего лишь один дядя, тот, которого я видел в сновидении. С 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произошла чрезвычайно печальная история. Однажды - теперь тому уже больше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тридцати лет - он, поддавшись искушению нажить крупную сумму, совершил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поступок, тяжело караемый законом, и после этого понес заслуженную кару.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 мой, поседевший в то время в несколько дней от горя, говорил потом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часто, что дядя Иосиф не дурной человек, а просто "дурак", как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выражается. Если, таким образом, коллега Р. - мой дядя Иосиф, то тем самым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хочу, наверное, сказать: Р. - дурак. Маловероятно и очень неприятно.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тут я вспоминаю лицо, виденное мною во сне, вытянутое, с рыжей бородой.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дяди моего действительно такое лицо, вытянутое, обрамленное густой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белокурой бородой. Мой коллега Р. был темным брюнетом, но когда брюнеты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начинают седеть, то им приходится поплатиться за красоту своей юности.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черные волосы претерпевают довольно некрасивую метаморфозу: они становятся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сперва рыжими, желтовато-коричневыми и наконец седыми. В этой стадии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находится и борода моего коллеги Р.; впрочем, также и моя, что я недавно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заметил, к своему неудовольствию. Лицо, виденное во сне, принадлежит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 и коллеге Р., и моему дяде. Оно, подобно смешанной фотографии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Гальтона, который приказал сфотографировать несколько лиц на одной и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пластинке для того, чтобы установить семейные сходства. Не подлежит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никакому сомнению: я действительно думаю, что мой коллега Р.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дурак, как и мой дядя.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предполагаю еще, с какой целью я произвел это сопоставление, против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решительно восстаю. Оно, однако, довольно поверхностно,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мой дядя был преступником, коллега же Р. никогда не имел касательства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суду. Он привлекался к ответственности однажды за то, что велосипедом сбил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ног какого-то мальчика. Неужели же этот поступок послужил причиной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сопоставления? Но ведь это значило бы, что сновидение мое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бессмыслицей. Неожиданно мне приходит в голову другой разговор на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тему, который я вел несколько дней назад с другим моим коллегой Н.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встретил Н. на улице; он - тоже кандидат в профессора; он узнал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сделанном мне предложении и поздравил меня. Я отклонил это поздравление.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"Именно нам не следовало бы шутить, ведь вы же сами знаете цену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предложений". Он ответил, по-видимому, не очень серьезно: "Нельзя знать.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меня ведь имеется серьезное возражение. Разве вы не знаете,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 особа когда-то возбудила против меня судебное преследование.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нечего вам говорить, что дело не дошло даже до разбирательства: это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самое низкое вымогательство, мне пришлось потом выгораживать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обвинительницу от привлечения к суду за недобросовестное обвинение. 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может, в министерстве знают об этом и считаются с этим до некоторой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степени. Вы же никогда ни в чем не были замешаны". Вот передо мною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преступник, а вместо с тем и толкование моего сновидения. Мой дядя Иосиф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совмещает в своем лице двух не назначенных профессорами коллег, одного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"дурака", другого в качестве "преступника". Я понимаю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и то, какую цель имело это совмещение. Если в отсрочке назначения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моих коллег Р. и Н. играли роль "вероисповедные" соображения, то и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назначение подвержено большому сомнению; если же неутверждение обоих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обусловлено другими причинами, не имеющими ко мне никакого отношения, 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же могу надеяться. Мое сновидение превращает одного из них. Р.,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дурака, другого, Н., в преступника; я же ни тот, ни другой; общность наших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интересов нарушена, я могу радоваться своему близкому утверждению, меня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касается ответ, полученный коллегой Р. от высокопоставленного лица.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остановиться на толковании этого сновидения. Оно недостаточно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исчерпано для моего чувства, я все еще обеспокоен тем легкомыслием,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я отношусь к двум своим уважаемым коллегам, имея лишь в виду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открыть себе путь к профессуре. Мое недовольство собственным поведением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понизилось, однако, с тех пор как я понял, что означает это мое поведение.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категорически отрицаю, что действительно считаю коллегу Р. дураком,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верю в грязную подкладку обвинения, предъявленного к коллеге Н. Я не верил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ведь в то, что Ирма опасно заболела благодаря инъекции препаратом пропила,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сделанной ей Отто; здесь, как и там, мое сновидение выражает лишь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чтобы дело действительно обстояло таким образом. Утверждение,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реализуется мое желание, звучит во втором сновидении абсурднее,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нежели в первом; здесь оно вылилось в форму более искусного использования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физических исходных пунктов - в моих мнениях о коллегах была частица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правды - против коллеги Р. в свое время высказался один выдающийся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специалист, а коллега Н. сам дал мне материал относительно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обвинения. Тем не менее повторяю, сновидение нуждается, на мой взгляд,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 толковании.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вспоминаю, что сновидение содержит еще один элемент, на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до сих пор не обращало внимания. В сновидении я питал нежные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чувства к своему дяде. К кому относится это чувство? К своему дяде Иосифу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я, конечно, нежных чувств никогда не питал. Коллега Р. мне очень дорог,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бы я пришел к нему и выразил словами свою симпатию, которая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приблизительно соответствовала нежному чувству в сновидении, то он,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наверное, очень бы удивился. Моя нежность по отношению к нему кажется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неискренней и преувеличенной, все равно как мое суждение относительно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умственых способностей: но преувеличенной, конечно, в обратном смысле.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начинаю понимать суть дела. Нежные чувства в сновидении относятся не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явному содержанию, а к мыслям, скрытым позади сновидения; они находятся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противоречии с этим содержанием; они имеют, вероятно, целью скрыть от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истинный смысл сновидения. Я припоминаю, с каким сопротивлением приступил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толкованию этого сновидения, как я старался его откладывать и думал,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 сновидение - чистейшая бессмыслица. Мои психоаналитические занятия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 показывали мне, какое значение имеет такое нежелание истолковать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Оно в огромном большинстве случаев не относится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действительному положению дела, а лишь выражает известное чувство.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моя маленькая дочурка не хочет яблока, которым ее угощают, 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утверждает, что яблоко горькое, хотя на самом деле она даже его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пробовала. Когда мои пациентки ведут себя совсем как моя дочурка, 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знаю, что у них идет речь о представлении, которое им хотелось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вытеснить. То же самое следует сказать о моем сновидении. Я не хотел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толковать, потому что толкование его содержало нечто для меня неприятное.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же после этого толкования я знаю, что именно мне было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неприятно: утверждение, будто коллега Р. "дурак". Нежные чувства,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питаю к коллеге Р., я не могу отнести к явному содержанию сновидения,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к этому моему нежеланию. Если мое сновидение по сравнению с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скрытым содержанием производит в этом отношении искажение,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проявляющееся в сновидении нежное чувство служит именно этому искажению,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или, другими словами, - искажение проявляется здесь умышленно,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средство замаскирования. Мои мысли, скрытые в сновидении, содержат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рода клевету на Р.; чтобы я не заметил этого, сновидение изображает прямую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- нежные чувства к нему.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Это, безусловно, может быть общим правилом. Как показали примеры в главе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III, есть много сновидений, представляющих собою явное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Там, где это осуществление скрыто, замаскировано, там должна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лицо тенденция, противоположная желанию, и вследствие этой тенденции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могло проявиться исключительно в искаженном виде. Мне хочется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сопоставить это явление с явлениями в жизни социальной. Где в социальной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можно найти аналогичное искажение психического акта? Лишь там,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 двое людей, из которых один обладает известной силой, другой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принужден считаться с последней. Это второе лицо искажает тогда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психическую деятельность, или, как мы бы сказали в обыденной жизни,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"притворяется", наша вежливость отчасти не что иное, как результат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"притворства"; истолковывая для читателя свои сновидения, я сам бываю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вынужден производить такие искажения. На необходимость такого искажения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жалуется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также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поэт</w:t>
      </w:r>
      <w:r w:rsidRPr="00250339">
        <w:rPr>
          <w:lang w:val="en-US"/>
        </w:rPr>
        <w:t>: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"Das Beste, was du wiseen kannst, darfst du den Buden doch nicht saqen".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("Все лучшее, что мы знаем, ты тем не менее не смеешь сказать людям".)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аналогичном положении находится и политический писатель, желающий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говорить в лицо сильным мира сего горькие истины. Если он их высказывает,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власть имущий подавит его мнение: если речь идет об устном выступлении,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возмездие последует после него, если же речь идет о печатном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выступлении, то мнение политического писателя будет подавлено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предварительно. Писателю приходится бояться цензуры, он умеряет и искажает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выражение своего мнения. Смотря по силе и чувствительности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 он бывает вынужден либо сохранять лишь известные формы нападок,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либо же выражаться намеками, либо же, наконец, скрывать свои нападки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какой-либо невинной маской. Он может, например, рассказать о столкновении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двумя мандаринами в Срединной Империи, но на самом деле иметь в виду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отечественных чиновников. Чем строже цензура, тем менее прозрачна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маска, тем остроумнее средства, которые приводят все же читателя на след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истинного значения слова. Д-р Г. ф. ГугТелльмут. сообщила в 1915 году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</w:t>
      </w:r>
      <w:r w:rsidRPr="00250339">
        <w:rPr>
          <w:lang w:val="en-US"/>
        </w:rPr>
        <w:t xml:space="preserve"> (Intern. Zeitschr. f. arztl. </w:t>
      </w:r>
      <w:r w:rsidRPr="00DB2183">
        <w:rPr>
          <w:lang w:val="ru-RU"/>
        </w:rPr>
        <w:t>Psychoanalyse III),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пригодно, как, может быть, никакое другое сновидение для того,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оправдать мои термин "искажение". Искажение в сновидении прибегает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примере к тем же приемам, что и цензура писем, вычеркивающая те места,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кажутся ей неподходящими. Цензура писем зачеркивает эти места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настолько, что их невозможно прочесть, цензура сновидения заменяет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непонятным бормотаньем.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понимания сновидения следует сообщить, что сновидящая - уважаемая,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высокообразованная женщина, 50-ти лет, вдова штаб-офицера, умершего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приблизительно 12 лет тому назад, мать взрослых сыновей, один из которых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моменту этого сновидения был в походе.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Теперь я привожу это сновидение о "любовном услужении". Она идет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гарнизонный госпиталь № 1 и говорит привратнику, что она должна видеть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главного врача... (она называет при этом, неизвестную фамилию),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хочет поступить в услужение в госпиталь. При этом она настолько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подчеркивает слово "услужение", что унтер-офицер тотчас замечает, что речь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идет о "любовном" услужении. Ввиду того что она пожилая женщина, он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некоторого промедления пропускает ее в госпиталь.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Поразительное совпадение феноменов цензуры и феноменов искажения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дает нам право предполагать для тех и других одни и те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условия. Мы имеем основание, таким образом, предполагать, что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играют наиболее видную роль две психические силы (течения, системы),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одна образует желания, проявляющиеся в сновидении, другая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выполняет функции цензуры и, благодаря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вместо того чтобы пойти к главному врачу, она попадает в большую темную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комнату, в которой за длинным столом стоит и сидит много офицеров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военных врачей. Она обращается со своим ходатайством к одному штабному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врачу, который понимает ее с первых слов. Текст ее речи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таков: "Я и многие другие женщины и молодые девушки-венки готовы солдат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офицеров без различия..." Здесь в сновидении следует бормотанье.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отчасти смущенные, отчасти лукавые мины офицеров свидетельствуют о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все присутствующие правильно поняли это бормотанье. Дама продолжает: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"Я знаю, что наше решение весьма странно, но оно сделано всерьез. Солдата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войне не спрашивают, хочет ли он умереть или нет". В течение минуты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тянется мучительное молчание. Штабной врач кладет ей руку на грудь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говорит: "Милая дама, пользуйтесь случаем, дело действительно дойдет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того..." (бормотанье). Она отталкивает руку врача, думает при этом: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"Один как другой", и возражает: "Боже мой, я старая женщина и, может быть,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совсем не буду в состоянии. Впрочем, должно быть соблюдено условие: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считаться с возрастом, так, чтобы более пожилая женщина и молодой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не... (бормотанье); это было бы ужасно". Штабной врач: "Я вполне вас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понимаю". Некоторые офицеры, среди них один, который домогался ее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молодости, громко смеются, и дама хочет, чтобы ее повели к знакомому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главному врачу с тем, чтобы вывести все на чистую воду. При этом она,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великому своему смущению, вспоминает, что она не знает его фамилии.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Несмотря на все, штабной врач вежливо и почтительно называет ей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фамилию и указывает ей дорогу ва второй этаж через узкую железную винтовую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лестницу, которая ведет непосредственно из комнаты на верхние этажи.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Подымаясь, ова слышит, как один офицер говорит: "Это колоссальное решение: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безразлично, молодой или старый, послушайте!"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идет по бесконечным ступеням вверх с таким чувством, как будто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просто исполняет свой долг.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сновидение повторилось на протяжении двух-трех недель еще два раза 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замечает дама, в нем были очень незначительные и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бессмысленные изменения (43) цензуре, способствует искажению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Спрашивается, однако, в чем же состоит полномочие этой второй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силы, проявляющейся в деятельности цензуры. Если мы вспомним о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скрытые в сновидении мысли до анализа не сознаются человеком, между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проистекающее из них явное содержание сновидения сознательно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вспоминается, то отсюда следует предположить, что функция второй инстанции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заключается именно в допущении к сознанию. Из первой системы ничто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достичь сознания, не пройдя предварительно через вторую инстанцию,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вторая инстанция не пропускает ничего, не осуществив своих прав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произведя желательных ей изменений в стремящемся к сознанию материале.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обнаруживаем при этом совершенно особое понимание "сущности" сознания;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осознавание является для нас особым психическим актом, отличным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независимым от процесса воспоминания или представления, и сознание кажется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органом чувства, воспринимающим содержание, данное ему извне.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показать, что психопатология на может обойтись без допущения этих основных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предпосылок. Более подробно мы коснемся их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Принимая во внимание роль обеих психических инстанций и их отношение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сознанию, мы можем подметить аналогию между нежным чувством, проявленным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в сновидении к моему коллеге Р., получившему столь низкую оценку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 толковании, и политической жизнью человека. Я переношусь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общественную жизнь, в которой властелин, чрезвычайно ревностно относящийся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своей власти, борется с живым общественным мнением. Народ восстает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нелюбимого администратора и требует его увольнения; чтобы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показать, что он считается с народной волей, властелин должен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администратору повышение, к которому в противном случае не было бы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малейшего повода. Таким образом, моя вторая инстанция, властвующая над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входом в сознание, обращается к коллеге Р. с преувеличенно нежным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чувством, так как желание первой системы на основании особого интереса,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они именно и связаны, стараются назвать его дураком.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лицемерные сновидения не являются редкостью ни у меня, ни у других. В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время, как я был занят разработкой одной научной проблемы, меня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нескольких ночей подряд посещало несколько непонятное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которого было мое примирение с одним моим другом, с которым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давно разошелся. Когда это сновидение повторилось раз пять, мне удалось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 понять его смысл. Он заключается в желании отказаться от последних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остатков внимания, уделяемого данному лицу, совершенно освободиться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него. Я сообщил слышанное от одного лица "лицемерное эдиповское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сновидение", в котором враждебные побуждения и пожелания смерти в мыслях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заменяются нежностью в явном содержании. ("Типичный пример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скрытого эдиповского сновидения".) Другой вид лицемерных сновидений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приведен в другом месте (см. ниже гл. VI "Работа сновидения").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может возникнуть мысль, что толкование сновидения способно дать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разъяснение относительно структуры нашего душевного аппарата,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мы.тщет-но ждали от философии44. Мы не пойдем, однако, по этому пути, 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выяснив значение искажающей деятельности сновидения, вернемся к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исходной проблеме. Мы задались вопросом, каким образом неприятные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могут означать все же лишь осуществление желаний. Мы видим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теперь, что это вполне возможно при наличности искажающей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если неприятное содержание служит лишь для замаскирова-ния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приятного и желательного. Учитывая наше предположение о второй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инстанции, мы можем теперь утверждать: неприятное сновидение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содержит нечто, что неприятно для второй инстанции, но что в то же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осуществляет желание первой инстанции. Такие неприятные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постольку означают осуществление желания, поскольку каждое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исходит из первой инстанции, вторая же действует лишь тормозящим образом.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мы ограничимся лишь оценкой того, что вносит в сновидение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инстанция, то мы никогда не поймем сновидения. Перед нами останутся все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тайны, которые казались столь неразрешимыми большинству ученых.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сновидение имеет действительно тайный смысл, означающий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желания, должно быть доказано для каждого отдельного случая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помощи анализа. Я приведу несколько сновидений с неприятным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и постараюсь проанализировать . их. Это большей частью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истериков, требующие обстоятельного предварительного сообщения,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иногда и проникновения в психические явления при истерии. Я не могу,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избегнуть этого осложнения моего изложения.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психоневротик подвергается моему аналитическому лечению,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становятся тотчас же, как уже было упомянуто, одной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главнейших тем наших бесед. Мне приходится давать ему при этом 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психологические разъяснения, при помощи которых я сам достигаю понимания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симптомов; в ответ на это я слышу от него почти всегда неумолимую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критику - такую, какую мне не приходится встречать и со стороны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заклятых противников. Пациенты постоянно восстают против того, что все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содержат в себе осуществление желания. Вот несколько примеров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сообщенных мне как бы в опровержение моей теории.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"Вы говорите всегда, что сновидение - осуществление желания, -говорит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остроумная пациентка. - Я вам расскажу сейчас одно сновидение, которое,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доказывает, что мое желание не осуществилось. Как согласуете 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со своей теорией? Мне приснилось следующее: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хочу устроить для гостей ужин, но у меня в доме нет ничего,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копченой лососины. Я собираюсь пойти купить что-нибудь, но вспоминаю,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сегодня воскресенье и все магазины закрыты. Я звоню по телефону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знакомому поставщику, но телефон, как на грех, испорчен. Мне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отказаться от желания устроить ужино.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отвечаю, конечно, что лишь анализ может выяснить действительный смысл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хотя и признаю, что сновидение это на первый взгляд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разумно и связно, и действительно якобы противоречит теории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желаний. "Из какого же материала проистекает это сновидение? Вы же знаете,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повод к сновидению дается каждый раз переживаниями предыдущего дня".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Анализ: Муж пациентки, добросовестный и староватый оптовый торговец мясом,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заявил ей накануне, что он слишком пополнел и хочет поэтому начать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лечиться от тучности. Он будет рано вставать, делать моцион, держать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строгую диету и прежде всего не будет никогда принимать приглашений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ужины. Смеясь, она рассказывает далее, что ее муж познакомился в ресторане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одним художником, который во что бы то ни стало хотел написать с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портрет, потому что он, по его мнению, еще никогда не видел такой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характерной головы. Ее муж, однако, довольно резко ответил, что он покорно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благодарит и что он вполне уверен, что часть задницы красивой молодой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девушки будет художнику приятнее, чем все его лицо. </w:t>
      </w:r>
      <w:r w:rsidRPr="00250339">
        <w:rPr>
          <w:lang w:val="en-US"/>
        </w:rPr>
        <w:t>Dem Maler sitzen -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быть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натурщиком</w:t>
      </w:r>
      <w:r w:rsidRPr="00250339">
        <w:rPr>
          <w:lang w:val="en-US"/>
        </w:rPr>
        <w:t xml:space="preserve"> (</w:t>
      </w:r>
      <w:r w:rsidRPr="00DB2183">
        <w:rPr>
          <w:lang w:val="ru-RU"/>
        </w:rPr>
        <w:t>натурщицей</w:t>
      </w:r>
      <w:r w:rsidRPr="00250339">
        <w:rPr>
          <w:lang w:val="en-US"/>
        </w:rPr>
        <w:t>) Goethe: Und wenn er keinen Hintern hat, wie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kann der Edie sitzen? (Как может он, благородный, сидеть, если у него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задницы?)45. Моя пациентка очень влюблена теперь в своего мужа и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дразнит его. Она просила также его не покупать ей икры. - Что это значит?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Дело в том, что ей уже давно хотелось есть каждое утро бутерброды с икрой.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она не решается на такой расход. Конечно, муж тотчас же купил бы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икры, если бы она только сказала ему об этом. Но она, наоборот, просила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икры не покупать, чтобы потом иметь возможность упрекнуть его этим.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(Это объяснение кажется мне довольно избитым. За такими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неудовлетворительными сведениями скрываются обычно какие-либо задние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мысли. Достаточно вспомнить о пациентах Беренгейна: они производили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постгипнотические приказания и будучи спрошены о мотивах последних,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отвечали: "Я не знаю, почему я это сделал", а изобретали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неправдоподобные объяснения. Точно так же обстоит дело, по-видимому,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данном случае и с икрой. Я замечаю, что моя пациентка принуждена создавать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в жизни неосуществленное желание. В сновидении же действительно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 это неосуществленние желания?! Но для чего нужно ей иметь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неосуществленное желание?)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этого недостаточно для толкования сновидения. Я добиваюсь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дальнейшего разъяснения. После непродолжительного молчания,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соответствующего преодолению нежелания быть откровенной, она сообщает,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вчера посетила одну свою подругу, которую ревнует к мужу: он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ей комплименты. К счастью, подруга эта худощава, а ее мужу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нравятся только полные. О чем же говорила эта худощавая подруга? Конечно,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своем желании немного пополнеть. Она спросила, кроме того, подругу: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"Когда вы нас пригласите к себе? Вы всегда так хорошо угощаете".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Смысл сновидения ясен. Я могу сказать пациентке: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"Это все равно, как если бы вы подумали при ее словах: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"Еще бы, конечно, я тебя позову, - чтобы ты у меня наелась, пополнела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больше понравилась моему мужу. Уж лучше я не буду устраивать ужина".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И, действительно, сновидение говорит вам, что вы не можете устроить ужина: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оно, таким образом, осуществляет ваше желание отнюдь не способствовать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округлению форм вашей подруги. Ведь о том, что человек полнеет от угощений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чужом доме, говорил вам ваш муж, который, желая похудеть, решил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принимать приглашений на ужины. Нам недостает только еще одного элемента,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подтвердил бы это толкование. Мы не разъясняли, кроме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значения копченой лососины". "Почему вам приснилась лососина?" - "Копченая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лососина - любимое кушанье этой подруги", - отвечает она. Случайно я тоже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 с этой дамой и могу подтвердить, что она так же любит лососину,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моя пациентка икру.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же сновидение допускает еще одно более тонкое толкование,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необходимое ввиду одного побочного обстоятельства. Оба эти толкования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противоречат друг другу, а совпадают и дают превосходный пример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распространенной двусмысленности сновидений, как и всех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психопатологических явлений. Мы слышали, что пациентка перед сновидением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думала о неосуществленном желании (бутерброды с икрой). Подруга ее тоже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высказала желание, а именно: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пополнеть; и нас не должно удивлять, если моей пациентке снилось,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подруги не осуществилось. Дело в том, что ей хочется,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подруги (пополнеть) не нашло себе осуществления. Вместе с тем,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ей снится, что ее собственное желание не осуществляется.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приобретает новое толкование, если она в этом сновидении видит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себя самое, а подругу, если она заступает ее место, или, как следовало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вернее сказать, отождествляет себя с нею.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моему мнению, она действительно совершила такое отождествление,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доказательство его это сновидение изобразило неосуществленное желание.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 же, однако, смысл имеет истерическое отождествление? Разъяснение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требует некоторого уклонения от нашей темы; отождествление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(идентификация) чрезвычайно важный момент для механизма истерических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симптомов. Этим путем больные выявляют в своих симптомах не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собственные переживания, но и переживания других лиц: они как бы страдают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других и исполняют единолично все роли большой жизненной пьесы.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возразят, что это - общеизвестная истерическая имитация, способность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истериков подражать всем симптомам, наблюдаемым ими у других, своего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сострадание, повышенное до степени репродукции. Однако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характеризуется лишь путь, по которому протекает психический процесс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истерической имитации; совершенно иной, однако, путь и тот душевный акт,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протекает по этому пути. Последний несколько сложнее, чем обычная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имитация истериков; он соответствует бессознательному процессу.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постараюсь иллюстрировать это примером. Врач, у которого в больнице среди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 больных, находящихся в одной палате, имеется больная, страдающая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характерными судорогами, не должен удивляться, если он в один прекрасный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 узнает, что этот истерический симптом нашел себе подражание.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попросту подумает: "Другие видели этот симптом и стали ему подражать;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психическая зараза". Да, но психическая зараза передается приблизительно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следующим образом. Больные знают обычно больше друг про друга, чем врач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 каждую из них в отдельности, и очень интересуются болезнями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окружающих, когда кончается визитация врача. У одной из пациенток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случается припадок; другие тотчас же узнают, что причиной его послужило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письмо из дому, воспоминание об испытанном горе и т.п. Они сочувствуют 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них появляется следующая мысль, не доходящая, впрочем, до сознания: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такая причина способна вызвать припадок, то такие же припадки могут быть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меня, потому что у меня налицо те же причины. Если бы эта мысль дошла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сознания, то она, по всей вероятности, вылилась бы в форму страха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такого рода припадком. Она возникает, однако, в другой психической сфере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заканчивается реализацией данного симптома. Идентификация не есть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простая имитация, а усвоение на почве одинакового этиологического условия.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Идентификация в истерии наиболее часто употребляется для выражения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сексуальной общности. Истеричка идентифицирует себя в симптомах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болезни наиболее часто - если не исключительно - с лицом, с которым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находится в половой связи или которое находилось в половой связи с тем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лицом, что и она. Практика языка тоже дает выражение такому пониманию: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zwei Liebende sind "Bines" (Двое любящих составляют одно целое). Ср.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русском языке: "Муж да жена - одна сатана". (Я. К.).| Для идентификации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истерической фантазии и в сновидении достаточно представления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сексуальных отношениях, которые не должны быть вовсе реальными. Пациентка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поэтому лишь законам истерического мышления, когда дает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ревности к подруге (впрочем, она все же признает эту ревность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неосновательной), ставит себя в сновидении на ее место и отождествляет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 при помощи создания симптома (неосуществленного желания). Выражаясь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точнее, процесс этот совершается следующим образом: она занимает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место подруги, потому что та занимает ее место подле ее мужа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 что ей хотелось бы получить в глазах мужа такую же оценку, какую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ее подруге. Я сожалею о необходимости приводить такие отрывки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психологии истерии: они могут объяснить лишь немногое, поскольку носят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отрывочный характер и вырваны из контекста. Эти отрывки выполнят ту цель,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ради которой я привел их здесь, если укажут читателю на тесную связь,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существующую между сновидением и психоневрозами. В более простой форме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же согласно той схеме, что неосуществление одного желания означает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осуществление другого, разрешается протест против моей теории и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пациентки, самой остроумной среди всех моих сновидящих. Однажды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объяснил ей, что, на мой взгляд, сновидение представляет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желания; на следующий день она сообщила мне, что ей снилось,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она со своей свекровью поселилась на одной и той же даче. Я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знал, что ей не хотелось провести лето со своей свекровью, знал также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то, что она в последнее время счастливо избежала нежелательного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общества свекрови, сняв себе дачу далеко от обычного места жительства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последней. Сновидение же, однако, превратило осуществленное желание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неосуществленное; разве не служит оно ярким опровержением моей теории.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достаточно было бы сделать только вывод из этого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произвести его толкование. Сновидение это доказывало мою неправоту;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ее желанием было, что бы я оказался неправ, и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осуществило именно ее желание. Желание, чтобы я оказался неправ, касалось,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в действительности другого, более серьезного вопроса. Дело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материал, добытый к этому времени анализом, давал право думать,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жизни произошло нечто, послужившее непосредственной причиной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заболевания. Она отрицала это и не могла вспомнить ничего подобного.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Вскоре, однако, мы убедились, что я был прав. Таким образом, ее желание,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я оказался неправым, проявившееся в ее сновидении о совместной жизни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 свекровью, соответствовало вполне справедливому желанию,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подозреваемое мною событие никогда не имело места в действительности.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Без всякого анализа, исключительно при посредстве простого предположения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разъяснил сновидение одного из моих приятелей, вместе со мной окончившего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гимназию. Однажды он слушал мою лекцию и узнал из нее, что, на мой взгляд,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представляет собою осуществление желания. После лекции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отправился домой, и ему приснилось, что он проиграл все свои процессы,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был адвокатом. Он явился ко мне и сообщил мне об этом. Я, желая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отделаться от него, ответил: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"Нельзя же все процессы выигрывать", - про себя, однако, подумал: "если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течение восьми лет был в гимназии первым учеником, а он одним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средних, то разве не удивительно, что у него с детских лет сохранилось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чтобы я когда-нибудь основательно осрамился? 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 сновидение более мрачного характера было мне сообщено одной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пациенткой тоже в виде протеста против моей теории осуществления желаний.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Пациентка моя, молодая девушка, рассказала мне следующее сновидение: "Вы,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кажется, знаете, что у моей сестры теперь всего один сын Карл; старший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Отто умер, когда я еще жила у нее в доме. Отто был моим любимцем, я сама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воспитала. Младшего я тоже очень любила, но во всяком случае далеко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так, как покойного. Сегодня же ночью мне вдруг приснилось, что Карл умер.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лежит в маленьком гробу, сложив на груди руки; вокруг него горят свечи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равно, как тогда вокруг Отто, смерть которого меня так потрясла.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Скажите же мне, что это значит? Вы ведь меня знаете, разве я уже такая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дурная, что могла пожелать смерти единственному ребенку своей сестры?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мое сновидение означает, что мне бы хотелось, чтобы лучше умер Карл,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Отто, которого я гораздо больше любила?"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уверил ее, что это последнее толкование исключается. Подумав немного,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 правильное толкование сновидения, которое она затем подтвердила. Мне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тоже было нетрудно, потому что я знал историю жизни моей пациентки.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Рано осиротев, девушка воспитывалась в доме своей старшей сестры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встретила там человека, который произвел неизгладимое впечатление на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сердце. Одно время думали, что эти едва намечающиеся отношения закончатся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браком, но этому счастливому исходу помешала сестра. Мотивы ее поступка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и остались не выяснены. После разрыва господин, в которого влюбилась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моя пациентка, перестал бывать в доме ее сестры. Сама же моя пациентка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смерти маленького Отто, на которого она перенесла тем временем всю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нежность, ушла от сестры. Ей не удалось, однако, освободиться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зависимости, а которую она попала вследствие своего влечения к другу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сестры. Гордость запрещала ей встречаться с ним; но она была не в силах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полюбить и другого. Когда любимый ею человек, принадлежавший к кругу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ученых, читал где-нибудь лекцию, она постоянно присутствовала на ней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старалась видеть его, оставаясь в то же время незамеченной.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вспомнил, что на днях она мне рассказывала, что профессор бывает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концертах, она тоже собирается пойти туда, чтобы опять увидеть его.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как раз накануне сновидения, и концерт должен был состояться как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тот день, когда она пришла ко мне. Мне было поэтому легко истолковать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и я задал ей вопрос, не помнит ли она о каком-либо событии,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тесно связанном со смертью маленького Отто. Она ответила тотчас же: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"Конечно, в тот день к нам в дом пришел профессор, и я после долгого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промежутка свиделась с ним у гроба мальчика". - Это как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соответствовало моему предположению, и я истолковал ее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следующим образом: "Если бы теперь умер второй мальчик, то повторилось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же самое. Вы провели бы весь день у сестры; к ней, наверное, пришел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профессор, чтобы выразить свое соболезнование, и вы бы увидели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в той же обстановке, что и тогда. Сновидение означает не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иное, как ваше желание снова увидеться с ним, желание, с которым 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внутренне боретесь. Я знаю, что у вас в кармане билет на сегодняшний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концерт. Ваше сновидение выражает ваше нетерпение, оно предвосхитило ваше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свидание с этим человеком, которое должно произойти сегодня вечером".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сокрытия своего желания, она, очевидно, избрала ситуацию, в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такие желания наиболее легко подавляются: ситуацию, в которой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 преисполнен скорби, что забывает даже о любви. Тем не менее,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возможно, что и в реальной ситуации, которую правильно воспроизвело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- у гроба первого любимого ею мальчика она не сумела подавить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нежного чувства к профессору, которого так давно не видала.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Иное толкование я дал аналогичному сновидению другой пациентки,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выделявшейся прежде своей находчивостью, остроумием и жизнерадостностью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обнаружившей теперь все эти качества во время лечения. Этой даме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приснилось, что ее единственная 15-летняя дочь умерла и лежит перед ней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большой коробке. Она, по примеру других, воспользовалась этим сновидением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опровержения моей теории осуществления желаний, хотя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предчувствовала, что наличность коробки, наверное, укажет ей путь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другому толкованию сновидения. (Подобно тому, как в сновидении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неудавшемся ужине копченая лососина). При анализе ей пришло в голову,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накануне вечером была в обществе; там между прочим зашла речь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английском слова "box", которое имеет столь различные значения: коробка,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ящик, жестянка, пощечина и так далее На основания других элементов того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можно было констатировать, что она думала о созвучии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английского слова "box" с немецким "Buchse" (жестянка) и что затем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пришло в голову, что "Buchse" служит для вульгарного наименования женских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половых органов. Относясь снисходительно к ее познаниям в топографической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анатомии, можно было предположить поэтому, что ребенок в "коробке"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означает плод в материнском чреве. Согласившись с этим, она не стала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отрицать, что сновидение действительно соответствует одному из ее желаний.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многие молодые женщины, она не особенно обрадовалась беременности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признавалась себе в желании, чтобы ребенок родился мертвым. Однажды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ссоры с мужем она в припадке бешенства стала колотить кулаками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животу, чтобы убить ребенка. Мертвый ребенок был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осуществлением ее желания, но желания, устраненного не менее пятнадцати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 назад. Неудивительно поэтому, что осуществление такого желания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сразу бросилось в глаза. За это время многое изменилось.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Группа сновидений, к которой относятся два последних, имеющих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смерть близких людей, заслуживает более подробного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рассмотрения. Но я оставлю его до исследования типических сновидений: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там на многих других примерах я сумею показать, что, несмотря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нежелательное содержание всех этих сновидений, они оказываются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осуществлениями желаний. Не пациенту, а одному моему знакомому,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интеллигентному юристу, я обязан сообщением нижеследующего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которое было мне рассказано опять-таки с намерением удержать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от скороспелого обобщения моей теории осуществления желаний. "Мне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снилось, - сообщил мне мой знакомый, - что я подхожу к моему дому под руку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одной дамой. Там меня ждет закрытая карета, ко мне подходит какой-то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и говорит, что он полицейский агент и приглашает меня следовать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ним. Я прошу дать мне время привести в порядок дела. - Неужели, по-вашему,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действительно так хочется быть арестованным?" - "Конечно нет",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мне с ним согласиться. - "Быть может, вы знаете, по какому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вас хотели арестовать?" - "Да, кажется, за детоубийство". - "За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детоубийство? Вы же знаете, что это преступление совершает обычно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мать, убивая новорожденного". - "Вы правы". - "А при каких обстоятельствах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произошло это сновидение? Что вы делали вчера вечером?" - "Мне не хотелось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вам рассказывать, это довольно щекотливый вопрос". - "Как хотите,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придется отказаться от толкования вашего сновидения". - "Ну так слушайте,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ночевал не дома, а у одной дамы, с которой живу уже довольно долгое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время. Часто наблюдается, что сновидение рассказывается субъектом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вполне, и лишь во время анализа в памяти всплывают отдельные его элементы.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впоследствии вспоминаемые элементы и дают обычно ключ к толкованию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См. ниже о забывании сновидений. Под утро я крепко заснул,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приснилось то, что вы уже знаете". - "Это замужняя женщина?" - "Да".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 вам хотелось бы иметь от нее ребенка?" - "Нет, нет, это бы выдало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нашу тайну". - "Вы имеете, наверное ненормальный coitus?".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"Да, мы применяем coitus interruptus"46. - "Прав ли я буду,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предположу, что в эту ночь вы имели несколько раз такой coitus и заснули,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испытывая боязливое чувство, что у вас может родиться ребенок?"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"Пожалуй". - "Тогда ваше сновидение - несомнение осуществление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ему вы успокоились: у вас нет ребенка, или, что почти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самое, вы этого ребенка убили. Вот вам и посредствующие звенья. Вспомните: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дней тому назад мы с вами говорили о том, что предохранительные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средства от беременности вполне дозволены, между тем как всякая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искусственная мера, предпринятая после того, как яйцо и семя встретились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образовался зародыш, считается преступлением и карается законом. В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мы вспомнили об одном средневековом споре, когда, в сущности, душа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вселяется в зародыш, - от этого зависит самое понятие убийства ребенка. 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знаете, наверное, стихотворение Ленау47, который ставит на одну ступень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детоубийство и предотвращение беременности". - "О Ленау я почему-то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вспомнил сегодня утром". - "Это тоже отголосок вашего сновидения.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я постараюсь найти в вашем сновидении еще одно побочное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желания... Вы подходите к своему дому под руку с этой дамой. Вы ее ведете,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к себе" вместо того, чтобы провести ночь у нее.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желания, образующее центральный пункт вашего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скрывается в столь неприятной форме, имеет, по-видимому, не одно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основание. Из моей статьи об этиологии невроза страха вы могли бы судить,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coitus interruptus я считаю одной из важнейших причин возникновения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невротических страхов. Нет ничего удивительного, если после такого coitus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вас появилось боязливое чувство, которое и составило один из элементов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вашего сновидения. Этим чувством вы пользуетесь и для того,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замаскировать осуществление желания. Впрочем, детоубийство ведь этим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объясняется. Как вам пришло в голову это специфически женское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преступление?" - "Должен признаться вам, что несколько лет тому назад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причастен к аналогичному делу, был виновником того, что одна девушка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произвела вытравление плода, опасаясь последствий связи со мной. 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в сущности, не причастен к ее поступку, но долгое время находился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вполне понятном страхе, что дело выйдет наружу". - "Вполне понятно,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служит второй причиной того, почему мысль о неудачном coitus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interruptus вселила в вас столь неприятное чувство".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Один молодой врач, который слышал это сновидение на моей лекции,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быть, очень заинтересовался им, так как ему в ту же ночь приснилось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другое, аналогичное сновидение, имевшее, однако, своим объектом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другую область. Накануне он подал в магистрат сведения о своих доходах;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были вполне правдивы, так как он действительно зарабатывал немного.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 приснилось, однако, что к нему приходит знакомый, бывший на заседании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податной комиссии, и рассказывает, что все сведения были признаны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правильными и лишь его сведения возбудили общее недоверие. Он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присужден к довольно значительному штрафу. Сновидение это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плохо скрытое осуществление желания прослыть за врача с большой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доходной практикой. Оно напоминает, впрочем, известную историю об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молодой девушке, которой отсоветовали выходить замуж, так как ее жених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вспыльчив и, наверное, в браке будет ее бить. Девушка ответила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только: "Пусть он только попробует". Ее желание выйти замуж было настолько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сильным, что она примирилась даже с печальной перспективой, связанной с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браком, и даже как бы желала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Окидывая взглядом эти довольно частые сновидения, по-видимому, прямо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противоречащие моей теории, - все они имеют своим содержанием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неосуществление желания или же наступление нежелательного явления -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вижу, что их можно свести к двум принципам, из которых один не был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упомянут, хотя как в жизни, так и в сновидениях людей он играет видную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роль; одною из причин этих сновидений является желание того, чтобы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оказался неправ. Эти сновидения наблюдаются постоянно во время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лечения, когда пациент, так сказать, противится мне, и я почти всегда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вызвать искусственно такие сновидения, разъясняя подробно пациенту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теорию осуществления желаний. Аналогичные сновидения неоднократно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сообщались мне моими слушателями-студентами: они представляют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несомненную реакцию на их знакомство с моей "теорией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Нет ничего удивительного, что мои читатели испытывают такие же сновидения: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охотно откажутся в сновидении от какого-либо желания, лишь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осуществить желание, чтобы я оказался неправ. Приведу еще один пример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такого сновидения, наблюдавшегося мною во время лечения одной молодой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девушки, которая ле- . чится у меня вопреки желанию ее близких и советам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домашних авторитетов; ей приснилось следующее сновидение: Дома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запрещают ходить ко мне. Она напоминает мне о данном ей мною обещании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лечить ее в крайнем случае бесплатно, и я говорю ей, что в материальных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вопросах я не могу никому оказывать снисхождения.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этом сновидении действительно трудно проследить осуществление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в таких случаях наряду с одной загадкой можно всегда найти и другую,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разрешение которой поможет разрешению первой. Откуда она взяла эти слова,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приписываемые мне ею? Я, понятно, не говорил никогда ничего подобного,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из ее братьев, именно тот, который имеет на нее наибольшее влияние,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высказал ей про меня именно такое мнение. Сновидение,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стремится доказать, что ее брат был прав; считать своего брата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справедливым она старается не только во сне. Это - стремление всей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и один из мотивов ее болезни. Один врач (Авг. Штерке) видел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истолковал сновидение, которое, на первый взгляд, представляет особые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трудности теории исполнения желаний.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"Я вижу у себя на левом указательном пальце первичную сифилитическую язву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последней фаланге".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нас, пожалуй, появится искушение отказаться от толкования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ввиду того, что оно кажется нам связанным и ясным по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содержанию, которое, конечно, нежелательно. Однако, если не побояться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трудностей анализа, то можно узнать, что "первичная язва" ("Primaraffekt")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тождественна "prima affectio" (первой любви) и что отвратительная язва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оказывается, по словам Штерке, "заменой исполнения желаний, связанных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сильным аффектом" (Zentralblatt fiir Psychoanalyse 11, 1911/12).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Другой мотив таких сновидений, рисующих осуществление нежелательных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фактов, настолько очевиден, что его чрезвычайно легко не заметить, как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и со мной в течение некоторого времени. В сексуальной конституции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многих людей есть немало мазохист-ских компонентов, возникающих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превращению агрессивных садистических компонентов в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противоположность. Таких людей называют "идейными" мазохистами, если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ищут наслаждения не в причиняемых им физических страданиях, а в унижении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душевных мучениях. Без дальнейших пояснений ясно, что эти лица могут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испытывать сновидения, имеющие своим содержанием неосуществление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кажущиеся, однако, им не чем иным, как именно осуществлением желаний,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удовлетворением их мазохистских наклонностей. Я привожу здесь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сновидение: молодой человек, мучивший в ранние годы своего старшего брата,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которому он был гомосексуально расположен, видит теперь, после того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него в корне изменился характер, следующее сновидение, состоящее из трех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частей. I. Его старший брат "надоедает" ему. II. Двое взрослых любезничают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 с другом, преследуя при этом гомосексуальные цели. III. Брат продал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предприятие, которым он, (пациент) намеревался руководить в будущем.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последней части сновидения он проснулся с мучительным чувством, и тем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менее это - мазохистское сновидение, содержащее в себе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желания; перевод этого сновидения гласил бы: я получил бы как раз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заслугам, если бы брат наказал меня своей продажей за все те мучения,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я причинил 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надеюсь, что предыдущих примеров и разъяснений достаточно, чтобы считать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правдоподобным - до следующего возражения, - что и сновидения с неприятным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оказываются все теми же осуществле-ниями желаний: впрочем, 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 вернусь еще к сновидениям, содержанием которых 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переживания, связанные с неудовольствием. Никому не может показаться,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кроме того, случайностью, что при толковании этих сновидений мы всякий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отклонялись к вопросам, о которых не любят говорить и даже не любят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думать. Неприятное чувство, побуждаемое такими сновидениями, наверное,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попросту идентично с неприятным чувством, которое удерживает нас -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большинстве случаев успешно - от обсуждения этих вопросов и даже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размышления над ними и которое должно быть преодолено каждым из нас,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все-таки должны коснуться их. Это повторяющееся таким образом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неприятное чувство не исключает, однако, наличности желаний;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каждого человека есть желания, которые он не сообщает другим, и желания,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он не сознается даже себе самому. С другой стороны, мы имеем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полное основание привести в связь неприятный характер всех этих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фактом искажающей деятельности последних и заключить отсюда, что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потому так искажены, и исполнение желания потому так глубоко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скрыто, что в них заложено недовольство вопросом, трактуемым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и желаниями, изображенными в них. Искажающая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оказывается в действительности деятельностью цензуры. Мы учтем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все, что дал нам анализ неприятных сновидений, если следующим образом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изменим нашу формулу, выражающую сущность сновидения: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(скрытое) осуществление (подавленного, вытесненного)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Один великий поэт, живущий в настоящее время, который - как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сказала - ничего не знает о психоанализе и о толковании сновидений, дошел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самостоятельно до почти тождественной формулы о сущности сновидения: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"Независящее от нас появление подавленных страстных желаний под фальшивым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обликом и названием". С. Spitteler. </w:t>
      </w:r>
      <w:r w:rsidRPr="00250339">
        <w:rPr>
          <w:lang w:val="en-US"/>
        </w:rPr>
        <w:t>Meine fruhesten Eriebnisse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(Siiddentsche Mo-natshefte, Oktober 1913).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Забегая вперед, я привожу здесь мнение Отто Ранка, который расширил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видоизменил вышеприведенную основную формулу: "Сновидение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изображает, пользуясь вытесненным инфантильно-сексуальным материалом,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исполнение актуальных и обычно в то же время эротических желаний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замаскированной и символической форме" ("Сновидение, которое само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толкует").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Цам остаются еще сновидения страха; они представляют собою особую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разновидность сновидений с неприятным содержанием, и наличность в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желаний должна встретить наибольшее сопротивление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многих противников. Однако сновидения страха разъясняются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легко, они не образуют собою новой стороны проблемы сновидения,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проявлялась бы в них: идет попросту речь о понимании невротических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страхов. Страх, ощущаемый нами в сновидении, лишь мнимо объясняется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последнего. Когда мы подвергаем толкованию это содержание,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замечаем, что страх при какой-либо фобии чрезвычайно мало объясняется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представлением, с которым связана эта фобия. Хотя, например, и правильно,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человек может выпасть из окна и поэтому имеет основание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осторожным, подходя к окну, но совершенно невозможно понять, почему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соответственной фобии страх настолько велик, что мешает больному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подходить к окну. Одно и то же объяснение оказывается верным как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фобий, так и для сновидений страха. Страх и тут и там лишь присоединяется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сопутствующему представлению и проистекает из совершенно иных источников.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Касаясь этой тесной связи страха в сновидении со страхом при неврозах,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рассмотрении первого должен сослаться на второй. В небольшой статье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"невроза страха" (Neurolog. Zentralblatt, 1895) я в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говорил, что невротический страх проистекает из сексуальной жизни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подавленному, неудовлетворенному либидо. Забегая вперед,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привожу здесь мнение Отто Ранка, который расширил и несколько видоизменил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вышеприведенную основную формулу: "Сновидение всегда изображает, пользуясь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вытесненным инфантильно-сексуальным материалом, исполнение актуальных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в то же время эротических желаний в замаскированной и символической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форме" ("Сновидение, которое само себя толкует"). Эта формула с тех 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подтверждалась. Из нее же можно заключить, что сновидения страха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суть сновидения с сексуальным содержанием: либидо превращается в них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страх. Ниже мы будем иметь случай подтвердить это положение анализом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некоторых сновидений у невротиков. В дальнейших попытках приблизиться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сновидения я коснусь еще обсуждения этих сновидений и их отношения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теории осуществления желаний.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V. МАТЕРИАЛ И ИСТОЧНИКИ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из анализа сновидения об инъекции Ирме мы увидели,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осуществление желания, мы прежде всего заинтересовались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открыли ли мы тем самым общий характер сновидений; мы заставили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замолкнуть всякий другой научный интерес, который мог проявиться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во время этого анализа. Достигнув теперь этой цели, мы можем вернуться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обратно и избрать исходный путь для нашего исследования проблемы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хотя нам для этого и пришлось бы оставить ненадолго в стороне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не окончательно рассмотренную нами теорию осуществления желаний.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Научившись путем применения нашего метода толкования сновидений раскрывать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скрыты и смысл последних, далеко оставляющий позади по своей важности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явное их содержание, мы должны снова подвергнуть рассмотрению отдельные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проблемы сновидения, чтобы попытаться установить, не разрешаются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этому все те догадки и противоречия, которые казались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непостижимыми, когда не имели перед собой лишь явное содержание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Мнение ученых относительно взаимоотношения сновидения и бодрственной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жизни, а также и относительно материала сновидения подробно изложены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первой главе. Вспомним те же три главных особенности памяти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о которых мы так много говорили, но которые остались для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непонятными: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То, что сновидение отдает предпочтение впечатлениям предыдущих дней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(Роберт, Штрюмпелъ, Гильдеб-рандт, а также Уид Галлам).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То, что оно производит подбор на основании других принципов, нежели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бодрствущая память, оно вспоминает не существенное и важное,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второстепенное и незначительное.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То, что в его распоряжении находятся наши ранние воспоминания детства;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воспроизводит даже детали из этого периода, которые нам кажутся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тривиальными и которые в бодрственной жизни, как нам кажется, нами 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позабыты. Ясно, что воззрение Роберта, будто сновидения предназначены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разгружения нашей памяти от незначительных впечатлений дня, 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названо правильным, если в сновидении всплывают нередко безразличные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нашего детства, отсюда следовало бы заключить, что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несовершенно исполняют свою задачу. Эти особенности в подборе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сновидения подмечены исследователями, разумеется, в явном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Свежее и безразличное в сновидении. Если теперь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происхождения элементов содержания сновидения я привлеку на помощь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собственный опыт, то прежде всего должен буду выставить утверждение,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каждом сновидении можно найти связь с переживаниями предыдущего дня. Какое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сновидение я ни брал - свое собственное или чужое - всякий раз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мнение находит себе подтверждение. Принимая во внимание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обстоятельство, я могу начинать толкование сновидения с исследования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переживаний предыдущего дня, вызвавших это сновидение; для многих случаев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- даже наикратчайший путь. В обоих сновидениях, подвергнутых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подробному анализу в предыдущей главе (об инъекции Ирме и о моем дяде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рыжей бородой), связь с дневными впечатлениями настолько очевидна, что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требует дальнейшего пояснения. Чтобы показать, однако, насколько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такое взаимоотношение, я приведу несколько примеров из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собственных сновидений. Я сообщаю здесь свои сновидения лишь постольку,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поскольку это необходимо для раскрытия источников 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Я прихожу в дом, меня с трудом впускают туда и так далее; на улице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ждет какая-то женщина.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Источник: Вечером разговор с одной родственницей, которую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ждать, пока она приобретет то, что ей нужно и так далее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2. Я написал монографию о каком-то растении. Источник: Утром в окне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книжного магазина я видел монографию о цикламене.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Я вижу на улице двух женщин, мать и дочь, из которых последняя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лечится.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Источник: Одна моя пациентка накануне вечером сообщила мне, что ее мать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противится продолжению ее лечения у меня.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В книжном магазине С. и Р. я подписываюсь на периодическое издание,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стоящее 20 р. в год.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Источник: Моя жена накануне напомнила мне, что я ей должен 20 р. из числа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денег на ежемесячные расходы.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5. Я получаю циркуляр от социал-демократического комитета, из которого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вижу, что меня считают членом этой партии.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Источник: Я. получил циркуляр от либерального избирательного комитета и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президиума гуманитарного союза, членом которого я действительно состою.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6. Я вижу человека на крутой скале посреди моря. Ландшафт напоминает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картину Беклина.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Источник: Дрейфус на Чёртовом острове, известие, полученное мною в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от моих родственников из Англии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Возникает вопрос: связано ли всегда сновидение с событиями предыдущего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дня, или же оно простирается на впечатления более значительного промежутка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 времени. Вопрос этот не имеет, конечно, особого принципиального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значения, но все же мне бы хотелось высказаться за преимущественную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дня, предшествующего сновидению. Всякий раз, когда мне представляется,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источником сновидения было впечатление, воспринятое два-три дня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назад, я при ближайшем рассмотрении убеждаюсь, что это впечатление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повторилось накануне и что, таким образом, между днем восприятия его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имеется его очевидная репродукция, имевшая место в предыдущий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день; кроме того, всякий раз мне удается установить новый повод,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послуживший причиной воспоминания о более раннем впечатлении. Несмотря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мое желание, мне не пришлось констатировать, что между сновызьгвающим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впечатлением и воспроизведением его в сновидении протекает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интервал, имеющий биологическое значение. (Первым интервалом такого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Свобода считает 18 часов).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Г. Свобода, как я уже упоминал в первой главе, придает большое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открытым Флиссом биологическим интервалам в двадцать три и в двадцать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восемь дней в сфере душевной деятельности и утверждает, что эти периоды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играют решающую роль относительно наличности в сновидении тех или иных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элементов. Толкование сновидений, правда, отнюдь не изменилось бы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правильности такого утверждения, но для происхождения материала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открылся бы новый источник. Я произвел недавно исследование собственных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желая проверить применимость "теории периодов" к материалу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и избрал для этого особенно отчетливый элемент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последних, время появления которых в жизни может быть с точностью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Сновидение 1/2 октября 1910 года.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Отрывок... Я где-то в Италии. Три моих дочери показывают мне редкости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садятся ко мне на колени. Я рассматриваю редкости и, видя одну из них,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говорю: Ведь эту я вам подарил. Я вижу ясно небольшой барельеф и узнаю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лицо Савонаролы.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я в последний раз видел портрет Савонаролы? По данным моей записной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книжки, я был 4 и 5 сентября во Флоренции, там мне захотелось показать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моему спутнику барельеф с чертами лица фанатичного монаха на Пиацце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Синьории на том месте, где он был сожжен. С этого впечатления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воспроизведения его в сновидении прошло 27+1 дней - "женский период",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утверждению Флисса; к сожалению, однако, я должен упомянуть, что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самого сновидения у меня был один коллега (в первый раз после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возвращения), которого я уже много лет в шутку называю "рабби Савонарола".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привез ко мне одного больного, искалеченного во время крушения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железной дороге, на той самой, по которой я ехал неделю назад, возвращаясь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Италии. Наличность элемента "Савонарола" в сновидении объясняется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посещением, коллеги и 28-дневный интервал теряет свое преимущественное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Сновидение 10/11 октября.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занимаюсь химией в университетской лаборатории. Гофрат П. предлагает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пойти с ним куда-то и идет вперед по коридору держа перед собой в поднятой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руке лампу или еще что-то, у него странная поза, он вытянул вперед шею.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проходим по большой площади... (Остальное забыто).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этом сновидении больше всего бросается в глаза то, каким образом Гофрат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П. держит лампу (или лупу) и испытующе смотрит в пространство. П.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видел уже много лет, но понимаю, что он лишь замещает собою нечто другое: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статую Архимеда в Сиракузах, стоящую именно в такой позе с лупой и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взглядом, устремленным на осадное войско римлян. Когда я в первый (или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последний) раз увидел эту статую? Я был в Сиракузах, согласно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записям, 17 сентября вечером и, таким образом, до сновидения прошло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13+10=23 дня - "мужской период" по Флиссу.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сожалению, толкование этого сновидения умаляет обязательность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связи. Поводом к сновидению послужило известие, полученное мною накануне,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клиника, в аудитории которой я читаю свои лекции, переводится в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место. Новое помещение мне очень не нравилось, и я подумал, что это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равно, что не иметь никакой аудитории; отсюда мои мысли устремились,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к началу моей профессорской деятельности, когда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не было аудитории и мои старания раздобыть таковую рушились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нелюбезность достопочтенных гофратов и профессоров. Я отправился тогда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П., который занимал в то время должность декана и которого я считаю к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расположенным. Он обещал помочь мне, но не сдержал своего обещания.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же он - Архимед, который дает мне ясгоотю и ведет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в другое помещение. Что мыслям, содержащимся в сновидении,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чужда ни месть, ни сознание собственного достоинства, показывает любое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толкование. Я должен, однако, сказать, что без этого повода мне едва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приснился бы в ту ночь Архимед; я не знаю, не проявлялись ли и через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промежуток времени сильные и еще свежие впечатления о Сиракузской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статуе.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Сновидение 2/3 октября 1910 года.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(Отрывок)... Мне снится что-то о профессоре Озере; он сам составляет меню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меня, что действует на меня успокаивающе... (Остальное забыто).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является реакцией на расстройство пищеварения в этот день,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заставившее меня подумать, не обратиться ли мне относительно установления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диеты к одному из моих коллег. То, что я во сне приписываю эту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умершему летом Озеру, связывается с недавнею (1 октября) смертью другого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высокочтимого мною профессора. Когда же, однако, умер Озер и когда я узнал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его смерти? По газетным сообщениям он умер 22-го августа: так как 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был в Голландии, куда мне регулярно посылались венские газеты, то я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прочел известие о его смерти лишь 24 или 25 августа. Промежуток этот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соответствует никакому периоду, он равняется 7+30+2=39 или даже 40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дням. Я не припомню, чтобы я за все это время говорил или даже думал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Озере.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Такие различные по своей продолжительности периоды, не могущие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использованными без дальнейшей обработки для учения о периодах,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встречаются в моих сновидениях несравненно чаще, нежели связь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 и впечатлениями предыдущего дня.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Точно так же и Г. Эллис, уделивший внимание этому вопросу, указывает,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не мог найти такой периодичности репродукции в своих сновидениях,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"несмотря на то, что он учитывал ее". Он рассказывает одно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следующего содержания: он находится в Испании и хочет поехать в: Дараус,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Вараус или Цараус. По пробуждении он не мог вспомнить о таком наименовании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местности и отложил сновидение в сторону. Несколько месяцев спустя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нашел наименование Цараус: это было наименование станции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Сан-Себастьяном". Бильбоа, мимо которой он проезжал поездом за 250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дней до сновидения (с. 227).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я полагаю, что для каждого сновидения существует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возбудитель сновидения, принадлежащий к числу тех переживаний, "с момента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возникновения которых не прошло еще ни единой ночи".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Впечатление недавнего прошлого (за исключением дня предшествующего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сновидению, не имеют, таким образом, иного отношения к содержанию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чем другие впечатления из любого далекого периода.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избирать материал из всякого периода жизни лишь постольку, поскольку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впечатлений предыдущего дня ("свежие" впечатления) может быть протянута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мысленная нить этим более ранним.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Чем же объясняется эта преимущественная роль свежих впечатлений? Мы придем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некоторым предположениям по этому поводу, если подвергнем детальному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анализу одно из вышеупомянутых сновидений. Возьмем хотя бы сновидение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монографии.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Содержание сновидения: Я написал монографию об одном растении. Книга лежит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передо мною, я рассматриваю содержащиеся в ней таблицы в красках. К книге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приложены засушенные экземпляры, растений, как в гербарии.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Анализ: Утром в витрине одного книжного магазина я видел новую книгу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заглавием: "Цикламен". По всей вероятности, это была монография об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растении.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Цикламен -любимый цветок мое" жены. Я упрекаю себя, что очень редко дарю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ей цветы, которые она так любит. При мысли "дарить цветы" я вспоминаю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эпизоде, рассказанном мною недавно в кругу друзей в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доказательства моего утверждения, что забывание очень часто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осуществлением бессознательного намерения и во всяком случае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предполагать о скрытом намерении забывающего. Одна молодая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женщина, которая привыкла, чтобы в день ее рождений муж дарил ей цветы,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году не нашла их на столе и расплакалась. Пришел ее муж и не смог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понять причины ее слез, пока она ему не сказала: "Сегодня день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рождения". Он ударяет себя по лбу и восклицает: "Прости, я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забыл", - и хочет пойти купить ей цветы, но она не утешается этим, потому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забывчивости мужа она видит доказательство того, что в его мыслях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не играет уже такой роли, как прежде. - Эту госпожу П. встретила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днях моя жена, она ей сообщила, что чувствует себя хорошо и осведомилась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 здоровье. Несколько лет тому назад она у меня лечилась.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Новый поток мыслей: я действительно когда-то написал нечто в роде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монографии об одном растении - исследование свойств растения "кока",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обратившее на себя внимание К. Киллера, который заинтересовался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анестезирующим свойством кокаина. Я упомянул об этом свойстве алкалоида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работе, но не подверг его детальному исследованию. Мне вспоминается,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утром после сновидения (к толкованию его я приступил лишь вечером)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думал о кокаине в своего рода сновидении наяву. Если бы, думал я,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сделалась глаукома, я бы отправился в Берлин к своему другу и дал бы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оперировать, не называя, однако, своего имени врачу, рекомендованному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моим другом. Врач, который бы не знал, кому он делает операцию, стал,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наверное, говорить о том, как легки теперь эти операции благодаря введению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кокаина;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не подал бы и виду, что сам причастен к этому открытию. К этой фантазии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примыкают мысли о том, как все же неловко врачу обращаться за помощью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коллегам. Берлинскому офтальмологу, который меня не знает, я бы,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сумел заплатить. После того как мне пришло в голову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наяву, я замечаю, что позади него скрывается воспоминание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 моем переживании. Вскоре после открытия Киллера мой отец заболел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глаукомой, его друг офтальмолог, д-р Кенигштейн, сделал ему операцию; д-р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Киллер впрыснул ему кокаин и заметил при этом, что в этой операции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принимают участие все лица, которым медицина обязана открытием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анестезирующего свойства кокаина.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Мои мысли направляются теперь далее на то, чтобы узнать, когда 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 раз вспомнил об этой истории с кокаином. Это было несколько дней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 назад, когда мне в руки попался коллективный труд, выпущенный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благодарными учениками к юбилею их учителя и заведующего лабораторией.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перечислении заслуг этой лаборатории я нашел, что именно в ней Киллер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открыл анестезирующие свойства кокаина. Я понимаю неожиданно, что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находится в связи с одним из переживаний предыдущего вечера.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провожал домой д-ра Кенигштейна и завязал с ним разговор по поводу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вопроса, который живо интересует меня всегда, когда я затрагиваю его;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дойдя с ним до его двери, мы встретили проф. Гертнера (Giirtner в переводе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 садовник) с его молодой женой. Я не мог удержаться, чтобы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высказать комплимента: какой у них обоих цветущий, вид. Проф. Гертнер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из авторов коллективного труда, о котором я только что упоминал; он,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и напомнил мне о нем. Госпожа П., о неприятном разочаровании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в день ее рождения я сообщал выше, была также упомянута в моем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разговоре с д-ром Кениг-штейном, - правда, по другому поводу.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попытаюсь истолковать и другие элементы моего сновидения. К монографии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приложены засушенные экземпляры, растений, точно это гербарий. С гербарием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меня связано одно гимназическое воспоминание. Директор нашей гимназии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поручил однажды ученикам старших классов просмотреть и почистить гербарий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ботанического кабинета. В нем оказались маленькие черви - книжные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черви. Ко мне он не питал, по-видимому, особого доверия, и дал мне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лишь несколько страниц. Я сейчас еще помню, что это был как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 крестоцветных. К ботанике я никогда не питал особой любви.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экзамене по этому предмету мне пришлось тоже определять как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крестоцветные, и я их не узнал. Я, наверно, провалился бы, если бы меня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выручили мои теоретические познания. - От крестоцветных я перехожу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сложноцветным. В сущности, ведь и артишоки - сложноцветные, а артишоки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 любимые овощи. Будучи более благородной, чем я, моя жена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покупает их мне на базаре.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вижу перед собой монографию, написанную мною самим. - Это тоже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 основание. Один мой друг написал мне вчера из Берлина: "Твоя книга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страшно интересует меня, я уже вижу ее перед собой,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кажется, что я даже перелистываю ее". Как я завидовал этому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ясновидению! Если бы я уже мог видеть эту книгу в готовом виде перед собой!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Сложенные таблицы в красках. Будучи студентом, я постоянно старался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изучать медицину не по учебникам, а по отдельным монографиям, у меня в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время, несмотря на мои ограниченные средства, было много медицинских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атласов, и я постоянно восторгался таблицами в красках. Я гордился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стремлением к основательному изучению. Когда я затем сам стал писать,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пришлось самому рисовать таблицы, и я помню, что одна из них вышла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 плохо, что один мой коллега от души смеялся надо мной. Сюда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присоединяется - я не знаю точно, каким образом, - и еще одно раннее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детства. Мой отец шутки ради отдал мне и моей старшей сестре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книгу с таблицами в красках (описание путешествия в Персию) и велел нам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разорвать. С педагогической точки зрения это едва ли было разумно. Мне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время было пять лет, а сестре три года, и этот эпизод, когда мы, дети,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радостью распотрошили книгу (я должен сказать, точно артишоки, лист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листом), почти единственный, который запечатлелся пластически в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памяти из этого периода жизни. Когда я затем стал студентом,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появилась страсть к собиранию книг (аналогично склонности изучать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монографии это - увеличение, проявляющееся уже в мыслях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цикламена и артишоков). Я стал книжным червем (ср. гербарий).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Эту свою первую страсть в жизни с тех пор, как я себя помню, я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сводил к этому детскому впечатлению или, скорее, признавал, что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детская сцена послужила "прикрывающим воспоминанием" моей последующей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библиофилии. (Ср. мою статью "uber Deckerinnerungen" Monatschrift fiir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Psychiatrie und Neurologle, 1899). Мне пришлось, конечно, рано убедиться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все эти увлечения имеют и свои неприятные стороны. Мне было 17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лет, я настолько задолжал книгопродавцу, что не мог заплатить, и отец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счел даже извинительным то, что я тратил деньги на книги, а не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что-либо другое. Воспоминание об этом юношеском эпизоде приводит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к разговору с моим другом, д-ром Кенигштей-ном. Разговор с 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накануне сновидения касался именно тех же упреков в моих частых увлечениях.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причинам, сюда не относящимся, я не буду продолжать толкование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а лишь намечу тот путь, по которому оно пойдет.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я вспомнил о разговоре с д-ром Кенигшпгейном не по одному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поводу. Когда я вспоминаю, о чем мы говорили с ним, смысл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становится мне понятным. Все вышеупомянутые элементы: увлечения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жены и мои собственные, кокаин, неудобство лечиться у коллег,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увлечения монографиями и мое пренебрежительное отношение к некоторым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отраслям науки, как, например, к ботанике, - все это получает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продолжение и объединяется в одно целое. Сновидение получает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 оправдания, защищает мое право, как равно и первое сновидение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инъекции Ирме; даже больше, - оно продолжает начатую этим сновидением тему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иллюстрирует ее новым материалом, который был воспринят мною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промежутке между двумя этими сновидениями. Даже, по-видимому, безразличная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форма выражения сновидения получает свой смысл: я все же человек,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написал довольно ценное исследование (о кокаине), подобно тому как раньше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привел в свое оправдание следующий довод: я все же способный и прилежный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студент; следовательно, я в обоих случаях утверждаю: я умею право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позволить себе это. Я могу отказаться здесь от дальнейшего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сновидения, так как к сообщению его меня побудило лишь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 на примере взаимоотношение сновидения и вызвавшего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 предыдущего дня. До тех пор как я знал лишь явное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сновидения, сновидение было связано, по-видимому, лишь с одним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впечатлением; после же анализа нашелся и другой его источник в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переживании того же дня. Первое впечатление, с которым связано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играет второстепенную роль. Я вижу в витрине книгу, читаю ее заглавие,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ее едва ли интересует меня. Второе же переживание имело высокую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психическую ценность. Я почти целый час беседовал с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другом-офтальмологом, дал ему чрезвычайно важное разъяснение по одному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вопросу, в связи с которым в моей памяти всплыло давно забытое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воспоминание. Разговор этот был прерван, потому что мы встретили знакомых.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каком же взаимоотношении находятся оба эти впечатления с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содержании сновидения я нахожу намек на безразличное впечатление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могу утверждать, что сновидение преимущественно заключает в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второстепенные впечатления. В толковании же сновидения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 на важные и значительные переживания. Если я определю смысл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 скрытому его содержанию, обнаруженному лишь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анализа, то приду к новому чрезвычайно важному выводу. Разрешается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загадка, будто сновидение занимается лишь ничтожными обломками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жизни; я должен восстать также против утверждения,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душевная жизнь в бодрственном состоянии не продолжается в сновидении и что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тратит психическую деятельность на ничтожный материал.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утверждаю наоборот: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занимает нас днем, владеет нашим мышлением и в сновидении, 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видим во сне лишь такие вещи, которые дали нам днем повод к размышлению.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 же обстоятельство, что мне снится безразличное впечатление, между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само сновидение вызвано гораздо более значительным и важным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переживанием, объясняется, по всей вероятности, тем, что здесь перед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снова искажающая деятельность сновидения, которую мы приписали особой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силе, играющей роль цензуры. Воспоминание о монографии,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виденной мной в витрине, имеет лишь то значение, что она играет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намека на разговор с коллегой, - все равно как в сновидении о неудавшемся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ужине мысль о подруге замещается представлением о "копченой лососине".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Спрашивается только, при помощи каких посредствующих звеньев представление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монографии связуется с разговором с коллегой: их взаимоотношение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довольно туманно. В примере о неудавшемся ужине соотношение более ясно;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"копченая лососина" как любимое кушанье подруги, относится непосредственно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кругу впечатлений, вызванных личностью подруги у сновидящей. В нашем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новом примере речь идет о двух отдаленных впечатлениях, которые имеют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собой лишь то общее, что они восприняты оба в один и тот же день.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Ответ, даваемый на это анализом, гласит следующее: это соотношение обоих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впечатлений, не существующее вначале, возникает лишь впоследствии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первого и содержанием второго. Я упоминал об интересующих вас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посредствующих звеньях уже при самом изложении анализа. С представлением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монографии, виденной мною утром, я без всякого влияния извне связал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ту мысль, что цикламен - любимый цветок моей жены, и разве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разочаровании, постигшем госпожу П. Не думаю, однако,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мыслей было бы достаточно для образования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"Не стоит призраку вставать из гроба, чтоб это нам поведать", - читаем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"Гамлете" (перевод М. Лозинского). Но неожиданно в анализе я припоминаю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том, что фамилия человека, нарушившего наш разговор, Гертнер и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заметил цветущий вид его жены; сейчас я вспоминаю еще, что мы в разговоре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коснулись одной из моих пациенток, носящей красивое имя Флора. Не подлежит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никакому сомнению, что я при помощи этих посредствующих звеньев,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относящихся к ботаническому кругу представлений, связал оба переживания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дня, безразличное и значительное. К этому присоединяется и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взаимоотношение - представление о кокаине, которое, несомненно, связывает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 о д-ре Кенигштейне и о ботанической монографии, написанной мною,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соединяет воедино оба круга представлений, потому что один элемент первого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 может стать теперь средством намека на второе.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готов к тому, что это объяснение будет названо произвольным или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искусственным. Что было бы, если бы к нам не подошел проф. Гертнер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цветущей супругой и если бы мою пациентку звали не Флорой, а Анной?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Ответить на это нетрудно. Если бы не было этих посредствующих звеньев,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избрало бы другие. Такого рода взаимоотношения создать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легко, как это доказывают шуточные вопросы и загадки, которыми мы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забавляемся. Сфера остроумия безгранична. Я иду дальше: если бы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обоими впечатлениями дня не было достаточно посредствующих звеньев, 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вылилось бы в другую форму: другие безразличные впечатления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дня, которых всегда бывает целое множество и которые мы всегда забываем,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заняли бы в сновидении место "монографии", соединились бы с содержанием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разговора и заступили бы его место в сновидении. Так как ни одно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 не разделило участи "монографии", то она была,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подходящей для сновидения. Не следует удивляться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Иванушке-дурачку у Лессинга тому, "что большая часть денег на этом свете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принадлежит богатым".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Психологический процесс, посредством которого, по нашему мнению,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безразличное впечатление связуется с психически ценным и как бы покрывает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его, должен казаться нам все же довольно странным и непонятным.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 мы постараемся разъяснить особенности этой,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нелогичной операции. Здесь же нас интересует лишь результат процесса,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допущению которого нас побуждают многочисленные, постоянно повторяющиеся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наблюдения и анализы сновидений. Процесс же этот похож на то,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 смещение, - мы скажем, психического акцента -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вышеупомянутых звеньев: слабо заряженные вначале интенсивностью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благодаря заряжению их со стороны первоначально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интенсивных достигают силы, которая дает им возможность получить доступ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сознание. Эти передвигания отнюдь не удивляют нас, когда речь идет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смещении аффектов или же вообще о моторных действиях. Нас нисколько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удивляет, например, когда старая дева обращает свое нежное чувство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животных, когда старый холостяк становится страстным коллекционером,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солдат кровью своею защищает кусок пестрой материи, называемой знаменем,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когда Отелло приходит в ярость при виде найденного носового платка,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это примеры психического смещения. То, что, однако, тем же путем 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же законам решается вопрос, что имеет право дойти до нашего сознания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должно оставаться за его пределами, - это производит на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 чего-то болезненного: в бодрственной жизни мы назвали бы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ошибкой мышления. Скажем же, что, как мы увидим впоследствии, психический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процесс, проявляющийся в смещении, представляет собой хотя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болезненное явление, но все же отклоняется от нормальной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деятельности, будучи процессом более близким к первичному.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истолковываем то обстоятельство, что сновидение содержит в себе остатки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второстепенных переживаний, как проявление искажающей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(путем смещения); вспомним, что искажающая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была приписана нами воздействию психической цензуры. Мы ожидаем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этом, что анализ сновидений должен открывать нам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действительный психически ценный источник последнего, воспоминание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передвинуло его значение на более безразличное воспоминание.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воззрение приводит нас в полное противоречие с теорией Роберта. Факт,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хочет объяснить Роберт, в действительности не существует,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допущение его покоится на недоразумении" на нежелании мнимое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заменить его истинным смыслом. Теории Роберта можно возразить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следующее: если сновидение действительно имеет своей задачей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освобождать вашу память при помощи особой психической работы от "отбросов"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дневных воспоминаний, то сон должен был быть гораздо мучительнее 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были бы выполнять во время его более утомительную работу, чем 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мы занимаемся, в бодрственном состоянии48. Количество безразличных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 дня, от которых мы предохраняем нашу память,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невероятно велико, целой ночи было бы мало, чтобы преодолеть их все.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Гораздо более вероятно, что забывание безразличных впечатлений происходит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активного вмешательства душевных сил.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Тем не менее мы не можем все же так легко расстаться с теорией Роберта.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оставили невыясненным тот факт, что одно из безразличных впечатлений дня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именно последнего дня - постоянно привходит в содержание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Взаимоотношение этого впечатления и истинного источника сновидения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бессознательном не всегда налицо с самого начала; как мы уже видели,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проявляются лишь впоследствии во время самого сновидения, словно в целях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предстоящего смещения. Таким образом, имеется,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необходимость устанавливать связь именно в направлении свежего, хотя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безразличного впечатления; последнее должно обладать особою пригодностью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этого благодаря какому-либо своему свойству. Иначе мысли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 могли бы переносить свой акцент на какую-либо несущественную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составную часть своего собственного круга представлений.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Следующие наблюдения помогут нам найти желаемый путь. Если мы в течение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 испытали два или больше переживаний, способных вызвать сновидение,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последнее объединяет их в одно целое; оно повинуется при этом какой-то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необходимости создать из них одно целое, например: однажды вечером я сел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купе, в котором встретил двух знакомых, друг друга, однако, не знающих.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из них был мой влиятельный коллега, другой же - член видной семьи,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я состоял домашним врачом. Я познакомил их друг с другом,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 все время вращался через мое посредство. Коллегу своего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попросил оказать содействие одному нашему общему знакомому, только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начавшему практиковать. Мой коллега ответил, что хотя он и убежден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знаниях моего юного друга, но при его невзрачной внешности ему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 попасть в хорошие дома. Я возразил: "именно поэтому-то он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нуждается в вашем содействии". У другого своего спутника я осведомилея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здоровье его тетки - матери одной из моих пациенток, - которая в то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была тяжело больна. Ночью;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том же купе мне приснилось, что мой молодой друг, для которого я просил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содействии, находится в элегантном салоне и посреди избранного общества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произносит речь в память (в сновидении уже умершей) старухи - тетки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второго моего спутника. (Я признаюсь откровенно, что я был с этой дамой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плохих отношениях.) Сновидение же нашло, таким образом, связь между обоими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впечатлениями дня и объединило их в одно целое.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основании многочисленных подобных же наблюдений я должен выставить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положение, что работа сновидения повинуется необходимости соединить в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целое все источники сновидения. Склонность сновидения соединять в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изложении одновременно все то, что представляет для нас интерес, была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подмечена многими авторами, напр. Делажем (с. 41), Дельбефом: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rapprochement force (с. 236), см. прекрасные примеры этого у Э. Гавелок.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(с. 35 и сл.) и у др. Мы изучим эту необходимость в следующей главе (о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работе сновидения), как часть сгущения, являющегося другим первичным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психическим процессом.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Сейчас же я хочу подвергнуть рассмотрению вопрос, должен ли сновызьгвающий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источник, к которому нас приводит анализ, всегда быть в связи со сведшими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(и значительными) впечатлениями или же наши дневные переживания, иначе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говоря, воспоминания о психически ценном явлении могут взять на себя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возбудителя сновидений. Наши многочисленные анализы разрешают этот вопрос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пользу последнего предположения. Возбудителем сновидения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внутренний процесс, который как бы при помощи дневного мышления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освежается. Тут как раз уместно сопоставить друг с другом 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условия, раскрывающие перед нами источники сновидений в виде схемы.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Источником сновидения может быть: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свежее и психически ценное переживание, непосредственно передаваемое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Сновидение об инъекции Ирме; сновидение о коллеге,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моим дядей.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б) несколько свежих значительных переживаний, соединенных сновидением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целое. (Сновидение о похоронной речи молодого врача).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в) одно или несколько свежих значительных переживаний, заступаемых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одновременным, но зато безразличным переживанием. (Сновидение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ботанической монографии) г) внутреннее значительное переживание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(впечатление, мысль), которое затем замещается постоянно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свежим, но безразличным сновидением (Таково большинство сновидений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пациентов во время анализа). Условием всякого толкования сновидений,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явствует отсюда, является то, что свежее впечатление предыдущего дня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повторяется в содержании сновидения. Этот элемент всегда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относиться либо к кругу представлений действительного возбудителя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- он может быть существенной иди несущественной его частью,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либо же он проистекает из области индифферентного впечатления,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каким-либо образом связано с областью возбудителя сновидения. Мнимая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многочисленность условий зависит исключительно от альтернативы: происходит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смещение или не происходит, мы замечаем, что эта альтернатива дает 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возможность с легкостью разъяснить контрасты сно-ВИДРНИЯ, какую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медицинским теориям сновидения шкала от частичного вплоть до полного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бодрствования мозговых клеток.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Отсюда явствует далее, что психически ценный, но не "свежий" элемент (ход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воспоминание) может быть в целях образования сновидения заменен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свежим, но психологически индифферентным элементом, если только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выполнены оба условия: 1. что содержание сновидения связано с только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пережитым и 2. что возбудитель сновидения остается психически ценным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переживанием. В одном лишь случае (а) оба условия выполняются одним и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впечатлением. Если принять во внимание, что те же безразличные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впечатления, которые используются для сновидения, покуда они еще "свежи",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теряют это свое свойство, как только становятся днем (или в крайнем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несколькими днями) старше, то отсюда можно заключить, что свежесть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сообщает последнему некоторую психическую ценность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сновидений; впоследствии мы покажем, чем обосновывается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ценность свежих впечатлений для образования сновидений (Ср. в главе VII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"перенесении").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Между прочим, наше внимание обращается здесь на то, что ночью незаметно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нашего сознания весь материал воспоминаний и представлений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претерпевать значительные изменения. Частое стремление откладывать решение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какого-либо вопроса до утра, выражающееся в пословице "утро вечера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мудренее", безусловно, имеет за собою известное значение. Мы замечаем,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что сейчас из психологии сновидения мы переходим в психологию сна,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что, однако, будет случаться нередко еще и впоследствии. Важные указания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роли свежего материала для образования материала дает 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Пэтцлъ в одной чрезвычайно богатой мыслями работе (Experimentell erregte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Traumbilder in ihren Bezi-ehungen zum indirekten Seven. Zeitschr. f. die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ges. Neurologie und Psychiatric, XXXVU, 1917). </w:t>
      </w:r>
      <w:r w:rsidRPr="00DB2183">
        <w:rPr>
          <w:lang w:val="ru-RU"/>
        </w:rPr>
        <w:t>Пэтцль предлагал различным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испытуемым лицам зарисовать все то, что они сознательно воспринимали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картины в тахистоскопе. Он интересовался затем сновидением испытуемого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 в следующую ночь и предлагал ему точно так же зарисовать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возможности отдельные части этого сновидения. При этом выяснилось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несомненностью, что невоспринятьге испытуемым лицом детали выставленной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тахистоскопе картины дали материал для образования сновидения, в то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сознательно воспринятые и зафиксированные в первом рисунке детали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картины не появлялись вновь в явном содержании сновидения. Материал,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воспринятый работой сновидения, перерабатывается ею в известном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"произвольном", или, правильнее говоря, самодержавном духе с целью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приспособления его к снообразующим тенденциям. Вопросы, затронутые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исследованием Пэтцля, выходят далеко за пределы толкования сновидений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 виде, в каком оно изложено в настоящей книге. Следует вкратце указать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на то, как резко отличается этот новый способ изучения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от прежней грубой техники, которая заключалась в том,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 привносились раздражения, нарушавшие сон.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Есть одно возражение, которое грозит опровергнуть наше последнее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утверждение. Если индифферентные впечатления могут попасть в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лишь покуда они свежи, то почему же в сновидении встречаются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и из прошлых жизненных периодов, которые во время своей свежести,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выражаясь словами Штрюмпеля, - не имели никакой психической ценности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были быть давно забыты, иначе говоря, элементы, которые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отличаются ни свежестью, ни какой-либо психической ценностью?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Возражение это может быть полностью опровергнуто, если обратиться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рассмотрению результатов психоанализа у невротиков. Разрешение вопроса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заключается в том, что передвигание, замещающее психически ценный материал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индифферентным (как для сновидения, так и для мышления), происходит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тот же ранний период и с тех пор запечатлевается в памяти.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первоначально индифферентные элементы теперь уже не индифферентны с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пор, как они, благодаря смещению, приобрели ценность психически важного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материала. То, что действительно оказалось индифферентным, не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никогда воспроизведено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предшествующего изложения можно не без основания заключить,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выставляю утверждение, будто индифферентных возбудителей сновидения,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 с тем и невинных (в смысле ничтожности значения) сновидений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существует. Это действительно мое категорическое утверждение - я исключаю,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разумеется, сновидения детей и сновидения, имеющие своими причинами ночные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ощущения. То, что снится человеку, либо имеет очевидную психическую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ценность, либо же представляется нам в искаженном виде и подлежит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толкованию, которое и раскрывает психическое значение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Сновидение никогда не занимается пустяками; мы не позволяем,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мелочи тревожили нас во сне. Г. Эллис, самый благосклонный критик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"Толкования сновидений", пишет: "Это - пункт, начиная с которого многие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не смогут последовать дальше за Фрейдом" (с. 169). Однако Эллис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предпринял ни единого анализа сновидения и не хочет подумать о том,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неправильно существующее суждение о явном содержании сновидения. Мнимо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невинные сновидения оказываются серьезными после их толкования; у них,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можно так выразиться, имеется "камень за пазухой". Так как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пункт, в котором я могу встретить возражение, и так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считаю нужным иллюстрировать на примере искажающую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ее работу, то я подвергну здесь анализу несколько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"невинных"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1. Одна очень неглупая интеллигентная молодая дама, относящаяся к типу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сдержанных людей, - нечто вроде "тихого омута" - рассказывает: "Мне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снится, что я прихожу на базар слишком поздно и ничего не могу достать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мясника, ни у женщины, торгующей овощами. Конечно, это невинное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но таким сновидение не бывает. Я предлагаю ей рассказать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сновидение более подробно. Тогда она сообщает мне следующее: Она идет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базар со своей кухаркой, которая несет корзину. Она требует что-то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мясника, который говорит ей: "Этого больше нет", и хочет дать ей что-то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другое, замечая: "Это тоже хорошо". Она отклоняет его предложение и идет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женщине, торгующей овощами. Та хочет продать ей странный плод, связанный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пучок, черного цвета. Она говорит: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"Я не знаю, что это, я не беру его".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Связь сновидения с дневными переживаниями довольно проста.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пошла очень поздно на базар и ничего не могла купить. Мясная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лавка была уже закрыта, в таком виде напрашивается описание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переживания. Но разве это не обычный оборот речи, который - или, вернее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говоря, противоположность которого - употребляется для указания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неряшливость в одежде мужчины?49 Впрочем, сновидящая не употребляла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слов, может быть, она избегала их; поищем толкования в деталях,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содержащихся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в сновидении имеет характер разговора, следовательно,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говорит или слышит, а не только думает (а это можно в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 с уверенностью отличить), это проистекает из разговоров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бодрственной жизни, которые обрабатываются как сырой материал,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раздробляются, слегка изменяются, н ( прежде всего вырываются из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связи, в которой она находились. Ср. о разговорах в сновидении главу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работе сновидения. По-видимому, один только автор распознал происхождение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разговоров в сновидении: это - Дельбеф (с. 226), который сравнивает их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"cliches". При толковании можно исходить из таких разговоров. Откуда,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проистекает разговор мясника: Этого больше нет? От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самого; за несколько дней до этого я объяснил ей, что самых ранних детских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переживаний, как таковых больше нет. но что они заменяются в анализе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"перенесениями" и сновидениями. Следовательно, я - мясник, и она отклоняет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перенесения старых образов мышления и ощущения на настоящее. - Откуда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разговор в сновидении: Я не знаю, что это, я не беру его.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 эту фразу нужно расчленить. "Я не знаю, что это", - сказала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сама за день до сновидения своей кухарке, с которой она спорила, и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она прибавила: "Ведите себя прилично". Здесь можно заметить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передвигание; из двух предложений, которые она сказала своей кухарке,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воспроизвела в сновидении то из них, которое не имеет никакого значения;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подавленное же предложение "Ведите себя прилично" согласуется с остальным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сновидения. Так можно было бы сказать каждому, кто заявляет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непристойные требования и кто "забывает закрыть свою мясную лавку".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Созвучность с намеками, содержащимися в приключении с торговкой овощами,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 на то, что мы действительно напали на след толкования. Плод,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продающийся в пучках (продолговатый, как она дополнительно сообщила),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нечто другое: это может быть как спаржа и черная редиска (Rettig),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объединенные в сновидении. Элемент "спаржа" (Spargel) настолько ясен,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не считаю нужным толковать его, но и другой плод - в виде возгласа: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Schwarzer, rett'dich! "Rettig" - редиска, "rett'dich" - спасайся: отсюда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непереводимая игра слов. Я. К. - указывает, как мне кажется, на ту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самую сексуальную тему, которую мы обнаружили с самого начала, когда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хотели приложить к рассказу сновидения выражение: мясная лавка закрыта.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Речь идет здесь не о том, чтобы полностью понять смысл этого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в достаточной мере установили, что оно остроумно и отнюдь не невинно.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интересующихся я сообщаю, что за сновидением скрывается фантазия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непристойном, возбуждающем сексуальность поведении с моей стороны и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отказе со стороны дамы. Тем, кому это толкование кажется неслыханным,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напоминаю о многочисленных случаях, где к врачам предъявлялись подобные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обвинения со стороны истеричек, когда те же самые фантазии проявлялись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искаженном виде и не в виде сновидения, а в сознательном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незамаскированном и бредовом виде. - Психоаналитическое лечение пациентки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началось с этого сновидения. Я лишь впоследствии понял, что она повторила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первоначальную травму, из которой происходил ее невроз, 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пор я находил то же поведение у других лиц, которые в детстве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жертвой сексуальных посягательств и как бы хотели повторения 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II. Вот другое невинное сновидение той же пациентки,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в некотором отношении противоположностью первому: Ее муж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спрашивает: "Не отдать ли настроить рояль7" - Она отвечает: "Не стоит,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 его нужно заново исправить". Сновидение представляет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происшествие предыдущего дня. Муж действительно спрашивал ее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этом, и она ему приблизительно -так же ответила. Но сновидение имеет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скрытое значение. Она хотя и рассказывает о рояле, что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отвратительный ящик, который дает скверный тон (рояль этот был у мужа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свадьбы) и так далее, но ключ к толкованию находится все же не в этом, 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словах: "Не стоит". (Замена противоположностью, как выяснилось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толкования). Слова ее объясняются ее вчерашним визитом к подруге. Там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попросили снять жакет, но она отказалась и сказала: "Не стоит, мне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 нужно сейчас уйти". При этом рассказе я вспоминаю, что она вчера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аналитической работы неожиданно схватилась за жакет, у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расстегнулась пуговица; этим она как будто хотела сказать: "Пожалуйста,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смотрите, не стоит". Таким образом ящик (Kasten) превращается в грудную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клетку (Brustkasten), и толкование сновидения ведет непосредственно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периоду ее физического развития, когда она начала быть недовольной формами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тела. Это сновидение приводит нас также к прошлому, если мы обратим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на элементы "отвратительный" и "плохой тон" и вспомним о том,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маленькие полушария женского тела занимают место больших полушарий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их противоположность и как замещающий их элемент - в намеке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Я прерываю ряд сновидений этой пациентки и привожу короткое невинное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одного молодого человека. Ему снилось, что он снова надевает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 зимний сюртук, хотя ему это и кажется странным. Поводом к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 якобы послужили неожиданно наступившие морозы. При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подробном рассмотрении сновидения мы замечаем, что обе части его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гармонируют друг с другом. Ибо, что может быть особенно "страшного"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человек зимой надевает теплый сюртук? Невинность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разрушается первой же мыслью, появившейся при анализе, воспоминанием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накануне одна дама откровенно рассказала ему, что ее последний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ребенок обязан своим появлением на свет лопнувшему кондому.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воспроизводит ряд мыслей, возникших у него при этом сообщении: тонкий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кондом опасен, толстый же - плох. Кондом же аналогичен сюртуку,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"натягивают";.то же говорится и о сюртуке. Происшествие, подобное тому,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 сообщала эта дама, было для него, холостого,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"страшно". - А теперь вернемся опять к нашей пациентке, видящей невинные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Она ставит свечу в подсвечник, свеча, однако, сломана и плохо стоит.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Подруги в школе говорят, что она очень неловкая, гувернантка находит,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вина не 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Реальный повод имеется и здесь, она действительно вставляла вчера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подсвечник свечу, но свеча эта вовсе не была сломана. Здесь перед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прозрачная символика. Свеча - предмет, способный раздражать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женские половые органы; если она сломана и не держится хорошо, 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означает импотенцию мужа ("это вина не ее"). Знакомо ли, однако,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назначение свечи этой хорошо воспитанной, чуждой всему отвратительному,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молодой женщине. Случайно она может установить, благодаря какому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переживанию она это знает. Катаясь на лодке по Рейну, она встретила другую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лодку, в которой сидели студенты и пели вульгарную песню: "Когда шведская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королева за закрытой ставней со свечой Аполлона..." Последнего слова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расслышала или не поняла. Ее муж должен был дать ей требуемое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объяснение. Эта песня заменилась в сновидении невинным воспоминанием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поручении, которое она выполнила однажды в пансионе очень неловко; дело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происходило как раз при закрытых ставнях. Связь темы об онанизме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импотенцией достаточно ясна". "Аполлон" в скрытом содержании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связывает это сновидение с прежним сновидением, в котором была речь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девственной Палладе. Ясно, таким образом, что о невинном характере и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не может быть и речи.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V. Для того чтобы взаимоотношения сновидений и действительных переживаний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спящего не показались чересчур прозрачными, я приведу здесь еще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которое тоже кажется на первый взгляд невинным. Мне снилось,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рассказывает она, что я наложила в сундук столько книг, что не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закрыть его, и это мне приснилось точно так, как это произошло со мной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действительности. Здесь пациентка сама обращает внимание на совпадение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 действительностью. Все такие суждения о сновидении, замечая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поводу сновидения, хотя они созданы бодрственным мышлением, относятся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не менее к открытому содержанию сновидения, как нам покажут и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дальнейшие примеры. Итак, нам говорят, что то, что человеку снилось,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произошло с ним днем (См. примечание на с. 22 и сл).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долго сообщать о том, каким путем мы пришли к ряду свободно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возникающих мыслей, в которых на помощь толкованию пришел английский язык.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сказать, что здесь речь идет опять-таки о маленьком ящике (box)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(сравни сновидение о мертвом ребенке в коробке), который так заполнен,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туда больше ничего не входит. По крайней мере, на этот раз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 ничего дурного.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всех этих "невинных" сновидениях бросается в глаза сексуальный момент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мотива цензуры. Но это вопрос принципиального значения,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мы, однако, оставим в стороне.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б) Инфантильное как источник сновидений. Относительно третьей особенности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сновидения мы вместе со всеми другими авторами (вплоть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Роберта) высказывали, что в сновидении могут найти себе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ранних периодов жизни, относительно которых память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бодрственном состоянии оказывается бессильной. Насколько часто наблюдается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это, сказать, конечно, трудно, так как распознать происхождение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сновидения по пробуждении не представляется возможным.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Доказательство, что речь идет здесь о впечатлениях детства необходимо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быть приведено объективным путем, для чего лишь в редких случаях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бывают налицо необходимые условия. Особенно доказательной представляется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рассказанная Мори история одного человека, который однажды решился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20-летнего отсутствия посетить свою родину. В ночь перед отъездом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приснилось, что он находится в незнакомом городе и встречает на улице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незнакомого господина, с которым и вступает в разговор. Приехав на родину,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убеждается, что эта улица находится неподалеку от дома, где он провел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детство, а незнакомый господин из сновидения оказался живущим там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умершего отца. Это, по-видимому, чрезвычайно убедительное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доказательство того, что и улицу, и этого человека он видел в детстве.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впрочем, следует видеть выражение его нетерпения все равно,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в сновидении девушки, в кармане которой находится билет на концерт,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в сновидении ребенка, которому отец обещал отправиться на Гамо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Мотивы, по которым именно это впечатление детства проявилось в сновидении,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быть раскрыты, конечно, лишь путем детального анализа.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Один из моих коллег, который хвастался тем, что его сновидения 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подвергаются процессу искажения, сообщил мне, что ему недавно приснилось,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управляющий его отца находится в постели его бонны, жившей у них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доме, пока ему не исполнилось 11 лет. Местность, где произошла эта сцена,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пришла ему в голову еще в сновидении. Заинтересовавшись живо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он сообщил его своему старшему брату, который, смеясь,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подтвердил ему реальность этого сновидения. Он вспоминает, что ему в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было шесть лет. Любовники обычно напаивали его, старшего мальчика,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пивом, когда обстоятельства складывались благоприятно для того, чтобы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могли провести вместе ночь. С младшим же мальчиком, в то время трехлетним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ребенком - нашим сновидцем, - спавшим в комнате бонны, любовники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считались.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Еще в другом случае можно с уверенностью, даже без помощи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констатировать, что сновидение содержит в себе элементы детства, -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том случае, когда сновидение носит повторяющийся характер, когда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 человеку в детстве, снится ему время от времени и впоследствии.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известным примерам такого рода я могу присоединить еще несколько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сообщенных мне моими пациентами, хотя у себя лично я таких повторяющихся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не помню. Один врач, лет тридцати, сообщил мне, что он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 и до настоящего времени видит часто во сне желтого льва;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происхождении этого образа он может дать самые точные сведения.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знакомый ему из сновидений лев нашелся однажды в действительности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оказался давно заброшенной фарфоровой безделушкой; молодой человек узнал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тогда от своей матери, что безделушка эта была в детстве его любимой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игрушкой, о чем, однако, сам он совершенно забыл.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же от явного содержания сновидения обратиться к мыслям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предстающим перед нами лишь после анализа, то мы с удивлением констатируем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наличность детских переживаний и в таких сновидениях, содержание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 не указывает на это. Вышеупомянутому коллеге, которому снился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"желтый лев", я обязан сообщением чрезвычайно разительного примера такого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После чтения книги Нансена о путешествии на полюс,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приснилось, будто в ледяной пустыне он гальванизирует отважного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путешественника, стараясь излечить его от ишиаса, которым он страдает.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анализа этого сновидения ему пришел на память один эпизод из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детства, без которого его сновидение осталось бы непонятным. Когда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три или четыре года, он однажды с любопытством слушал, как взрослые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говорили о полярных экспедициях: он спросил отца, тяжелая ли это болезнь.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Он, очевидно, спутал слова "Re-isen" (путешествие) и "ReiBen" (боль).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Насмешки его братьев и сестер позаботились о том, чтобы этот осрамивший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эпизод не исчез из его памяти.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Совершенно аналогично обстоит дело с моим анализом сновидения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"монографии о цикламене", в котором я натолкнулся на воспоминания об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эпизоде моего детства, когда отец отдал мне, пятилетнему мальчику, книгу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картинками для того, чтобы я ее уничтожил. Возникает, однако, сомнение,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играет ли это воспоминание действительную роль в образовании данного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не случайно ли проявилось оно при анализе.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разнообразие и взаимная связь отдельных элементов ассоциаций говорит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 первого предположения: цикламен - любимый цветок - любимое кушанье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артишоки - разрывание лист за листом, как артишоки (этот оборот речи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было слышать в то время ежедневно применительно к разделу Китая);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гербарий - книжный червь, любимой пищей которого являются книги. Помимо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я могу удостоверить, что последний смысл сновидения, который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счел возможным сообщить, стоит в самой тесной связи с содержанием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детского эпизода.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 других сновидений показывает, что желание, послужившее поводом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образованию сновидения и осуществление которого образует последнее,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из воспоминаний детства, так что субъект, к удивлению своему,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замечает, что в сновидении он якобы продолжает свою жизнь ребенка с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желаниями и импульсами.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продолжу здесь толкование сновидения, из которого мы уже однажды сделали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ценный вывод, именно сновидение: коллега Р. - мой дядя.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показало нам, что в основе его лежит несомненное желание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назначенным профессором; нежные чувства, проявленные в сновидении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коллеге Р., мы объяснили моим протестом против оскорбления обоих коллег,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содержавшегося в мыслях сновидения. Так как это снилось мне самому, 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 продолжить анализ, сказав, что отнюдь не был удовлетворен найденным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разъяснением. Я знал, что мое суждение о коллегах, вошедших в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было действительно совершенно иным; сила желания не разделить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судьбу относительно получения профессорского звания казалась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чересчур незначительной, чтобы разъяснить всецело противоречие между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суждением в бодрственном состоянии и в сновидении. Если мое стремление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получить этот титул настолько сильно, то оно свидетельствует о болезненном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честолюбии, от которого я, насколько мне известно, чрезвычайно далек.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знаю, что бы сказали по этому поводу мои друзья и знакомые; быть может,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честолюбив; но если бы это было так, то мое честолюбие 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обратилось бы на другие объекты, а не на титул и звание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экстраординарного профессора.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Откуда же это честолюбие, приписанное мне сновидением? Я вспоминаю,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детстве мне часто рассказывали, что при моем рождении какая-то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старуха-крестьянка предсказала моей матери, что она подарила жизнь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великому человеку. Такое предсказание не может никого удивить; на свете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много исполненных ожидания матерей и так много старых крестьянок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 старых | женщин, власти которых на земле пришел конец, и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обратились к будущему. Это дело, конечно, далеко не убыточное для тех,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 занимается пророчествами. Неужели же мое честолюбие проистекает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источника? Однако я припоминаю еще одно аналогичное впечатление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 моего отрочества, которое, пожалуй, даст еще более правдоподобное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объяснение. Однажды вечером в одном из ресторанов на Пратере, куда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брали с собой родители (мне было тогда одиннадцать или двенадцать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лет), мы увидели человека, ходившего от стола к столу и за небольшой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гонорар импровизировавшего довольно удачные стихотворения. Родители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послали меня пригласить импровизатора к нашему столу; он оказался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благодарным посыльному. Прежде чем его успели попросить о чем-нибудь,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посвятил мне несколько рифм и считал в своем вдохновении вероятным,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стану когда-нибудь "министром". Впечатление от этого второго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пророчества я очень живо помню. Это было время как раз гражданского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министерства; отец незадолго до этого принес домой портреты новых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министров Герб с та, Гискра, Унгера, Бергера и др., которые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разукрасили. Среди них были даже евреи, и каждый подававший надежды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еврейский мальчик видел перед собою министерский портфель. С впечатлениями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 времени связан и тот факт, что я незадолго до поступления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университет хотел поступить на юридический факультет и лишь в последний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 изменил свое решение. Медику министерская карьера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недоступна. Обращаюсь снова к своему сновидению. Я начинаю понимать,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перенесло меня из печального настоящего в полное надежд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гражданского министерства и исполнило мое тогдашнее желание. Оскорбив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обоих своих уважаемых коллег только за то, что они евреи, и назвав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"дураком", а другого "преступником", я играю своего рода роль министра,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попросту занял в сновидении министерское кресло. Какая месть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превосходительству! Он отказывается в утверждении меня экстраординарным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профессором, а я в отместку за это занимаю в сновидении его место.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другом случае я мог заметить, что желание, возбудившее сновидение,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относилось к настоящему, но все же было значительно подкреплено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воспоминанием детства. Речь идет о целом ряде сновидений, вызванных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желанием попасть в Рим. По всей вероятности, это желание еще долгое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будет удовлетворяться одними сновидениями, так как в то время года,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я имею возможность выезжать, пребывание в Риме для меня вредно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виду опасности его для моего здоровья. С тех пор я давным-давно узнал,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истолкования таких издавна считавшихся недостижимыми желаний нужно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немного мужества. Однажды мне приснилось, что я из окна вагона вижу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Тибр и Мост ангелов. Поезд трогается, и мне приходит в голову, что я ведь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городе не был. Вид, открывшийся передо мною в сновидении, напоминал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известную гравюру, виденную накануне в гостиной моей пациентки. В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какой-то человек ведет меня на гору и показывает мне Рим, окутанный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туманом: город настолько далек от меня, что я удивляюсь отчетливости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раскрывшейся передо мной картины. Сновидение это имело свое продолжение,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я, однако, лишен возможности здесь привести. В нем, однако, легко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подметить мотив "лицезрения издали земли обетованной". Город,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я сперва вижу в тумане - это Любек. Гора находит свое отображение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Глейхенберге (по-немецки Berg - гора). В третьем сновидении я очутился,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наконец, в Риме, как говорит мне сновидение; к моему большому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разочарованию, я вижу, однако, не самый город, а лишь небольшую речку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темной водой: на одном берегу черная скала, на другом луга с высокими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белыми цветами. Я вижу некоего господина Цукера (Цукер в переводе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означает: сахар. Я. К) (с которым я очень мало знаком) и решаюсь спросить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о дороге в город. Ясно, что я тщетно пытаюсь увидеть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город, которого не видел в бодрственной жизни. Если же я разложу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на отдельные элементы, то белые цветы, виденные мною, указывают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знакомую мне Равенну, которая некоторое время боролась за первенство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Римом. В болотах, в окрестностях Равенны мы нашли в черной воде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прекраснейшие морские розы; в сновидении они растут на лугах,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нарциссам на нашем Аусзее: в Равенне было очень трудно достать их из воды.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Темная скала на берегу живо напоминала долину Тепль близ Карлсбада.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"Карлсбад" же дает мне возможность, объяснить, почему я спрашиваю о дороге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господина Цукера. В материале моего сновидения можно заметить наличность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забавных еврейских анекдотов, которые содержат в себе глубокую,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печальную житейскую мудрость и которые мы так охотно цитируем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разговоре и в письмах. Один из них представляет собою историю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"конституции": Здесь - в смысле строения тела. Я. К. один бедный еврей сел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билета в скорый поезд, шедший в Карлсбад; на каждой станции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высаживали и, наконец, на одной, встретив знакомого, который спросил 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куда он едет, он ответил ему: "Если моя конституция выдержит, - 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Карлсбад". Мне припоминается еще и другой анекдот об одном еврее,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знавшем французского языка и попавшем в Париж, где он вынужден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спрашивать, как ему попасть на улицу Ришелье. Париж был тоже долгие годы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целью моих стремлений, и счастливое чувство, охватившее меня, когда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впервые попал в мировой город, показалось мне ручательством за то,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остальные мои желания исполнятся. Вопросы о дороге тесно связаны с Римом,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куда, как известно, ведут все дороги. Кроме того, фамилия Цукер (сахар)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 на Карлс-бад, куда мы посылаем всех больных, страдающих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кон-ституциональной болезнью - диабетом. Поводом к этому сновидению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послужило предложение моего берлинского друга встретиться на Пасху в Праге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нам предстояло с ним выяснить некоторые вопросы, касающиеся сахара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(Zucker) и диабета.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Четвертое сновидение, виденное мною вскоре после третьего, снова перенесло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в Рим. Я вижу улицу и удивляюсь множеству немецких плакатов,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расклеенных там. Накануне я пророчески писал моему другу, что в Праге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немцы едва ли могут рассчетывать на приятное времяпрепровождение.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выражает, таким образом, одновременно и желание встретиться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 в Риме, а не в столице Богемии, и, кроме того, желание, относящееся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к моим студенческим годам, чтобы в Праге относились с большей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терпимостью к немецкому языку. Чешский язык знаком мне, правда, немного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 (до трехлетнего возраста), так как я родился в маленьком местечке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Марене, населенном преимущественно славянами. Одно чешское стихотворение,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слышанное мною в юности, настолько запечатлелось в моей памяти, что я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сегодня могу прочесть его наизусть, хотя не понимаю значения слов.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и эти сновидения были тесно связаны с впечатлениями моего раннего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время моего последнего итальянского путешествия, когда я между прочим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проезжал мимо Тразимен-ского озера, я увидел Тибр, и, к глубокому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сожалению, должен был повернуть обратно, не доезжая восьмидесяти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километров до Рима; я нашел, наконец, подкрепление, которое черпает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страстное желание увидеть вечный город из внешних впечатлений. Я обдумал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план поехать в будущем году в Неаполь через Рим, и мне неожиданно пришла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память фраза, которую я прочёл, по всей вероятности, у одного из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классиков: "Большой вопрос, кто усерднее бегал взад и вперед по комнате,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решив наконец отправиться в Рим, - кон-ректор Винкельман или полководец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Ганнибал". Я шел ведь по стопам Ганнибала, мне, как и ему, было не суждено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увидеть Рим, он также отправился в Кампа-нью в то время, как весь мир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ожидал его в Риме. Ганнибал, с которым у меня есть это сходство,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любимым героем моих гимназических лет; как многие в этом возрасте,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отдавал свои симпатии в пунических войнах не римлянам, а карфагенянам.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затем в старшем классе я стал понимать все значение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происхождения от семитской расы и антисемитские течения среди товарищей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заставили меня занять определенную позицию, тогда фигура семитского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полководца еще больше выросла в моих глазах. Ганнибал и Рим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символизировали для юноши противоречие между живучестью еврейства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организацией католической церкви. Значение, которое приобрело с тех 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антисемитское движение для моей психики, зафиксировало затем ощущения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из того раннего периода. Таким образом, желание попасть в Рим стало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символом многих других горячих желаний, для осуществления которых надо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трудиться со всей выдержкой и терпением карфагенян и исполнению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столь же благоприятствует судьба, как и осуществлению жизненной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задачи Ганнибала.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Я. снова наталкиваюсь на еще одно юношеское переживание, проявляющееся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этих ощущениях и сновидениях. Мне было десять или двенадцать лет,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отец начал брать меня с собою на прогулки и беседовать со мной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самых разных вещах. Так, однажды, желая показать мне, насколько мое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лучше, чем его, он сказал мне: "Когда я был молодым человеком, я ходил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субботам в том городе, где я родился, в праздничном пальто, с новой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хорошей шляпой на голове. Вдруг ко мне подошел один христианин, сбил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кулаком шляпу и закричал: "Жид, долой с тротуара!" - "Ну, и что же 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сделал?" - "Я перешел на мостовую и поднял шляпу", - ответил отец.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показалось мне небольшим геройством со стороны большого сильного человека,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вел меня, маленького мальчика, за руку. Этой ситуации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противопоставил другую, более соответствующую моему чувству: сцена,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которой отец Ганнибала Гамилькар Варка, заставил своего сына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поклясться перед алтарем, что он отомстит римлянам. С тех пор Ганнибал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занял видное место в моих фантазиях. В первом издании этой книги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напечатано Гасбрубал; это - поразительная ошибка, объяснение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дал в своей "Психопатологии обыденной жизни". (Русск. перев. в издании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кн-ва Современные проблемы, Москва, 1924).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Мне кажется, что увлечение карфагенским полководцем я могу проследить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дальше в глубь моего детства, так что и здесь речь идет лишь о перенесении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существовавшего аффективного отношения на новый объект. Одной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первых книг, попавших мне в руки, была "История Консулата и Империи"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Тьера; я помню, что на своих оловянных солдатиков я наклеил маленькие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записочки с именами первых императорских маршалов и что в то время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Массена (аналогия с еврейским именем: Менассе) был моим любимцем. (Это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предпочтение следует объяснить совпадением дат рождения, отделенных 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одним столетием.) Сам Наполеон, благодаря своему переходу через Альпы,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связь с Ганнибалом. Быть может, развитие этого военного идеала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проследить еще далее в глубь детства вплоть до желания, проявившегося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полудружественным, полувраждебным отношениям между моим старшим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один год товарищем и мною, когда мне было три года и когда я был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слабой стороной.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Чем глубже мы проникаем в анализ сновидений, тем чаще мы нападаем на следы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переживаний детства, которые в скрытом содержании сновидений играют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 последних.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Выше мы говорили, что сновидение чрезвычайно редко воспроизводит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таким образом, что они в неизменном виде образуют явное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содержание. Тем не менее можно найти несколько примеров и этого явления;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добавлю от себя еще несколько сновидений, имеющих связь опять-таки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переживаниями детства. У одного из моих пациентов одно из сновидений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неискаженным воспроизведением одного сексуального эпизода;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воспроизведение это было тотчас распознано как совершенно правильное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воспоминание. Воспоминание о нем, правда, никогда не исчезало из памяти,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с течением времени очень потускнело, и оживление его явилось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результатом предшествовавшей психоаналитической работы. Пациент этот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возрасте 12 лет посетил однажды своего больного товарища; тот случайно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сбросил с себя одеяло и оказался обнаженным в постели. При виде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полового органа пациент мой, повинуясь своего рода навязчивости, тоже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обнажился и коснулся penis'a товарища. Тот был, однако, так рассержен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удивлен, что он смутился и ушел. Сцену эту в точности воспроизвело 23 года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спустя сновидение, с той лишь разницей, что пациент мой играл не активную,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пассивную роль, а личность школьного товарища заменилась одним из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теперешних знакомых.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Разумеется, обычно детские эпизоды в явном содержании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проявляются лишь отдельными намеками и могут быть раскрыты лишь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толкования. Сообщение таких примеров едва ли особенно убедительно,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правдивости детских переживаний нет никаких гарантий; даже память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большинстве случаев отказывается их признавать. Право констатировать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такие детские переживания возникает при психоаналитической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работе из целого ряда моментов, которые в своем совместном действии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являются в достаточной мере надежными. Выхваченные в целях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из своего комплекса, такие сведения сновидений к детским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переживаниям, быть может, производят недостаточное впечатление, особенно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 что я не сообщаю даже всего материала, на который опирается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толкование. Все это, однако, не может побудить меня отказаться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сообщения этих примеров.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Одна из моих пациенток сообщает следующее сновидение: Она находится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большой комнате, в которой стоят всевозможное машины; ей кажется,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в ортопедической лечебнице. Она слышит, что мне очень некогда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должна лечиться вместе с пятью другими пациентками. Она противится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и не хочет лечь в предназначенную для нее постель - или на что-то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другое. Она стоит в углу и ждет, чтобы я сказал, что это неправда.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тем высмеивают ее и говорят, что это каприз. Наряду с этим у 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чувство, как будто она сделает много маленьких квадратов.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Первая часть этого сновидения имеет связь с лечением и с перенесением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меня. Вторая - содержит намек на детский эпизод; обе части связаны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упоминанием о постели. "Ортопедическая лечебница" объясняется моими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словами: однажды я сравнивал продолжительность ее лечения с лечением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ортопедической лечебнице. В начале ее лечения я заявил ей, что пока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нее немного времени, но что впоследствии я сумею посвящать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ежедневно целый час. Это возбудило в ней старое чувство,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характерное для детей, склонных к истерии. Они ненасытны в любви. Моя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пациентка была самой младшей из шести сестер (отсюда ^вместе с пятью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другими") и как таковая - любимица отца. Ей казалось, что отец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посвящает ей слишком мало времени и внимания. То, что она ждет, чтобы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сказал, что это неправда, имеет следующее объяснение: портной прислал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платье со своим подмастерьем, и она дала ему деньги, чтобы он вручил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портному. Потом она спросила своего мужа, не придется ли ей вторично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заплатить деньги, если подмастерье их потеряет. Желая ее подразнить (в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ее тоже дразнят), муж заявил ей: "Конечно". Она не отставала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и все время ждала, что он скажет наконец что это неправда. Скрытое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 можно конструировать в виде мысли, что она боится,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ей придется заплатить мне двойной гонорар, если я буду посвящать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двойное время, эта мысль о скупости ей неприятна, "грязна". (Неопрятность,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имевшая место в детстве, чрезвычайно часто замещается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скупостью; слово "грязный" образует при этом связующее звено). Если все,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говорится в сновидении об ожидании, должно изобразить слово "грязный",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стояние в углу и отказ лечь в постель относятся сюда же: в детстве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 запачкала постель" и в наказание за это ее поставили в угол;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угрожали тем, что папа не будет ее больше любить, сестры высмеивали ее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далее Маленькие квадраты указывают на ее маленькую племянницу,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показывала ей арифметическую загадку, как расположить в девяти квадратах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цифры таким образом, чтобы при сложении во всех направлениях получать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сумме 15.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Сновидение мужчины: он видит двух мальчиков, которые борются; как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заключить из лежащих вокруг инструментов - это мальчики бондаря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(FaBbinder); один из мальчиков повалил другого, мальчик, который лежит,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серьги с синими камнями. Он спешит к мальчику, который провинился,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поднятой палкой, чтобы наказать его. Последний убегает к одной женщине,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стоит у дощатого забора, как будто она его мать. Это - жена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поденщика, она стоит к сновидящему спиной. Наконец, она поворачивается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нему и смотрит на него ужасным взглядом, так что он в испуге убегает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оттуда. Видно, как выступает красное мясо из нижних век на ее глазах.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в большей мере использовало тривиальные события предыдущего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дня. Он вчера видел в действительности двух мальчиков на улице,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повалил на землю другого. Когда он поспешил к ним, чтобы уладить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ссору, они оба обратились в бегство. - Мальчики бондаря: этот элемент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выяснился лишь после следующего сновидения, в анализе которого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употребляет оборот речи: Dem FaB den Boden ausschla-gen (испортить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дело). - Серьги с синими камнями носят, согласно его наблюдениям,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большинстве случаев проститутки. Таким образом, сюда присоединяется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известный стих о двух мальчиках: "Другой мальчик, который назывался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Марией..." (то есть был девочкой). - Стоящая женщина: после эпизода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двумя мальчиками он пошел погулять на берег Дуная и, воспользовавшись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уединенностью этой местности, помочился около Дощатого забора. Когда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пошел дальше, он встретил прилично одетую, пожилую даму,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приветливо ему улыбнулась и хотела вручить ему свой адрес.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 как женщина стоит в сновидении в такой позе, какая обычно бывает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мочеиспускании, то речь идет о женщине, которая мочится, и к этому 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отнести ужасный "вид", выступание красного мяса, которое может относиться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к зиянию половых органов при сидении на корточках; картина эта,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виденная в детстве, опять выступает в позднейшем воспоминании как "дикое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мясо", как "рана". Сновидение объединяет два повода, при которых маленький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 может видеть половые органы маленькой девочки: при опрокидывании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землю и при мочеиспускании, и, как явствует из другой связи,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сохраняет воспоминание о наказании или об угрозе отца вследствие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проявленного в обоих этих случаях мальчиком сексуального любопытства50.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Целый комплекс детских воспоминаний, кое-как соединенных в одну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фантазию, находится в следующем сновидении одной молодой дамы.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идет за покупками и страшно спешит. На Грабене она вдруг падает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колени, как подкошенная. Вокруг нее собирается толпа, но никто ей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помогает. Она делает попытку встать, но напрасно. Наконец, ей удается,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сажают в карету, которая должна отвезти ее домой. В окно ей бросают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большую переполненную корзину (похожую на корзину для закупок).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Первая половина сновидения, по всей вероятности, объясняется видом упавшей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лошади, равно как и элемент сновидения "подкошенный" указывает на скачки.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юности она ездила верхом, в детстве она, вероятно, воображала себя также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лошадью. С падением имеет связь ее первое воспоминание о 17-летнем сыне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швейцара, который, упав на улице в эпилептических судорогах, был привезен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домой в карете. Об этом она, конечно, только слышала, но представление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эпилептических судорогах, о "падении" овладело ее фантазией и оказало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 влияние на форму ее собственных истерических припадков.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женщине снится падение, то это почти всегда имеет сексуальный смысл,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"падшей"; для нашего сновидения это толкование не вызывает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никаких сомнений, так как она падает на Грабене, известном в Вене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сборище проституток. Корзина для закупок дает нечто большее,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толкование. Как корзина (Korb) она напоминает о многочисленных отказах,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которыми она раньше наградила всех своих женихов и который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впоследствии, по ее мнению, получила сама. "Korb" в переводе означает: 1)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корзина и 2) отказ жениху; отсюда непереводимая на русский язык игра слов.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Я. К. Сюда относится также то, что ей 11 никто не хочет помочь, что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сама учитывает как ^j признак пренебрежения. Корзина для покупок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напоминает далее о фантазиях, которые были уже подвергнуты анализу,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она выходит замуж за человека, в общественном положении стоящего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ниже ее, и теперь она должна сама ходить на рынок. Наконец, корзина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покупок может быть истолкована и как атрибут прислуги. Сюда же относятся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дальнейшие воспоминания детства: о кухарке, которую уволили за то, что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крала; эта кухарка тоже упала на колени и просила прощения. Ей тогда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двенадцать лет. Затем о горничной, которую уволили за то, что она сошлась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кучером, за которого, впрочем, впоследствии вышла замуж.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служит, таким образом, источником упоминания об извозчиках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(которые в противоположность действительности не заботятся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упавшей). Нам остается только разъяснить еще то, что корзину кидают 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окно. Это напоминает о том, как пассажирам, выходящим на маленьких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станциях, кидают багаж в окно, и имеет связь с пребыванием в деревне,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воспоминанием о том, как один господин кидал знакомой даме синие сливы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окно, как ее малень- j кая сестра постоянно боялась после того,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какой-то бродяга посмотрел ей в окно. За всем этим всплывает смутное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(относящееся к десяти годам ее жизни) о бонне, жившей у них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доме и имевшей связь с лакеем; бонна эта была "отправлена", "выброшена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дверь" (в сновидении противоположность); к этой истории мы приблизились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многими другими путями. Багаж, сундук прислуги венцы называют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пренебрежительно "семь слив". "Забирай свои семь слив и убирайся".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моей коллекции чрезвычайно много таких сновидений, анализ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к смутным, а иногда и совершенно позабытым воспоминаниям детства,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даже из возраста до трех лет. Не следует, однако, выводить из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заключения, имеющего какое-либо общее значение для теории сновидения.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них речь идет о невротиках и даже об истериках, и роль детских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 в их сновидениях может быть обусловлена наличностью у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невроза, а вовсе не сущностью самих сновидений. Однако при толковании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собственных сновидений, предпринимаемом не из-за грубых симптомов болезни,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тоже очень часто наталкиваюсь неожиданно в скрытом содержании их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эпизоды из детства; иногда даже целый ряд сновидений допускает объяснение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каким-либо детским переживанием; примеры этого я уже приводил; в будущем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придется сообщить целый ряд их. Может быть, я поступлю лучше всего,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закончу эту главу сообщением нескольких собственных сновидений,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свежие впечатления и давно забытые детские переживания играют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 довольно видную роль.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После того как я много ездил по городу и лег в постель усталый и голодный,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великие жизненные потребности дают знать о себе во сне, и мне снится: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иду в кухню и прошу дать мне чего-нибудь поесть. Там стоят три женщины,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одна хозяйка; она что-то вертит в руках, точно собирается делать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клецки. Она просит меня подождать, пока будет готово (ее речь не совсем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ясна). Я проявляю нетерпение и обиженный выхожу из кухни и надеваю пальто;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первое, которое я пробую надеть, мне слишком длинно. Я снимаю его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удивляюсь, что у него меховой воротник. На другом почему-то длинный кушак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турецкой материи. Появляется какой-то незнакомец с продолговатым лицом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маленькой бородкой и не дает мне надеть пальто, говоря, что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принадлежит ему61. Я показываю, что оно все сплошь вышито турецкими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узорами. Он спрашивает: Какое вам дело до турецких (узоров, поясов...)?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мы очень любезны друг с другом.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анализе этого сновидения мне неожиданно приходит в голову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роман, который я прочел, будучи 13-летним мальчиком. Я начал его,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конца первого тома. Названия этого романа и автора я никогда не знал,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развязку его прекрасно помню. Герой сходит с ума и все время повторяет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имена трех женщин, принесших ему в жизни высшее счастье и высшее горе.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из этих имен - Пелати. Однако я не знаю еще, какую роль играет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в моем дальнейшем анализе. Неожиданно эти три женщины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превращаются в моих мыслях в трех Парок, которые прядут судьбу человека,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знаю, что одна из этих женщин, хозяйка в сновидении - мать, дающая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жизнь, а иногда, как например мне, и первую жизненную пищу. У женской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груди скрещиваются любовь и голод. Один молодой человек, как сообщает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анекдот, бывший 5эль-шим поклонником женской красоты, заметил однажды,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разговор зашел об его красивой кормилице: ему 1| очень жаль,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использовал лучше тот удобный '" случай, когда он лежал у нее на груди.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обычно пользуюсь этим анекдотом для разъяснения момента запоздалости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механизме психоневрозов. - Одна из Парок вертит что-то в руках, 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делает клецки. Странное занятие для Парки - оно требует объяснения!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Объяснения я нахожу в другом более раннем воспоминании детства. Когда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шесть лет, я учился у матери, и она сказала мне, что мы сделаны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земли и должны превратиться в землю. Мне это не понравилось, и я выразил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сомнение. Тогда она потерла руку об руку" подобно тому, как хозяйка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делала клецки, с той только разницей, что у нее не было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ладонями теста, и показала мне черные частички эпидермы,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отделяются при трении ладони о ладонь. Она хотела мне иллюстрировать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мысль, что | мы сделаны из земли. Мое удивление этой демонстрации ad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oculos было безгранично, и я усвоил себе веру в то, что впоследствии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прочел в словах: "Ты обязан природе смертью". Оба аффекта, относящихся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детскому эпизоду, удивление и покорность неизбежному, имеются налицо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другом сновидении, которое я видел незадолго до этого и которое впервые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вернуло меня к воспоминанию об этом детском переживании.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идя в кухню, я действительно иду к Паркам, в детские годы, будучи голоден,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часто отправлялся в кухню, и мать, стоя у плиты, просила меня подождать,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обед будет готов. Но вот "клецки" (Knodel)! Один из моих профессоров,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раз тот, которому я обязан своими гистологическими познаниями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(эпидерма), имеет связь со словом "Knodel". Кнеделъ была фамилия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человека, которого он обвинил в плагиате своего сочинения. Совершить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плагиат, присвоить то, что принадлежит другому, приводит нас ко второй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 сновидения, в которой я якобы совершил кражу пальто; это напоминает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о воре, который долгое время крал в передней университета пальто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студентов. Я употребил выражение "плагиат" не намеренно, а сейчас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замечаю, что оно относится к скрытому содержанию сновидения, так как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служить мостом между отдельными отрывками явного содержания. Ассоциация: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Пелаги - плагиат - плагиостомы (О плагиостомах я упомянул непроизвольно,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напоминают мне об одном неприятном для меня эпизоде на экзамене у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профессора) (акулы)- рыбий пузырь - связывает прочитанный мною роман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делом Кнеделя и с пальто (iiberzieher), что имеет, очевидно, отношение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сексуальной технике. "Uberzieher" означает одновременно и пальто и кондом.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Я. 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(Ср. сновидение Мори о кило-лото). Это, правда, чрезвычайно натянутое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бессмысленное сопоставление, но бодрственное мышление не могло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составить его, если оно не было дано в готовом виде в сновидении. И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доказательства того, что стремление создавать такие сопоставления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 никаких преград, служит дорогое мне название Брюкке (мост)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(словесный мост см. выше), которое напоминает мне о том самом институте,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я провел мои самые счастливые часы в качестве ученика, впрочем,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всякой надобности для себя ("So wird's Euch an der Weisheit Briisten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mit jedem Tage mehr geliisten") ("Вас будет с каждым днем все больше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 манить в объятия мудрости") в противоположность к той алчности,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терзает меня в сновидении. И наконец всплывает воспоминание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 дорогом мне учителе, фамилия которого опять-таки звучит, как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съедобное (Fleischi ("Fleisch" - мясо), как и Knodel), и о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печальном эпизоде, в котором играют роль чешуйки эпидермиса (мать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хозяйка) и душевная болезнь (роман) и средство из латинской кухни,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утоляющее голод: кокаин.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запутанный ход мыслей может быть продолжен и дальше, 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 путем толкования раскрыть все содержание сновидения без остатка, но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отказываюсь от этого, так как личные жертвы, которых должно мне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стоить, слишком велики. Я воспользуюсь одной лишь нитью,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 ведет к мысли, лежащей в основе всего этого хаоса.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Незнакомец с продолговатым лицом и маленькой бородкой, помешавший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одеться, напоминает мне одного купца в Спалато, у которого моя жена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накупила множество турецких материй. Его звали Поповик; это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подозрительная фамилия, которая дала повод и юмористу Штеттенгейму сделать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замечание, содержащее намек ("Он назвал мне свою фамилию и, покраснев,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пожал мне руку".) Впрочем, здесь мы встречаемся с злоупотреблением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фамилией, что и выше: Пелаги, Кне-дель, Брюкке, Флейшль. Что такая игра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именами собственными является детской шалостью, я думаю, не встретит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возражений ни у кого; но если я занимаюсь этим, то это акт возмездия,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моя собственная фамилия несчетное число раз была жертвой таких глупых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потуг на остроумие. Гете заметил однажды, насколько человек чувствителен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фамилии, которой он обрастает, точно кожей, когда Гердер сочинил по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поводу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его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фамилии</w:t>
      </w:r>
      <w:r w:rsidRPr="00250339">
        <w:rPr>
          <w:lang w:val="en-US"/>
        </w:rPr>
        <w:t>: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"Der du von Gottern abstammst, vom Goten oder vom Kote" - "So seid ihr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Gotterbilder auch zu Staub".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замечаю, что это отступление относительно злоупотребления фамилиями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подготовить нас только к этой жалобе. - Покупки в Спалато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напоминают о других покупках в Каттаро: немного поскупился и упустил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 купить хорошие вещи (см. выше: "Упустил случай у кормилицы").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мыслей, внушенных спящему голодом, гласит следующее: не нужно ничего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упускать, нужно брать все, что есть, даже если совершаешь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небольшую несправедливость: нельзя упускать случая, жизнь так коротка,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смерть неизбежна. Так как эта мысль имеет и сексуальный смысл и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желание не останавливается перед несправедливостью, то это "саг-ре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diem" должно опасаться цензуры и скрываться за сновидением. К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присоединяются и все противоположные мысли, воспоминания о том времени,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спящему было достаточно духовной пищи, все увещевания старших и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угрозы страшными сексуальными карами.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Следующее сновидение требует более обстоятельного предварительного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отправился на западный вокзал, желая поехать в Аусзее, но почему-то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вышел на перрон к поезду, отходящему в Ишль. Там я вижу графа Туна,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тоже едет в Ишль к императору. Несмотря на дождь, он приехал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открытой коляске, вышел первым на перрон и жестом молча отстранил от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сторожа, который не узнал его и спросил у него билет. Поезд в Ишль уходит;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приходится уйти с перрона и вернуться в зал, где очень жарко. С трудом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удается добиться разрешения остаться. Я убиваю время тем, что слежу,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 при помощи протекции постарается занять раньше купе, и решаю поднять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скандал, то есть настоять на этом же своем праве. Тем временем я что-то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напеваю, что оказывается затем арией из "Свадьбы Фигаро":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"Если хочет граф плясать, да плясать,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Пусть скорее об этом скажет, Я ему сыграю".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(Может быть, посторонний человек не разобрал бы мотива.)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Весь вечер я был в довольно хорошем настроении, Дразнил и задевал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кельнеров и извозчиков, никого из них, однако, при этом не обидев.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голове у меня мелькают всевозможные смелые революционные мысли в pendant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 Фигаро и к воспоминанию о комедии Бомарше, которую я видел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Comedie francaise. Мне припоминаются слова о высоких персонах,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"потрудились родиться на свет"; право господина, которое Альмавива хочет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использовать у Сусанны52; мне приходит в голову и то, как оппозиционные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журналисты издеваются над графом Туном, называя графа "Nichtst-hun"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(бездельником). Я ему не завидую; у него сейчас тяжелая миссия.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сущности, ведь я сейчас граф Nic-htsthun (бездельник); я отправляюсь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путешествовать. У меня сейчас вакационное время и всевозможные радужные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планы. Ко мне подходит господин; я знаю его: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 правительственный депутат на экзаменах на медицинском факультете,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поведением в этой роли он заслужил лестное для себя прозвище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"правительственного прихвостня". Ссылаясь на свое высокое звание,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требует себе полкупе первого класса, и я слышу, как один из чиновников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другому: "Куда мы посадим этого господина?" - Очевидное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предпочтение! Я полностью плачу за место в первом классе. Я добиваюсь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 купе и для себя, но не в проходном вагоне, так что всю предстоящую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 буду лишен ватер-клозета. Моя жалоба у чиновника не имеет успеха;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мщу ему, предлагая проделать в полу купе дыру для удобства пассажиров. В 3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часа ночи я действительно просыпаюсь, испытывая позыв к мочеиспусканию.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этим мне снится: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Толпа, студенческое собрание. - Говорит граф (Тун или Тааффе). В ответ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предложение высказать свое мнение о немцах он с ироническим жестом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называет их любимым цветком белокопытника и сажает себе в петлицу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вроде изорванного зеленого листика, собственно, скомканные остатки листа.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выхожу из себя, выхожу, таким образом, из себя, но удивляюсь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своему германофильскому настроению. Потом вижу смутно: Я в аудитории;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выходы все заняты, мне нужно бежать. Повторение вкралось в текст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по-видимому, по рассеянности и было мною оставлено,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показывает, что оно имеет свое значение. Я спасаюсь через ряд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прекрасно обставленных комнат, с красновато-лиловой мебелью, - и попадаю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 в коридор, в котором сидит привратница, пожилая полная женщина.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избегаю разговора с нею, но она признает за мною, очевидно, право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проходить здесь, так как спрашивает, не посветить ли мне лампой.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объясняю или говорю ей, чтобы она осталась на лестнице, сам удивляюсь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хитрости, с которой избег контроля. Я спускаюсь вниз, нахожу узкий,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круто поднимающийся кверху проход, по которому и иду.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Снова неясно я вижу... Мне предстоит вторая задача: выбраться из города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подобно тому, как прежде из аудитории. Я беру извозчика и велю ему ехать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вокзал. "Дальше с вами не поеду", - говорю я, услыхав от него,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устал. Однако мне кажется, что я уже проехал с ним часть пути,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обычно ездят по железной дороге. Вокзал весь занят. Я размышляю,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ехать ли мне в Креймс или в Цнайм, но вспоминаю, что сейчас там резиденция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двора и решаю отправиться в Грац. Я сижу в вагоне, напоминающем вагон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трамвая, в петлице у меня какой-то странный длинный стебель, на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красновато-лиловая фиалка из плотного материала, бросающаяся всем в глаза.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сновидение обрывается.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снова перед вокзалом, но с каким-то пожилым господином; я изобретаю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план, как остаться незамеченным, но замечаю, что этот мой план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приведен в исполнение. Вообще мысли и переживания здесь слиты воедино.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Спутник мой слеп, по крайней мере на один глаз, и я держу перед 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склянку для мочи (склянку мы должны были купить или уже купили в городе).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я его санитар и должен держать перед ним склянку, потому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слеп. Если бы кондуктор увидел нас в таком положении, он должен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позволить нам незаметно уйти. При этом я пластически вижу позу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спутника и его член при мочеиспускании. Я пробуждаюсь и испытываю позыв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мочеиспусканию.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сновидение производит впечатление фантазии, переносящей спящего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революционный 1848 год, воспоминание о котором было пробуждено юбилеем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1898 года, а также небольшой прогулкой в Вахау, когда я увидел Эмерсдорф,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прежде по ошибке считал местом погребения главаря студенческого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движения Фиш-гофа; на него указывают некоторые черты явного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Ассоциация приводит меня затем в Англию, в дом моего брата,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дразнил свою жену фразой "Fifty years ago" - заглавием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стихотворения Теннисона, на что дети отвечали обычно: "Fifteen years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ago"53. Эта фантазия, связанная с мыслями, вызванными видом графа Тупа,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подобно фасадам итальянских церквей, не имеет органической связи с самим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зданием; в противоположность, однако, этим фасадам она изобилует, впрочем,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пробелами, дефектами; отдельные части ее расплывчаты и прерываются там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сям </w:t>
      </w:r>
      <w:r w:rsidRPr="00DB2183">
        <w:rPr>
          <w:lang w:val="ru-RU"/>
        </w:rPr>
        <w:t> элементами внутреннего содержания. Первая ситуация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состоит из нескольких эпизодов, на которые я ее могу разложить.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Высокомерное настроение графа в сновидении напоминает мне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гимназический эпизод, случившийся на 15-м году моей жизни. У нас был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нелюбимый невежественный учитель; мы составили против него заговор, душой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был один мой товарищ, взявший себе с тех пор за образец Генриха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VIII Английского. Нанесение главного удара выпало на долю мне; поводом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открытому возмущению гимназистов послужил спор относительно значения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Австрии Дуная (Donau) (Вахау). В заговоре был замешан и единственный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классе аристократ, прозванный вследствие своего высокого роста "жирафом".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его вызывал к доске наш школьный тиран, преподаватель немецкого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языка, он держал себя приблизительно так же, как граф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Упоминание о любимом цветке и то, что граф сажает себе в петлицу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вроде цветка (он напоминает орхидею, которую я в тот самый день принес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коллеге, и, кроме того, иерихонскую розу) поразительно напоминает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сцену из королевской трагедии Шекспира, открывающихся гражданской войной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Алой и Белой розы; к воспоминанию об этом послужила мысль о Генрихе VIII.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роз затем недалеко до красных и белых гвоздик. (В анализ вторгаются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неожиданно два стиха, один немецкий, другой - испанский: "Розы, тюльпаны,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гвоздики</w:t>
      </w:r>
      <w:r w:rsidRPr="00250339">
        <w:rPr>
          <w:lang w:val="en-US"/>
        </w:rPr>
        <w:t xml:space="preserve"> -</w:t>
      </w:r>
      <w:r w:rsidRPr="00DB2183">
        <w:rPr>
          <w:lang w:val="ru-RU"/>
        </w:rPr>
        <w:t>все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цветы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увядают</w:t>
      </w:r>
      <w:r w:rsidRPr="00250339">
        <w:rPr>
          <w:lang w:val="en-US"/>
        </w:rPr>
        <w:t xml:space="preserve">". -Isabe-lita, </w:t>
      </w:r>
      <w:r w:rsidRPr="00DB2183">
        <w:rPr>
          <w:lang w:val="ru-RU"/>
        </w:rPr>
        <w:t>по</w:t>
      </w:r>
      <w:r w:rsidRPr="00250339">
        <w:rPr>
          <w:lang w:val="en-US"/>
        </w:rPr>
        <w:t xml:space="preserve"> llores que se marchitan las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f lores. Испанский стих из Фигаро.) Белая гвоздика у нас в Вене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отличительный знак антисемитов, красная же - социал-демократов. За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скрывается воспоминание об антисемитской выходке во время одной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поездки в прекрасную Саксонию (англосаксы). Третий эпизод, давший повод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образованию первой ситуации, относится к моему студенчеству. В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студенческом немецкомфе-рейне состоялась дискуссия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взаимоотношения философии и естествознания. Я, зеленый юноша, убежденный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сторонник материалистической теории, стал защищать в высшей степени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одностороннюю точку зрения. После меня поднялся старший товарищ,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проявивший затем свои способности в качестве политика и организатора масс,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фамилия его напоминала название одного животного - и как следует отчитал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нас, он тоже в молодости "пас свиней", но потом, раскаявшись, вернулся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отчий дом54. Я вышел из себя (как в сновидении), нагрубил (saugrob) (Sau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свинья) и ответил, что теперь, узнав, что он пас свиней, я нисколько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удивляюсь тону его речи (в сновидении я удивляюсь своему германофильскому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настроению). Всеобщее негодование; мне предложили взять свои слова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обратно, но я отказался. Оскорбленный был слишком умен, чтобы принять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направленный на него вызов, и не обратил внимание на происшедшее.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Остальные элементы первой ситуации сновидения относятся к более глубоким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наслоениям. Какое значение имеет то, что граф упоминает о "белокопытнике"?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обращаюсь к ряду ассоциаций. Белокопытник - по немецки "Huflattich"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lattica салат - Salathund (выражение это аналогично нашей пословице: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"Собака на сене лежит, сама не ест и другим не дает"). Отсюда недалеко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ряда ругательств; жираф, свинья, собака, я мог бы на основании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вышеупомянутой фамилии старшего товарища дойти и другим путем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ругательного слова "осел", а тем самым опять-таки к оскорблению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профессора. "giraffe" включает в себя, кроме того, элемент "affe",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переводе на русский язык означает обезьяна. Я. К. Далее я перевожу -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знаю правильно ли - белокопытник - Huflattich- французским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"pisse-en-lit"; я делаю это на основании романа Золя "Жерминаль",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дети приносят эту траву. Собака - chien- напоминает мне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созвучию другую функцию человеческого организма (chier подобно слову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pisser, которое употребляется для обозначения иной функции). Мы сможем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сейчас объяснить все эти циничные выражения; в том же самом "Жерминале""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трактующем вопрос о грядущей революции, описывается весьма своеобразное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соревнование, имеющее отношение к выделению газообразных экскреций,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называемых Flatns. Не в романе "Жерминалъ", а в романе "Земля". Эту ошибку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заметил лишь после анализа. Кроме того, я обращаю внимание на одинаковые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буквы в словах Huflattich и Flatus. Я замечаю, что по пути к этому flatus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иду уже издалека, - от цветов, испанского стишка, Изабеллы, и Фердинанда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английской истории относительно борьбы армады против Англии,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победного окончания которой англичане выбили медаль с надписью: Afflavit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et dissipati sunt55; так как испанский флот был рассеян бурей.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изречение я хотел как-то использовать полушутливо, полусерьезно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эпиграфа к главе "Терапия", если бы мог когда-нибудь дать подробный отчет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своем понимании и метода лечения истории.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Второй ситуации сновидения я не могу дать столь подробного освещения,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главным образом, из-за цензурных соображений. Дело в том, что я становлюсь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на место одного высокопоставленного лица того революционного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периода, который тоже пережил приключение с орлом, который страдает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incontinentia alvi56 и т.п. На мой взгляд, я был бы неправ, если бы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пытался обойти цензуру, хотя большую часть этих историй рассказал мне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гофрат (аудитория, Aula, consiliariusaulicus57). Ряд комнат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вызван, очевидно, салон-вагоном его превосходительства, в который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удалось заглянуть на момент, но ряд этот обозначает, как это часто бывает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сновидениях, женщин (Frauenzimmer) (публичных женшин - ararische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Frauenzimmer). Привратница напоминает мне умную пожилую женщину, которой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приношу довольно сомнительную благодарность за ее угощение и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множество прекрасных историй, которые я слышал в ее доме. Шествие с лампой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меня к Грильпарце-py53, у которого имеется прелестный эпизод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аналогичного содержания, использованный затем в "Геро и Леандре" (волны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моря и любви - армада и буря). Исходя из этой части сновидения,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Зильберер пытался в богатой по содержанию работе (Phantasie und Myfhos,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1910) показать, что работа сновидения может передавать не только скрытые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мысли, сновидения, но и психические процессы, имеющие место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сновидения. (Функциональный феномен). Но на мой взгляд,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упускает при этом из виду, что психические процессы, имеющие место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сновидения, являются для меня мысленным материалом, как и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остальное. В этом заносчивом сновидении я, очевидно, горжусь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открыл эти процессы.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отказаться и от подробного анализа обоих последних отрывков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сновидения; возьму из них лишь те элементы, которые относятся к двум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детским эпизодам, из-за которых у меня вообще возникло это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Читатель вполне справедливо предположит, что к отказу от анализа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побуждает наличность сексуального материала; но не нужно удовольствоваться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одним этим объяснением. Человек часто не скрывает от самого себя многое,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следует держать в тайне от других; здесь же речь идет не о причинах,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вынуждающих меня скрывать результаты анализа, а о мотивах внутренней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цензуры, скрывающих от меня самого истинное содержание сновидений.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должен поэтому сказать, что анализ всех этих трех отрывков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вскрывает в них неприятное хвастовство и довольно смешную манию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величия, давно уже не имеющую места в бодрственной жизни; последняя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даже в явном содержания сновидения (я удивляюсь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хитрости) и объясняет мое заносчивое поведение вечером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Это хвастовство проявляется во всех отношениях;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упоминание о Граце приводит нас к обороту речи: Was kos-tet Graz?59,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употребляется в тех случаях, когда человек хвастает тем, что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много денег. Кто вспомнит о данном Рабле бесподобном описании жизни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деяниях Гаргантюа и его сына Пантагрюэля, тот сможет причислить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вышеприведенное содержание первого отрывка сновидения к хвастовству.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двум вышеупомянутым эпизодам детства относится следующее: я купил себе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путешествия новый чемодан, цвет которого - лилово-красный - несколько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в сновидении (лиловато-красные фиалки из плотного материала,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 вещи, которую называют "прибор для ловли девушек", мебель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аудитории). То, что все новое бросается людям в глаза, представляет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обычное общеизвестное убеждение детей. Мне как-то рассказывали следующий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 из моего детства, воспоминание о котором замещено воспоминанием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рассказе. В возрасте двух лет я мочился в постель и в ответ на упреки отца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захотел утешить его обещанием купить в Н. (ближайший большой город) новую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хорошую красную постель. (Отсюда в сновидении, что мы склянку купили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городе или должны были купить; то, что обещано, нужно исполнить.) (Кроме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следует обратить снимание на сопоставление мужской склянки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сиенского чемодана, box.) В этом обещании содержится вся мания величия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ребенка. Значение недержания мочи у ребенка в сновидении разъяснено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в толковании одного из предыдущих сновидений. Из психоанализов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невротиков мы узнали также о тесной связи, существующей между недержанием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мочи и честолюбием как чертой характера.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Есть еще один эпизод из домашней жизни, относящийся к моему 7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8-летнему возрасту, который прекрасно сохранился в моей памяти. Однажды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вечером, перед тем как лечь спать, я, вопреки приказанию родителей,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удовлетворил свою потребность в их спальне и в их присутствии. Отец, ругая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меня, заметил: "Из тебя ничего не выйдет". Это было, по-видимому, страшное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оскорбление моему самолюбию, так как воспоминание об этом эпизоде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проявляется в моих сновидениях и связано обычно с перечислением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моих заслуг и успехов, точно я хочу этим сказать: "Видишь, из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все-таки кое-что вышло". Этот детский эпизод дает материал для последней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ситуации сновидения, в которой, разумеется, в целях мести, роли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перемешаны. Пожилой господин, очевидно, - мой отец, так как слепота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глаз объясняется его глаукомой, уринирует теперь передо мною,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когда-то перед ним. (Другое толкование: он одноглаз как Один, отец богов.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Утешение Одина. - Утешение из детского эпизода, в котором я ему обещаю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купить новую кровать). При помощи глаукомы же я напоминаю ему о кокаине,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весьма помогшем ему при операции, - и этим как бы исполняю свое обещание.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Кроме того, я насмехаюсь над ним; он слеп, и я держу перед ним склянку,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намек на мои успехи в области изучения истерия, которыми я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горжусь. Я присоединяю сюда еще некоторый материал для толкования: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держание склянки напоминает историю о крестьянине, который выбирает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оптика стекло за стеклом, но все равно не умеет читать. - (Прибор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ловли крестьян - прибор для ловли девушек в предыдущем отрывке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сновидения). - Обхождение со ставшим слабоумным отцом у крестьян описано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романе Золя "Земля". - Печальное удовлетворение от того, что отец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последние дни своей жизни был нечистоплотен в постели как ребенок. -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переживания здесь слиты воедино, напоминают о весьма революционной драме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Оскара Паницца, в которой с отцом богов обходятся постыдно, как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стариком-паралитиком, там сказано: "Воля и действие у него слиты воедино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архангел, своего рода Ганимед, должен удержать его от того, чтобы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ругался и посылал проклятия, так как эти проклятия тотчас исполнялись".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Создание плана является упреком отцу, происходящим из более поздней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критики, равно как и вообще все мятежное, стремящееся оскорбить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превосходительство и издевающееся над высоким начальством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сводится к протесту против отца. Князь называется отцом страны,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отец является самым старшим, первым и единственным для ребенка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авторитетом, из полноты власти которого произошли в ходе истории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человеческой культуры другие социальные власти (поскольку материнское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право не является необходимым ограничением этого положения). - Понятие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мысли и переживания здесь слиты воедино имеет в виду объяснение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истерических симптомов, к которому имеет отношение мужская склянка (Glas).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Жителю Вены я не должен объяснять принцип "Gschnas"; он состоит в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предметы редкой и ценной внешности изготовляются из тривиального, охотнее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из комического и бесценного материала, например, доспехи из кухонных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горшков, веников и солонок, как это любят делать художники на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веселых вечерах. Я заметил, что истерики поступают таким же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наряду с тем, что действительно доставляет им неудовольствие,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 создают себе отвратительные или развратные фантастические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события, строя их из самого невинного и самого банального материала.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Симптомы связаны с этими фантазиями, а не с воспоминаниями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действительных событиях, независимо от того, будут ли эти последние носить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серьезный характер или они будут точно так же невинны. Это разъяснение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помогло мне устранить многие трудности и доставило мне много радости.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 доказать его с помощью элемента сновидения мужской склянки (Glas),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мне рассказывали о последнем "gschnas вечере", что там была выставлена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чаша с ядом Лукреции Борджиа, главной составной частью которой служила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мужская склянка для мочи, какая обычно употребляется в больницах.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оба эпизода моего детства о мочеиспускании и без того уже связаны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тесно с темой мании величия, то пробуждению воспоминания о них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путешествия в Аусзее помогло еще то случайное обстоятельство, что в моем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купе не было ватер-клозета и я должен был быть готовым к тому,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испытать во время поездки неудобство, что утром действительно и произошло.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проснулся с ощущением естественной потребности. Я полагаю, что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ощущениям можно было бы придать роль собственного возбудителя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я отдаю предпочтение другому воззрению, а именно, что мысли, скрытые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не вызваны лишь потребностью мочеиспускания. Я никогда по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причине не просыпаюсь, особенно так рано, как в этот раз: в 3 часа утра.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Возражение этому воззрению я встретил в замечании о том, что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 поездок в более удобных условиях я почти никогда не испытывал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позывы к мочеиспусканию после раннего пробуждения. Впрочем, я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оставить этот пункт нерешенным без всякого ущерба для толкования.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Опыт в анализе сновидений убедил меня в том, что даже в сновидениях,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которых кажется на первый взгляд исчерпывающим, так как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источники их желания, лежащие в их основе, вполне доступны и очевидны,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даже в этих сновидениях содержатся мысли, простирающиеся к далекому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детству; ввиду этого я должен задаться вопросом, не представляет ли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эта особенность существенное условие всякого сновидения. Обобщая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мысль, я говорю, что каждое сновидение в своем явном содержании связано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свежими переживаниями, скрытое же содержание его обнаруживает связь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ранними переживаниями, которые, например, при анализе истерии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остаются свежими до последнего дня. Это утверждение, однако, не легко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доказуемо; я буду иметь случай еще раз коснуться вероятной роли ранних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переживаний детства в образовании сновидений (см. гл. VII).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трех рассмотренных нами особенностей памяти в сновидении одна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преобладание в сновидении элементов второстепенной важности -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удовлетворительно разъяснена нами искажающей деятельностью сновидения. Две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 особенности - наличность свежих впечатлений и переживаний детства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лишь констатированы, но не могут быть выведены из мотивов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Отметим же пока обе эти особенности, которые нам предстоит разъяснить;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возвратимся к ним либо при психологическом объяснении состояния сна, 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рассмотрении структуры душевного аппарата, когда мы увидим,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толкованию сновидения, как благодаря открытому окну,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бросить взгляд в затаенные глубины нашей психики.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 одном результате наших последних анализов сновидений я упомяну,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здесь. Сновидение представляется зачастую многосмысленным; в нем могут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объединяться, как показывают вышеприведенные примеры,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осуществлении желаний, но один смысл, одно осуществление желания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покрывать другое, покуда в самом последнем смысле мы не натолкнемся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желания раннего детства; здесь мы опять должны спросить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себя, не правильнее ли будет заменить в этом предложении слово "зачастую"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словом "всегда". Тот факт, что одно значение сновидения может покрывать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Другое, является одной из самых трудных, но вместе с тем и одной из самых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богатых по содержанию проблем толковааия сновидений. Тот, кто забывает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возможности, легко ошибается и склонен будет выставить ряд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неосновательных утверждений о сущности сновидения. Однако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направлении произведено еще слишком мало исследований. До настоящего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времени лишь О. Ранк дал основательную оценку строго закономерному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наслоению символики в сновидениях, связанных с позывом к мочеиспусканию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(см. ниже).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в) Соматические источники сновидений. Если спросить интеллигентного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человека, несведущего в области психологии, но интересующегося проблемой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из каких источников, по его мнению, проистекают сновидения,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большинстве случаев можно заметить, что опрошенный будет убежден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неопровержимости своего разрешения хотя бы части этой проблемы.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упомянет тотчас же о влиянии, которое производит во время,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расстроенное пищеварение ("сновидения происходят от желудка"), случайное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положение тела и другие незначительные переживания на образование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сновидений; он не предполагает, однако, что помимо всех этих моментов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остается еще нечто, требующее особого разъяснения.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Какая роль отводится соматическим источникам образования сновидения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научной литературе, мы уже подробно рассмотрели в первой главе, так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достаточно упомянуть о выводах нашего обзора. Мы слышали,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различают троякого рода соматические источники раздражения: объективные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чувственные раздражения, полученные извне, - субъективные внутренние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возбуждения органов чувств, - и физические раздражения, получаемые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изнутри; мы заметили далее склонность почти всех ученых, утверждающих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наличность этих соматических источников, отодвигать на задний план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совсем отрицать наличность каких бы то ни было психических источников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При рассмотрении воззрений, выдвигаемых в пользу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соматических источников раздражении, мы узнали, что значение объективных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органов чувств - отчасти случайных раздражении во время сна,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отчасти же таких, которые не отсутствуют в душевной деятельности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сна, - подтверждается многочисленными наблюдениями, а эксперимент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подтвердил нам, что роль субъективных чувственных раздражении проявляется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сновидениях воспроизведением гипнагогических галлюцинаций и что сведение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наших сновидений к внутренним физическим раздраже-ниям хотя и недоказуемо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всем своем объеме, но основывается на общеизвестном воздействии,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оказывает на содержание наших сновидений возбужденное состояние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органов пищеварения и мочеполовой сферы. "Нервные" и "физические"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 - вот соматические источники сновидения, то есть согласно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большинству авторов, вообще единственные источники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слышали, однако, и целый ряд сомнений, которые обращаются не 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правильности, сколько против применимости теории соматических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ни уверены все представители этой теории в своей непоколебимости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своих, фактических основаниях - особенно в отношении случайных и внешних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нервных раздражении, которые нетрудно обнаружить в содержании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все же никто не отрицает того, что обильный материал представлений,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имеющийся налицо в сновидениях, не допускает исключительного сведения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внешним нервным раздражениям. Мисс Мэри Уайтон Калькинс в течение шести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недель наблюдала свои собственные сновидения и сновидения другого лица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с этой точки зрения и нашла всего лишь 13,2 % resp. (Resp. (от лат.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respective) - здесь: соответственно) 6,7 %, в которых можно проследить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внешнего чувственного восприятия; лишь два случая из ее коллекции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сводятся целиком к органическим ощущениям. Статистика подтверждает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то, в чем мы уже убедились из беглого обзора наших собственных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Ученые ограничиваются часто тем, что они отличают "сновидения, вызванные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нервным раздражением", от остальных форм сновидений. Спитта разделяет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на проистекающие от нервных раздражении и на ассоциативные.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Ясно, однако, что такое разрешение проблемы неудовлетворительно до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пор, пока не удастся установить связь между соматическими источниками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и комплексом представлений в последних.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Наряду с первым возражением относительно постоянной наличности внешних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 раздражения можно выставить и второе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недостаточности этой теории для объяснения сновидений, которая получается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введении этого рода источников сновидений. Представители названной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должны дать нам разъяснение, во-первых, относительно того, почему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внешние раздражения представляются в сновидении не в своем истинном виде,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постоянно искажаются (сравни сновидения, заканчивающиеся пробуждением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спящего), и, во-вторых, почему результат реакции воспринимающей души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искаженное раздражение бывает столь изменчив и неопределен. В ответ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мы слыхали от Штрюмпе-ля, что душа вследствие своей изолированности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внешнего мира во время сна не может давать правильного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объективным чувственным раздражениям, а вынуждается на основании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неопределенного возбуждения к образованию иллюзий. Он говорит (с. 108):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"Как только благодаря внешнему или внутреннему нервному раздражению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 возникают ощущение или целый комплекс ощущений, чувства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какие-либо психические процессы и усвояются ею, то процесс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 в душе образы, относящиеся к кругу представлений бодрственного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сознания, - то есть воспроизводит прежние восприятия либо в их сыром виде,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либо же в связи с соответственными психическими ценностями. Он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собирает вокруг себя большее или меньшее количество таких образов,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впечатление, проистекающее от нервного раздражения, получает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психическую ценность. В соответствии с бодрственной жизнью и здесь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говорят, что душа во сне толкует впечатления, проистекающие от нервных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раздражении. В результате такого толкования мы и получаем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вы-званные нервным раздражением, то есть сновиде ;лш, составные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обусловлены тем, что нервное раздражение по законам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воспроизведения совершает на душевную жизнь свое психическое воздействие".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существу своему, сходным с этим учением является утверждение Вундта,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представления сновидений проистекают по большей части от чувственных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раздражении, главным же образом от раздражении общего чувства,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представляют собою поэтому в большинстве случаев фантастические иллюзии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 незначительной мере чистые представления памяти, повышенные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степени галлюцинаций. Соотношение содержания сновидения с раздражениями,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вытекающие из этой теории, похоже, по меткому сравнению Штрюмпеля (с. 84),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то, как будто "десять пальцев немузыкального человека бегают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клавишам рояля". Сновидение представляется, таким образом, не душевным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явлением, проистекающим из психических мотивов, а последствием физического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раздражения, выражающимся в психической симптоматологии, так как душевный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аппарат, испытывающий раздражение, не способен ни на какое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изменение. На аналогичной предпосылке построено, например, и объяснение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навязчивых представлений, которые Мейнерт пытается объяснить с помощью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известного сравнения с циферблатом, на котором отдельные цифры кажутся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отчетливыми.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ни популярна эта теория соматических раздражении и как ни подкупает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своей простотой, все же чрезвычайно легко подметить ее слабые стороны.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Всякое соматическое раздражение, побуждающее во сне душевный аппарат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толкованию через посредство образования иллюзий, может послужить поводом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бесчисленного множества таких же толкований, то есть выразиться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содержании сновидения в бесконечно разнообразных формах. Я рекомендую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читателю прочесть два тома подробных и точных протоколов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экспериментально вызванных сновидениях Мудви Вольда, чтобы убедиться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условия опыта могут объяснить лишь очень немногое в содержании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отдельного сновидения и что польза таких экспериментов для понимания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проблемы сновидения вообще- незначительна. Учение Штрюмпеля и Вундта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может, однако, привести ни одного мотива, который регулировал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соотношение внутреннего раздражения и представления, избранного для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толкования: она не может разъяснить "странный выбор", который раздражения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"часто совершают при своей репродуцирующей деятельности". </w:t>
      </w:r>
      <w:r w:rsidRPr="00250339">
        <w:rPr>
          <w:lang w:val="en-US"/>
        </w:rPr>
        <w:t>(LJpps.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Grundtat-sachen des Seelenlebens, </w:t>
      </w:r>
      <w:r w:rsidRPr="00DB2183">
        <w:rPr>
          <w:lang w:val="ru-RU"/>
        </w:rPr>
        <w:t>с</w:t>
      </w:r>
      <w:r w:rsidRPr="00250339">
        <w:rPr>
          <w:lang w:val="en-US"/>
        </w:rPr>
        <w:t xml:space="preserve">. 170). </w:t>
      </w:r>
      <w:r w:rsidRPr="00DB2183">
        <w:rPr>
          <w:lang w:val="ru-RU"/>
        </w:rPr>
        <w:t>Другие раздражения направляются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основной предпосылки всего учения об иллюзиях, против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душа во сне не в состоянии познать истинной природы объективных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чувственных раздражении. Старый физиолог Бурдах показывает нам, что душа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способна правильно реагировать на них соответственно их правильному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истолкованию; он доказывает, что некоторые кажущиеся важными индивидууму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впечатления могут избегнуть пренебрежительного к ним отношения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 (няня и ребенок) и что субъект гораздо скорее пробуждается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произнесения его собственного имени, чем от безразличного слухового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ощущения; это предполагает, однако, что душа и во сне различает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ощущения; (гл. 1, с. 37). Бурдах заключает из этих наблюдений,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время сна существует не неспособность к толкованию чувственных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впечатлений, а недостаток интереса к ним. Те же аргументы,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пользовался в 1830 году Бурдах, имеются в 1833 году у Липпса в его критике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теорий соматических раздражений. Душа напоминает нам поэтому спящего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анекдоте, который на вопрос: "Ты спишь?" отвечает: "Нет", в ответ же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просьбу: "Тогда одолжи мне 10 рублей" говорит: "Я сплю".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Недостаточность теории соматических раздражений очевидна еще и в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отношении. Наблюдение показывает, что внешние раздражения необязательно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вызывают сновидения, хотя и появляются в содержании последних,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все же бывают налицо. На раздражение осязания или давления,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испытываемое мною во сне, я могу реагировать различным образом. Я могу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заметить его и увидеть потом по пробуждении, что, например, у меня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закрыта нога или неправильно согнута рука; патология указывает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многочисленные примеры того, что различные раздражения во время сна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оказывают никакого воздействия. Я могу ощутить раздражение как бы сквозь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сон, что обыкновенно и происходят с болезненными ощущениями, - но ощущение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не послужит канвой для сновидения. И, в-третьих, я могу проснуться от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раздражения с целью его устранить. Ср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К</w:t>
      </w:r>
      <w:r w:rsidRPr="00250339">
        <w:rPr>
          <w:lang w:val="en-US"/>
        </w:rPr>
        <w:t>. Landauer. Handlungen des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Schlafenden (Zeitschr. f. d. ges. </w:t>
      </w:r>
      <w:r w:rsidRPr="00DB2183">
        <w:rPr>
          <w:lang w:val="ru-RU"/>
        </w:rPr>
        <w:t>Neurologie und Psychiatrie, XXXIX,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1918). Для каждого наблюдателя существуют очевидные и исполненные смысла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действия спящего человека. Спящий не абсолютно слабоумен; наоборот,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совершать логичные и волевые действия. И лишь четвертая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заключается в том, что нервное раздражение может вызвать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Однако первые три возможности настолько же часты, если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чаще, чем четвертая. Последняя не могла бы наступить, если бы не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налицо мотивов сновидения вне соматических источников раздражения.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Вполне справедливо заметив вышеуказанные пробелы в объяснении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соматическими раздражениями, другие авторы - Шернер, к которому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присоединился Фолькельт, - старались точнее определить душевную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деятельность, при помощи которой соматические раздражения вызывают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причудливые, странные сновидения; таким образом, они снова перенесли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сущность сновидения в область душевной жизни, в психическую активность.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 дал не только поэтически прочувствованное, весьма яркое изображение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особенностей, проявляющихся при образовании сновидения; он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уверен, что открыл и принцип, согласно которому душа оперирует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преподнесенными ей раздражениями. Освобожденная от дневных оков, фантазия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стремится, по мнению Шернера, символически изобразить природу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органа, от которого исходит раздражение, и самый характер последнего.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Получается, таким образом, своего рода "сонник", при помощи которого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основании сновидений можно судить о физических ощущениях,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органов и физических раздражениях. "Так, например, образ кошки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выражает дурное настроение, вид светлого, гладкого хлеба - наготу.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Человеческое тело, как целое, изображается в сновидении в виде дома.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вызванных зубной болью, полости рта соответствуют сводчатые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сени дома, а переходу глотки в пищевод - лестница; в сновидении, вызванном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головной болью, для изображения головы фантазия выбирает потолок комнаты,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сплошь усеянный отвратительными пауками". "Эта символика применяется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как нечто постоянное для одного и того же органа; вдыхающее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легкое находит себе выражение в раскаленной печке с бушующим пламенем;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сердце - в пустых ящиках и корзинах, мочевой пузырь в круглых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мешкообразных или вообще лишь полых предметах. Особенно важно то,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 сновидения орган или его функция представляются в истинном виде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большей частью на собственном теле спящего. Так, например,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зубной боли кончается тем, что спящий вырывает себе зуб изо рта". Нельзя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чтобы эта теория толкования сновидений нашла широкое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распространение в ученом мире. Она показалась прежде всего чересчур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экстравагантной; в ней не заметили даже той доли истины,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 в ней имеется. Она приводит к восстановлению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при помощи символики, которою пользовались древние, с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разницей, что область, из которой берется толкование,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ограничивается физическим миром человека. Недостаток научной конкретной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техники при толковании составляет слабую сторону учения Шернера.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произвола при толковании здесь, по-видимому, не исключается,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 потому, что каждое раздражение может проявляться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различнейшим образом, так, например, уже последователь Шернера Фоль-кельт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соглашался с его утверждением, будто человеческое тело изображается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в виде дома. Несомненно, вызывает возражение и то, что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представляется в виде бесполезной и бесцельной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деятельности, так как, согласно данной теории, душа довольствуется тем,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фантазирует об интересующем ее раздражении, не высказывая ничем,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отдаленно, своего отношения к устранению этого раздражения.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одно возражение наносит серьезный удар учению Шернера о символизации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в сновидении. Эти физические раздражения постоянно налицо;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душа во время сна доступнее для них, чем в бодрственном состоянии.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Непонятно, таким образом, почему душа не грезит непрестанно всю ночь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каждую эту ночь обо всех этих органах. Если на это возражение ответить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глаза, уши, зубы, кишечник и пр. должны испытывать особые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раздражения, чтобы пробудить деятельность сновидения, то возникает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трудность установления такого усиленного раздражения; это возможно лишь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самых редких случаях. Если сновидение о летании является символизацией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поднимания и опускания стенок легких, то сновидение это либо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грезиться чаще, как уже заметил Штрюмпелъ, либо же во время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должна наблюдаться повышенная деятельность легких. Возможен,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еще третий случай, наиболее вероятный из всех: что иногда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действуют особые мотивы, имеющие целью обратить внимание на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существующие висцеральные ощущения; но этот случай выводит нас уже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пределы теории Шернера.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Значение теории Шернера и Фолькельта заключается в том, что она обращает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на целый ряд особенностей сновидения, требующих объяснения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 за собою новые истины. Совершенно справедливо,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содержатся символизации телесных органов и их функции,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вода в сновидении часто означает потребность в мочеиспускании, что мужской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половой орган изображается при помощи насоса, палки или колонны и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далее Сновидения, изобилующие яркими красками, в противоположность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сновидениям, в которых преобладают тусклые тона, безусловно могут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сведены к раздражению зрительных органов, равно как слуховые раздражения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способствовать образованию иллюзий в тех же сновидениях,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содержат шум и галдеж. Сообщаемое Шернером сновидение о том, что на мосту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стоят два ряда красивых белокурых мальчиков, которые дерутся друг с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потом возвращаются на свои места, пока наконец спящий сам не садится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мост и не вынимает из челюсти больного зуба; или другое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Фолькельта, в котором он видел два ряда ящиков и которое опять-таки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заканчивалось выниманием зуба, - все эти сновидения не дают права считать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теорию Шернера созданием праздной фантазии и отрицать наличность в 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зерна истины. В таком случае мы стоим перед задачей дать другое объяснение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мнимой символизации мнимого вырывания зубов.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Обсуждая теорию соматических источников сновидения, я все время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указывал аргумента, вытекающего из наших анализов сновидений. Если мы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метода, который другие авторы не применяли к своему материалу,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установили, что сновидение обладает особой ценностью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акта, что мотивом его образования служит желание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 предыдущего дня дают главнейший материал для его содержания,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всякая другая теория сновидений, отрицающая этот метод и вместе с тем,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считающая сновидение бесцельной и загадочной психической реакцией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соматические раздражения, не имеет под собой никакой почвы. В этом случае,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совершенно невероятно, должны были бы быть два различных вида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из которых одни наблюдаются лишь нами, другие же - прежними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исследователями сновидений. Мы должны теперь согласовать с нашей теорией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 факты, на которые опирается распространенное учение о соматических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Первый шаг к этому мы уже сделали, когда говорили, что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вынуждает к переработке всех возбуждающих его моментов в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целое. Мы видели, что если с предыдущего дня остаются два или больше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ценных переживания, то желания, вытекающие из них, объединяются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а также и то, что впечатления, имеющие психическую ценность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материала сновидения, объединяются с безразличными переживаниями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предыдущего дня при том условии, если между теми и другими могут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образованы связующие представления. Сновидения оказываются,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реакцией на все то, что имеется в данный момент актуального в спящей душе.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предыдущих анализов сновидений мы знаем, что материал их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собрание психических рудиментов и следов воспоминаний, за которыми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признать (вследствие предпочтения свежего и детского материала)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 неопределенный характер актуальности. Нам нетрудно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ответить на то, что произойдет, если к этому материалу во время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прибавится новый материал: раздражения. Эти раздражения приобретают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ценность для сновидения тем, что они актуальны;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объединяются с другими психически актуальными моментами и вместе с ними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образуют материал сновидений. Выражаясь иначе, сновидения во время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перерабатываются в осуществление желания, остальными составными частями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остаются уже знакомые нам психические остатки предыдущего дня.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Такое соединение, однако, необязательно; мы уже слышали, что по отношению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физическим раздражениям во время сна возможно различное отношение вне.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 же, где оно происходит, там, очевидно, удалось найти представления,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способны дать выражение обойм источникам сновидения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соматическому и психическому.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Сущность сновидения нисколько не изменяется, когда к его психическому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источнику прибавляется соматический материал; оно остается осуществлением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желания, каким бы образом выражение его ни обусловливалось актуальным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охотно уделю здесь место ряду особенностей, кото-' рые делают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внешних раздражении для сновидения изменчивым. Я предоставляю себе,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взаимоотношение индивидуальных, физиологических и случайных моментов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обусловлено тем, как в отдельных случаях воспринимает человек интенсивные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объективные раздражения во время сна; обычная или случайная глубина сна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 с интенсивностью раздражения дает иногда возможность подавить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 настолько, что оно совершенно не нарушает сна, в другой же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же самое раздражение может заставить проснуться или же наконец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 к включению раздражения в сновидение. Сообразно с этим внешние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объективные раздражения у одного субъекта могут чаще или, наоборот, реже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проявляться в сновидении, нежели у другого. Я лично сплю превосходно,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разбудить очень трудно; внешние впечатления чрезвычайно 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проявляются в моих сновидениях, между тем как психические мотивы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легко заставляют меня грезить. Я отметил у себя лишь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в котором можно подметить наличность объективных болезненных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раздражении, и как раз на примере этого сновидения легко показать, какой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эффект может вызвать внешнее раздражение.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еду верхом на серой лошади, вначале робко и нерешительно, как будто сижу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неудобно. Я встречаю коллегу П.; он сидит на лошади молодцом в шерстяной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одежде и напоминает мне о чем-то (вероятно, о том, что я сижу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неловко). Я стараюсь устроиться на моей умной лошади поудобнее, усаживаюсь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получше и вдруг замечаю, что чувствую себя как дома. Вместо седла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нечто вроде матраца; он заполняет собою весь промежуток между шеей лошади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крупом. Я проезжаю в узком пространстве между двумя ломовыми телегами.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Проехав улицу, я поворачиваю и хочу слезть с лошади у миленькой открытой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часовни, находящейся против этой улицы. Затем я действительно слезаю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близлежащей часовни. На той же улице имеется и постоялый двор.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 бы пустить туда лошадь и одну, но предпочитаю отвести ее туда.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чувство, будто мне было стыдно приехать туда верхом. Перед постоя лым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двором стоит мальчик, показывает мне записку, которую я обронил, и смеется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надо мною; в записке написано и дважды подчеркнуто: "Не есть". И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фраза (неясно): "Не работать". У меня тяжелое чувство, будто я в чужом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городе и мне делать нечего.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сновидении этом трудно подметить, чтобы оно возникло под влиянием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какого-либо болезненного раздражения. Накануне, однако, я страдал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фурункулов, мешавших мне двигаться; самый большой фурункул величиною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яблоко был у меня на мошонке и причинял мне при милейшем шаге нестерпимые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боли; утомчение, отсутствие аппетита и усиленная работа, несмотря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болезнь, - все вместе взятое послужило причиняй моего угнетенного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 духа. Мне было трудно принимать больных, но, конечно,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занятие не было так невозможно для меня при данном характере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местоположении моей болезни, как, например, верховая езда.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изображает именно последнюю; это наиболее энергичное отрицание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страдания, какое можно себе представить. Я вообще не езжу верхом, верховая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езда никогда не снится мне; я всего один раз сидел на лошади и то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неоседланной; верховая езда не понравилась мне. Но в сновидении я еду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верхом, точно у меня нет никаких фурункулов в области промежности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вернее, именно потому, что я не хочу их иметь. Мое седло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согревающему компрессу, благодаря которому я только и уснул. Вероятно,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вначале я не чувствовал боли. Затем появилось болезненное ощущение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старалось меня разбудить; но появилось сновидение и сказало успокоительным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тоном: "Спи, ты не проснешься; у тебя нет никаких фурункулов, ты едешь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верхом на лошади. Ведь с фурункулами ты бы ехать не мог!" Успокоительная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 удалась сновидению: боль была заглушена, и я продолжал спать.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Сновидение, однако, не удовлетворилось тем, что "внушило" мне отсутствие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фурункулов при помощи представления, совершенно несовместимого с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ведет себя при этом подобно галлюцинаторному бреду матери, потерявшей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ребенка, или купца, потерявшего все свое состояние; подробности последнего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 и образ, послуживший к его подавлению, служит ему также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материалом для приведения в связь ситуации сновидения с тем, что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актуально в моей душе. (См. об этом у Гризингера, а также в другой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статье о защитных психоневрозах, Neurologisches Zentraiblatt, 1896.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(Sam-mlung kl. Schriften. I. Folge). </w:t>
      </w:r>
      <w:r w:rsidRPr="00DB2183">
        <w:rPr>
          <w:lang w:val="ru-RU"/>
        </w:rPr>
        <w:t>Я еду верхом на серой лошади; цвет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лошади соответствует в точности коляске цвета перца или соли, в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(коляске) я недавно встретил коллегу Л. Острая пища мне запрещена в виду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фурункулеза; я предпочитаю считать этиологическим моментом ее, а не сахар,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котором можно думать при фурункулезе. Коллега П. немного задирает передо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нос, особенно с тех пор как он занял мое место у одной пациентки,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я проделывал всевозможные кунштюки. (Hoch zu Ross sitzen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означает одновременно: I. сидеть молодцом, на лишади и 2. задирать нос.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Отсюда непереводимая игра слов. - Я. К). (В сновидении я сижу вначале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лошади в странной позе, точно клоун в цирке, т. е, делаю кунштюки);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пациентка эта, однако, подобно лошади в анекдоте о неопытном всаднике,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делала со мной что угодно. Таким образом, лошадь служит символическим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выражением моей пациентки (она в сновидении очень умна). "Я чувствую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как дома", это соответствует моему положению в доме, в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заменил коллега П. "Я думал, вы сидите прочно в седле",- сказал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недавно по этому поводу известный венский врач, один из моих немногих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доброжелателей. С такими болями, как у меня, было действительно кунштюком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заниматься 8 - 10 часов психотерапией, но я знаю, что, будучи болен,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смогу долго продолжать так работу, и сновидение содержит мрачный намек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 ситуацию, которая мне угрожает.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Записка, подобная той, какая имеется в руках у неврастеников, когда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являются к врачу: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 работать и не есть. При дальнейшем анализе я замечаю, что сновидению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удалось от желания избавиться от болезни, осуществленного в верховой езде,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перейти к эпизоду моего детства: ссоре, происшедшей между мною и одним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моим племянником, который на год старше меня и живет в настоящее время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Англии. Кроме того, оно использовало элементы из моих путешествий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Италию; улица в сновидении содержит в себе впечатления о Вероне и о Сиене.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глубокий анализ приводит меня к мыслям сексуального характера;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вспоминаю, что обозначал намек на прекрасную страну в сновидении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пациентки (gen Italien - genitalien);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стоит в то же время в связи с домом, в котором я был врачом прежде,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коллега П. занял мое место, и о местоположении моего фурункула.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другом сновидении мне удалось подобным же образом защититься, на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от раздражения органа чувства, раздражения, угрожавшего нарушить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сон. Но открытие связи между сновидением и случайным раздражением,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вызвавшим сновидение, было результатом счастливого стечения обстоятельств.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проснулся однажды утром в жаркий летний день в тирольском городке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сознанием того, что мне снилось: папа умер. Толкование этого коротенького,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зрительного сновидения не удавалось мне. Я вспоминал только об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точке опоры для этого сновидения: незадолго до этого в газете появилось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сообщение о легком недомогании его святейшества. Но во время завтрака моя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жена у меня спросила: "Слышал ли ты сегодня утром ужаснейший звон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колоколов?" - Я ничего не знал о том, что я слышал, но я понял теперь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Оно было реакцией на шум со стороны моей потребности во сне,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шум, которым набожные тирольцы хотели меня разбудить. Я мщу им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выводом, который образует содержание моего сновидения, и продолжаю спать,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проявляя никакого интереса к колокольному звону.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Среди сновидений, сообщенных в предыдущих главах, можно найти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ярких примеров переработки так называемых нервных раздражении.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примером может служить сновидение о питье залпом; в нем соматическое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 является, по-видимому, единственным источником сновидения,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вызванное ощущением - жажда - единственным мотивом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 обстоит дело и в других простых сновидениях, когда соматическое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само по себе способно осуществить желание. Сновидение больной,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ночью срывает у себя со щеки охлаждающий аппарат, обнаруживает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довольно необычайное реагирование осуществления желания на болезненное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ощущение. Создается такое впечатление, что больной удалось стать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некоторое время анестетичной, причем она приписала свои боли другому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Мое сновидение о трех Парках вызвано, очевидно, голодом, но оно сводит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голод вплоть до потребности ребенка в материнской груди и пользуется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самой невинной потребностью для прикрытия более серьезной потребности,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лишенной возможности проявиться в таком неприкрашенном виде.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графе Туне мы видели, каким образом случайная физическая потребность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соединяется с наиболее сильными, но и с наиболее подавленными движениями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души. И если в сообщаемом Гарнье случае Первый Консул превратил шум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взорвавшейся адской машины в сновидение о битве, то тут чрезвычайно ясно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обнаруживается стремление, ради которого душевная деятельность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интересуется во время сна ощущениями. Молодой адвокат, уснувший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обеда в день своего первого большого выступления, ведет себя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Наполеону Великому. Он видит некоего Г. Рейха в Гуссиятине (Hussiatyn),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он знает по выступлению, но элемент Гуссиятин настойчиво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повторяется в сновидении; он просыпается и слышит, что его жена,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страдавшая бронхитом, сильно кашляет (husten).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Сопоставим это сновидение Наполеона, обладавшего, кстати, превосходным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сном, с другим сновидением вышеупомянутого студента, которому вслед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 хозяйки, что ему пора в госпиталь, приснилось, будто он спит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госпитале, и он продолжает спать, сказав себе: "Раз я уже в госпитале,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не нужно вставать, чтобы идти туда". Последнее сновидение вызвано,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стремлением к удобству; спящий сознает мотив своего сновидения,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вместе с тем раскрывает загадку сновидения вообще. В известном смысле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сновидения вызваны стремлением к удобству, они служат желанию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продолжить сон вместо того, чтобы проснуться. Сновидение - страж сна,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нарушитель его. По отношению к психическим моментам мы докажем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правильность этого утверждения в другом месте; его же применимость к роли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объективных внешних раздражении мы постараемся обосновать уже здесь. Душа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либо совершенно не считается с ощущениями во время сна, если только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 по отношению к интенсивности и к сознаваемому ею значению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раздражении, или же она пользуется сновидением, чтобы отрицать наличность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раздражении, или же, в-третьих, будучи принуждена признать их,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старается истолковать их таким образом, чтобы актуальные ощущения стали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составной частью желаемой и согласуемой со сновидением ситуации.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Актуальное ощущение вплетается в сновидение и тем самым лишается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реальности. Наполеон может продолжать спать, его сон нарушается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воспоминанием о канонаде под Арколе. Содержание этого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рассказывается неодинаково в двух источниках, из которых я его знаю.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Желание спать, проявившееся у сознательного "я" и доставляющее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цензурой сновидения (А также с описываемой в дальнейшем "вторичной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обработкой") материал для сновидений, должно быть учитываемо каждый раз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мотива к образованию сновидения, и каждое удавшееся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осуществлением его. Каким образом это постоянное и одинаковое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и повсюду желание спать согласуется с другими желаниями,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осуществляет то одно, то другое, - это послужит темой другого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исследования. В желании спать мы имеем, однако, момент, который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заполнить пробел теории Штрюмпеля - Вундта и разъяснить причудливость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изменчивость толкования внешних раздражении. Правильные толкования,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способна спящая душа, требуют активного интереса и прекращения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сна; душа избирает поэтому лишь такое толкование, которое совместимо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повелительной цензурой желания спать. Например, это - соловей, 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ласточка. Ибо если это ласточка, то сон кончен - наступило утро. Из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доступных толкований раздражения выбирается лишь то, которое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приведено в наиболее тесную связь с желаниями, имеющимися налицо в душе.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все заранее строго обусловлено и ни в коем случае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зависит от произвола. Неправильное толкование - это не иллюзия, а,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угодно, лишь предлог. Но здесь следует опять-таки признать наличие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искривления нормального психического процесса, как и при замещении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передвигания в угоду цензуре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внешние и внутренние физические раздражения достаточно интенсивны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чтобы вызвать психическую реакцию, - поскольку последствиями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являются сновидения, а не пробуждение - они представляют собою основу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сновидений и твердое ядро в его материале, к которому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подыскивается затем соответственное осуществление желания таким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как и (см. выше) посредствующие представления между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психическими раздражениями. Это справедливо для некоторого числа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постольку, поскольку в содержании их преобладает соматический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элемент. В этом крайнем случае ради образования сновидения пробуждается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неактуальное желание. Но сновидение не может изобразить ничего,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в осуществленном виде. Ему предстоит как бы задача решить, какое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выбрать для того, чтобы изобразить осуществление его с помощью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актуального ощущения. Если актуальный материал носит болезненный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неприятный характер, то он не может еще в силу одного этого считаться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непригодным для образования сновидения. В распоряжении душевной жизни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имеются желания, осуществление которых вызывает неприятные чувства;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представляется непонятным, но может быть объяснено наличностью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инстанций и цензуры между ними.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душевной жизни, как мы уже слышали, бывают вытесненные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относящиеся к первой системе, против осуществления которых борется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система. Существует мнение, не оставленное еще и в настоящее время,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такие желания существовали и затем были уничтожены, но учение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вытеснении, необходимое в психоневротике, утверждает, что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вытесненные желания продолжают существовать, но наряду с ними существует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тяготеющая над ними задержка. Мы выражаемся вполне правильно,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говорим о "подавлении" таких импульсов. Мы сохраняем и пользуемся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психическим приспособлением для того, чтобы реализовать такие подавленные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желания. Когда такое подавленное желание осуществляется, то преодоление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задержки, исходящей от второй (могущей быть осознанной) системы,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в форме неприятного чувства. Резюмируя эту мысль: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во сне появляются ощущения неприятного характера из соматических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источников, то работа сновидения пользуется этой констелляцией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какого-либо подавленного желания - причем цензура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сохраняется в большей или меньшей степени.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Такое положение вещей объясняет целый ряд сно" видений, сопровождающихся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страхом, между тем как другой ряд сновидений, противоречащих,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желания, обнаруживает наличность другого механизма. Страх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может быть психоневротическим;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может проистекать из психосексуальных разраже-ний, причем сам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вытесненному либидо. Тогда страх этот, как и все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сопровождается страхом, получает значение невротического симптома, 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стоим на пороге крушения тенденции осуществления желаний в сновидении.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 сновидениях ощущение страха дается соматическим путем (например,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легочных и сердечных больных при случайных затруднениях дыхания);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используется для осуществления в сновидении таких энергично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подавленных желаний, проявление которых в сновидении по психическим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мотивам имело бы последствием то же ощущение страха. Объединить эти,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два различных случая вовсе нетрудно. Из двух психических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явлений, аффекта и представления, тесно связанных друг с другом, одно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них, актуальное, вызывает другое также и в сновидении; иногда соматически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обусловленный страх пробуждает подавленное содержание представления,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иногда же пробужденное и связанное с сексуальным возбуждением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вызывает появление страха. О первом случае можно сказать,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соматически обусловленный эффект получает психическое толкование;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 случае все имеет психическую основу, но подавленное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легко заменяется соматическим толкованием, соответствующим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ощущению страха. Трудности, возникающие здесь для понимания, имеют мало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общего со сновидением; они проистекают из того, что мы этим утверждением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затрагиваем проблемы появления страха и вытеснения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наиболее влиятельным раздражениям внутреннего свойства относится,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несомненно, общее самочувствие субъекта. Оно не обусловливает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но побуждает последнее производить выбор из материала,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для образования сновидения, приближая одну часть этого материала,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соответствующую его сущности, и отодвигая другую. Кроме того, это общее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самочувствие предыдущего дня тесно связано с психическими остатками,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играющими значительную роль в сновидении;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причем самочувствие это может сохраниться в сновидении или же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превращается в свою противоположность в том случае, если оно исполнено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неудовольствия.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соматические источники раздражения во время сна - иначе говоря,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 во время последнего - не обладают особою интенсивностью, то они,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мой взгляд, играют ту же роль в образовании сновидения, что и свежие,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индифферентные впечатления предыдущего дня. Я хочу этим сказать,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привлекаются к образованию сновидений лишь в том случае, если способны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соединению с содержанием представлений психического источника;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противном же случае они не привлекаются. Они представляют собой дешевый,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имеющийся наготове материал, применяемый всякий раз, как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ощущается потребность;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ценный материал, напротив, нам предписывает характер и цель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применения. Это напоминает тот случай, когда, например, меценат приносит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художнику какой-нибудь редкий камень, оникс, и поручает ему сделать из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художественное произведение. Величина камня, его окраска и чистота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воды помогают решить, какой бюст или сцена должны быть сделаны из него,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тем как при обильном материале, например, мраморе или песчанике,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первенствующую роль играет идея художника, складывающаяся в его уме.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 объясняется тот факт, что содержание сновидения, вызванного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выходящими за обычные пределы внутренними раздра-жениями,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повторяется во всех сновидениях и не имеется налицо в сновидении каждой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ночи. Ранк в целом ряде работ показал, что некоторые сновидения, вызванные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органическим раздражением и имеющие результатом пробуждение сновидящего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(сновидения, вызванные позывом к мочеиспусканию и сопровождающиеся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поллюциями), особенно хорошо иллюстрируют борьбу между потребностью спать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необходимостью отправления естественных потребностей, равно как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влияние последних на содержание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Свое мнение я постараюсь иллюстрировать примером, который вернет нас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толкованию сновидений. Однажды я старался понять, что означает ощущение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связанности, невозможности сойти с места, неподготовленности и т.п.,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так часто снятся человеку и столь близко связаны со страхом.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 после этого мне приснилось следующее: Не совсем, одетый я иду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квартиры в нижнем этаже по лестнице в верхний этаж. Я перепрыгиваю через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 ступеньки и радуюсь, что так легко могу подниматься по лестнице.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Внезапно я вижу, что навстречу мне вниз по лестнице идет горничная.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стыдно, я спешу, и вдруг появляется чувство связанности,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словно приковывают к ступенькам, и я не могу сойти с места.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Анализ: Ситуация сновидения позаимствована из повседневной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действительности. У меня в Вене две квартиры в одном доме, соединенные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собою только лестницей. В первом этаже у меня приемная и кабинет,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втором этаже жилые комнаты. Когда я поздно вечером засиживаюсь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работой, я поднимаюсь ночью по лестнице к себе в спальню. Вечером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я действительно поднялся по лестнице не совсем одетый: я снял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воротник, галстук и манжеты; в сновидении же это превратилось чуть ли 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полное неглиже, хотя и туманное (как это всегда бывает). Перепрыгивание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через ступеньки - моя всегдашняя привычка; сновидение, впрочем,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осуществляет одно из моих желаний, так как легкостью ходьбы по лестнице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убеждаю себя в хорошем состоянии моего сердца. Далее, такой способ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подниматься по лестнице представляет собою резкий контраст с чувством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связанности во второй половине сновидения. Способ этот показывает мне -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не требует даже доказательств, - что сновидение чрезвычайно легко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себе моторные действия во всем их совершенстве; достаточно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вспомнить хотя бы о летании в сновидении!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Лестница, по которой я поднимаюсь, не похожа, однако, на лестницу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дома; сначала я ее не узнаю, и только прислуга, попадающаяся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навстречу, показывает, где я нахожусь. Прислуга эта - горничная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пожилой дамы, у которой я бываю два раза в день и которой я делаю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инъекции; лестница в сновидении очень похожа на ту, по которой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поднимаюсь там два раза в день.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Какое отношение имеют, однако, эта лестница и эта женщина к моему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сновидению? Чувство стыда за небрежный туалет носит несомненно сексуальный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характер; горничная, которая приснилась мне, гораздо старше меня, ворчлива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и, безусловно, непривлекательна. В ответ на этот вопрос мне приходит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 только следующее: когда я утром прихожу в этот дом, у меня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лестнице начинается кашель и отхаркивание; мокроту я отхаркиваю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лестницу. На последней нет ни одной плевательницы, и я придерживаюсь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той точки зрения, что чистота лестницы может соблюдаться не за мой счет,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именно и побудит домовладельца скорее приобрести плевательницу.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Привратница, тоже старая, ворчливая женщина, обладающая,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преувеличенным стремлением к опрятности, придерживается в этом отношении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точки зрения. Она сторожит, не позволю ли я себе снова указанной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вольности, когда она уличает меня на месте преступления, я явственно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слышу, как она ворчит. Обычно она несколько дней после этого со мною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здоровается, когда мы встречаемся. Накануне сновидения привратница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получила подкрепление в лице горничной. Я, как всегда, торопился закончить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 визит и собирался уже уходить, когда в передней меня остановила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горничная и сказала: "Доктор, вы бы вытирали ноги, прежде чем входить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комнаты. Красный ковер опять в грязи от ваших сапог". Вот несомненная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причина к появлению в моем сновидении лестницы и горничной.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Между моими перепрыгиванием через ступени и отхаркиванием на лестнице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 тесная связь. Катар горла и сердечная болезнь представляются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одинаковой степени наказанием за порок курения, относительно которого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слышу аналогичные упреки от моей супруги; в одном доме со мной так же мало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любезны, как и в другом; сновидение сгустило их в один образ.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Дальнейшее же толкование этого сновидения я должен отложить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установления общих оснований, вызывающих типические сновидения о небрежной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одежде. Замечу только, как предварительный результат сообщенного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что ощущение связанности в сновидении появляется каждый раз,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какая-либо ассоциация испытывает в нем необходимость. Особое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моей подвижности во сне не может быть причиной этого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так как за момент до этого мне ведь снилось, что я с легкостью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перепрыгиваю через ступеньки.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г) Типические сновидения. Вообще говоря, мы не можем истолковать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другого человека, если он не желает выяснить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бессознательные мысли, скрывающиеся позади сновидения; это наносит тяжелый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ущерб практическому применению нашего метода толкования сновидений.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противоположность свободной воле индивидуума создавать оригинальные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тем самым делать их недоступными пониманию других, существует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довольно значительное количество сновидений, испытываемых почти каждым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одинаковой форме; мы привыкли предполагать даже, что они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каждого человека имеют одинаковое значение. Особенно интересны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типические сновидения тем, что они, по всей вероятности, проистекают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людей из одинаковых источников, то есть, по-видимому,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пригодны для выяснения характера этих источников.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примемся, таким образом, с особыми ожиданиями за приложение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техники толкования сновидений к этим типическим сновидениям и признаем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весьма неохотно, что наше искусство не совсем подтверждается на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материале. При толковании типических сновидений отсутствуют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свободные мысли сновидящего, которые приводили нас раньше к пониманию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или же они становятся неясны и недостаточны, так что мы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можем разрешить нашей задачи с их помощью.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Откуда проистекает это и каким образом мы устраняем этот недостаток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техники, выяснится в другом месте нашей работы. Тогда же читателю станет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ясно также и то, почему я могу обсуждать здесь лишь некоторые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относящиеся к группе типических, и почему я откладываю обсуждение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образцов типических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Сновидение о наготе. Сновидение о том, что человек, голый или дурно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одетый, разгуливает в присутствии других, наблюдается и без всякого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сопутствующего чувства стыдливости. Однако сновидение о наготе интересует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лишь в том случае, когда вместе с тем субъект ощущает стыд и смущение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хочет убежать или спрятаться и вместе с тем испытывает своеобразное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 связанности: он не может двинуться с места или изменить неприятную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ситуацию. Лишь в этом смысле сновидение типично: ядро содержания его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представлять самые различные вариации и индивидуальные особенности. Речь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идет, главным образом о неприятном ощущении стыда, о том, что субъект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хочет скрыть, в большинстве случаев путем бегства, свою наготу, 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может60. Я думаю, что большинство моих читателей находились уже в таком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положении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Характер "неглиже" обычно чрезвычайно неопределенен. Хотя и слышишь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"Я был в сорочке" - но это очень редко снится в отчетливом виде; большая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"неглиже" настолько смутна, что она передается в последующем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рассказе в альтернативе: "Я была либо в сорочке, либо в нижней юбке".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Дефекты туалета обычно не настолько существенны, чтобы оправдать довольно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интенсивное чувство стыда. Для того, кто носит офицерский мундир, нагота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чаще заменяется незначительным нарушением формы. Я иду по улице без шапки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вижу офицера... или без галстука... или на мне полосатые брюки.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Люди, которых стыдится спящий, по большей части всегда чужие, с неясными,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расплывчатыми лицами. Никогда в этих типических сновидениях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наблюдается, что дефекты туалета, вызывающие такого рода стыдливое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чувство, замечаются кем-либо или влекут за собою какие-нибудь последствия.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Люди делают, наоборот, совершенно безразличные физиономии или,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подметил в одном чрезвычайно отчетливом сновидении, носят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торжественно-чопорные маски. Это наводит на размышление61.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Чувство стыдливости у спящего и безразличие встречаемых людей образуют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противоречие, часто вообще проявляющееся в сновидении. Ощущению спящего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было бы соответствовать удивление, осмеяние или даже возмущение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 окружающих. Я полагаю, однако, что эта необходимая особенность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устраняется осуществлением желания, между тем как другая, сдерживаемая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какой-то силой, продолжает оставаться, - и обе они не гармонируют друг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другом. У нас имеется одно интересное доказательство того,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своей частично искаженной осуществлением желания форме не встречает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правильного понимания. Это сновидение послужило основой одной сказки,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известной в изложении Андерсена ("Новое платье короля"), и было поэтически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использовано Л. Фульдой в "Талисмане". В сказке Андерсена рассказывается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обманщиках, которые соткали для короля драгоценное платье, видимое,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лишь добрым и верным подданным. Король выходит на улицу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невидимом платье, и, преисполненные магическою силою, все делают вид,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не замечают наготы короля.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Последнее воспроизводит, однако, ситуацию нашего сновидения. Не нужно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особой смелости, чтобы.утверждать, что непонятное содержание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повод к представлению о наготе, в котором вспоминаемая ситуация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 свой смысл. Ситуация эта вместе с тем лишается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первоначального значения и служит нужной ей цели. Мы услышим, однако,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понимание содержания сновидения сознательным мышлением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систем наблюдается очень часто и должно быть признано фактором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окончательного формирования сновидения; мы узнаем далее, что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навязчивых представлений и фобий доминирующую роль играет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же понимание, - опять-таки в сфере той же самой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личности. Мы можем и относительно нашего сновидения сказать, откуда взят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 материал для превращения. Обманщики - это сновидение, король -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спящий, а морализирующая тенденция обнаруживает смутное сознание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скрытом содержании сновидения речь идет о недозволенных желаниях,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подвергшихся процессу вытеснения. Общая связь, в которой проявляются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 моих анализах невротиков, не оставляет никакого сомнения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того, что в основе сновидения лежит воспоминание раннего детства.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 детстве было время, когда мы показывались перед нашими близкими,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воспитателями, прислугой и гостями недостаточно одетыми и в то время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стыдились своей наготы. Ребенок играет роль и в упомянутая сказке: там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неожиданно раздается голос маленькой девочки: "Да ведь он совсем голый!"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многих детей можно наблюдать даже а старшем возрасте, что раздевание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 у них какое-то упоение вместо чувства стыда. Они смеются,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прыгают, хлопают себя по телу - мать или кто-либо другой, присутствующий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этом, запрещает им это делать, говорит: "Фу, как тебе не стыдно". Дети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часто эксгибиционистские наклонности. Пройдитесь по любой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деревне, и обязательно увидите 3 - 4-летнего ребенка, который как бы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честь вашего прихода обязательно поднимает рубашонку. У одного из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пациентов сохранилось воспоминание об эпизоде его раннего детства: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восемь лет, и однажды, раздевшись перед сном, он захотел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отправиться в рубашке к своей маленькой сестренке в соседнюю комнату,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прислуга преградила ему путь. В рассказах невротиков об их детстве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раздевание перед детьми другого пола играет видную роль; с этим тесно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 бред параноиков, будто за ними наблюдают при одевании и раздевании.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Среди извращенных личностей есть группа людей, у которой детский импульс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превращается в своего рода навязчивую идею, - это эксгибиционисты,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детство, лишенное чувства стыда, кажется нам впоследствии своего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раем, а ведь самый рай не что иное, как массовая фантазия о детстве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человека. Поэтому-то в раю люди и ходят обнаженными и не стыдятся друг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 до того момента, когда в них пробуждается стыд и страх, происходит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изгнание из рая, - начинается половая жизнь и культурная работа. В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рай сновидение может нас переносить каждую ночь. Мы уже высказывали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предположение, что впечатления раннего детства (в доисторический период,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приблизительно до четырех лет) требуют воспроизведения сами по себе,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быть, даже независимо от их содержания и что повторение их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осуществлением желания. Сновидения о наготе суть,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эксгибиционистские сновидения. Ференци сообщает несколько интересных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о наготе у женщин, которые без труда могут быть сведены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детскому удовольствию от эксгибиционизма, но которые в некоторых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отношениях отклоняются от вышеупомянутых "типических" сновидений о наготе.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Центром эксгибиционистского сновидения является собственный образ,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представляющийся, однако, не в период детства, а в настоящий момент,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недостатки туалета, представляющиеся в чрезвычайно туманном и неясном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наслоению многочисленных позднейших воспоминаний о неглиже,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же, быть может, благодаря влиянию цензуры; сюда же относятся также и люди,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стыдится спящий. Я не знаю ни одного примера, в котором спящий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видел бы действительных зрителей своих детских эксгибиционистских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поступков. Сновидение не представляет собой простого воспоминания.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Странным образом личности, на которых направляется в детстве наш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сексуальный интерес, никогда не воспроизводятся ни в сновидении, ни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истерии, ни в неврозах. Лишь параноик вызывает вновь образы зрителей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обнажении и с фанатической убежденностью приходит к выводу об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присутствии, хотя бы они и оставались невидимыми. Те, кем они заменяются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"много чужих людей", не обращающих никакого внимания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предлагаемое им зрелище, представляют собою желательный контраст к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отдельной близкой личности, которой человек предлагал свое обнажение.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 "много чужих людей" может, впрочем, иметь место в сновидениях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 угодно другой связи; он означает всегда желание, противоположное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понятию тайна. То же самое означает из понятных оснований присутствие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"всей семьи". Нужно заметить, что восстановление старого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порядка вещей, происходящее при паранойе62, происходит также и при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противоположности. Человек больше не остается наедине с самим собой,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безусловно становится предметом наблюдения, но те, кто его наблюдают,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много чужих людей с весьма неясными, расплывчатыми лицами.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Кроме того, в эксгибиционистских сновидениях проявляется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вытеснения. Мучительное ощущение в сновидении представляет собою реакцию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второй психической системы на то, что устраненное ею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эксгибиционистского эпизода тоже всплыло наружу. Чтобы мучительное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 было избегнуто, эпизод этот не должен был бы вновь оживиться.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чувства связанности мы будем иметь случай говорить еще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в сновидении служит для точного выражения конфликта воли, отрицания.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Согласно бессознательному желанию эксгибиционизм должен быть продолжен,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согласно же требованию цензуры он должен быть прерван.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Взаимоотношение наших типических сновидений, сказок и других продуктов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поэтической фантазии не представляет собою ни случайного, ни единичного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явления. Очень часто проницательный поэтический взгляд подмечает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превращения, орудием которого является обычно сам поэт, и воспроизводит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 обратном виде, то есть сводит поэзию к сновидению. Один мой коллега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обратил мое внимание на следующее место из "Зеленого Генриха"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Келлера63. "Не желаю вам, дорогой Ли, чтобы вы когда-нибудь на опыте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испытали чрезвычайно пикантное положение Одиссея, когда он голый, покрытый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мокрой тиной, предстает пред Навси-каей64 и ее подругами! Хотите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знать, как это происходит? Возьмем любой пример. Вы вдали от родины и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всего, что вам дорого; много видели, много слышали, на душе у вас заботы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горе. Вы одиноки, покинуты, в этом состоянии вам, наверное, ночью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приснится, что вы приближаетесь к своей родине; она предстает перед вами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ярких сверкающих красках; навстречу вам выходят красивые, дорогие вам,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близкие люди. Вы замечаете вдруг, что вы в оборванном платье, что вы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голый, покрытый лишь слоем грязи и пыли. Вами овладевает безграничный стыд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страх, вы стараетесь прикрыться, спрятаться и просыпаетесь весь в поту.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Таково сновидение озабоченного человека, и Гомер заимствовал эту ситуацию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глубочайшей и извечной сущности человека".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Глубочайшая и извечная сущность человека, на пробуждение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рассчитывает поэт обычно у своих слушателей, - вот те движения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жизни, которые коренятся в доисторическом периоде детства. Позади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сознательных и не вызывающих возражений желаний людей, находящихся вдали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родины, в сновидении выплывают подавленные запретные желания детства,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поэтому-то сновидение, объективированное в легенде о Навсикае,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превращается почти всегда в сновидение о страхе.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Собственное мое сновидение о перепрыгивании через ступеньки лестницы,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превратившемся затем в чувство связанности, носит опять-таки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эксгибиционистский характер, так как обнаруживает существенные признаки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последнего. Его можно поэтому свести к переживаниям детства, и последние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были бы выяснить, поскольку поведение горничной, ее упрек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я испачкал лестницу, переносит ее в ситуацию, занимаемую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мог бы действительно дать такого рода толкование. При психоанализе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научаешься связь по времени заменять связью по существу; две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друг с другом не связанные, представляют собою, очевидно,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нечто целое, которое необходимо лишь установить, - все равно как буквы 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Б, написанные друг подле друга, должны быть произнесены как слог АБ.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Точно так же обстоит дело и с внутренней связью сновидения. Вышеупомянутое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 лестнице выхвачено из целого ряда сновидений; другие звенья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ряда знакомы мне по их толкованию. Сновидение, включенное в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ряд, должно относиться к той же самой связи. В основе этих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включенных в один ряд, лежит воспоминание о няньке, ухаживающей за мною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лет; я сам ее очень смутно помню; по сведениям, полученным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недавно от матери, она была старая и некрасивая, но очень умная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добросовестная. Из анализа моих сновидений я знаю, что она не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относилась ко мне ласково и нежно, а иногда даже бранила, когда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соблюдал ее требований чистоты и опрятности. Стараясь,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продолжить мое воспитание, прислуга в сновидении претендует на то, чтобы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относился к ней как к воплощению моей "доисторической" няньки. 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предположить, что ребенок, несмотря на строгость, все же любил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воспитательницу65.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б) Сновидения о смерти близких людей. Другая группа сновидений, могущих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названными типическими, связана с представлением о смерти близких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родных, родителей, братьев, сестер, детей и пр. Среди этих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подметить две разновидности: одни, во время которых спящий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испытывает тяжелой скорби и по пробуждении удивляется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бесчувственности, и другие, во время которых горе и утрата могут вызвать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реальные горючие слезы во время сна.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первой разновидности мы оставим в стороне; они не могут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названы типическими. При их анализе мы убеждаемся, что они означают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далекое от их содержания и что они предназначены исключительно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прикрытия какого-либо другого желания. Таково сновидение тетки,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видящей перед собою в гробу единственного сына своей сестры (с. 111).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означает, что она желает смерти своему маленькому племяннику, а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скрывает в себе желание после долгого промежутка увидеть любимого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человека, того самого, которого она прежде после такого же долгого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промежутка времени увидела у гроба другого своего племянника. Желание это,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образующее истинное содержание сновидения, не дает повода к скорбному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чувству, и поэтому чувства такого не испытывает и спящий. Отсюда ясно,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содержащееся в сновидении ощущение относится не к явному его содержанию,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скрытому и что аффективное содержание сновидения не претерпевает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искажения, какое выпадает на долю представлений.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Иначе обстоит дело со сновидениями, в которых изображается смерть близкого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дорогого человека и с которым связан болезненный аффект. Эти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означают то, о чем говорит их содержание, - желание, чтобы данное лицо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умерло. Так как я вправе ожидать, что чувство всех моих читателей и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тех, кому снилось нечто подобное, будет протестовать против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убеждения, то я постараюсь обосновать его возможно шире.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анализировали уже одно сновидение, из которого узнали, что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изображаемые в сновидении в осуществленном виде, не всегда носят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актуальный характер. В сновидении могут осуществляться и давно забытые,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устраненные и вытесненные желания; в силу того, что они вновь всплывают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мы должны признать, что они продолжают существовать. Они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мертвы, как покойники в нашем представлении, а подобны теням Одиссеи,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которые, напившись крови, пробуждаются к жизни. В сновидении о мертвом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ребенке в коробке речь шла о желании, которое было актуально пятнадцать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 тому назад и с тех пор откровенно признавалось. Для теории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далеко не безразлично, если я прибавлю, что даже позади этого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скрывается воспоминание самого раннего детства. Еще маленьким ребенком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не удалось точно установить, когда именно, - пациентка моя слышала,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ее мать, будучи беременна ею, страдала меланхолией и от всей души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желала смерти ребенку, находившемуся в ее утробе. Выросши и забеременевши,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моя пациентка последовала примеру матери.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кому-нибудь снится, что его отец, мать, брат, или сестра умирают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сновидение это сопровождается тяжелыми переживаниями, то я отнюдь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воспользуюсь этим сновидением в качестве доказательства того, что субъект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именно теперь желает им смерти. Теория сновидения не требует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столького; она довольствуется констатированием того, что он желал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когда-нибудь в детстве - их смерти. Я боюсь, однако, что и это ограничение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еще недостаточно успокоит моих читателей; они, наверное, столь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энергично будут протестовать против того, что они даже в детстве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когда-нибудь испытывали такие желания. Мне придется поэтому воссоздать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часть погибшей душевной жизни ребенка по тем признакам, какие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существуют еще в настоящее время. Ср. Психоанализ детского страха.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Психотерапевтическая библиотека, вып. IX, Изд-во "Наука", Москва 1913,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"Инфантильные сексуальные теории" в Sammlung kleiner Schriften zur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Neurosenlehre, zweite Folge. Работа "Психоанализ детского страха"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опубликована также в книге 3. Фрейда "Психология бессознательного", М. 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Просвещение, 1990.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Обратим прежде всего наше внимание на отношение детей к их братьям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сестрам. Я не знаю, на основании чего мы утверждаем, что отношение это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преимуществу любовно; у нас имеется достаточно примеров вражды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братьями и сестрами в зрелом периоде, и мы зачастую можем констатировать,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эта вражда ведет свое происхождение с детства или даже наблюдается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самого их рождения. Но, с другой стороны, есть много взрослых, относящихся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нежностью к своим братьям и сестрам, в детстве находившихся с ними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открытой постоянной вражде. Старший ребенок относился нехорошо к младшему,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дразнил его, колотил, отнимал у него игрушки; младший питал бессильную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злобу к старшему, завидовал ему и боялся, и его первые проблески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стремления к свободе и правосознанию обращались против угнетателя66.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Родители говорят, что дети не переносят друг друга, и пожимают плечами,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их спрашивают о причине этого. Нетрудно установить, однако,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 "хорошего ребенка" несколько иной, чем тот, который мы находим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взрослого человека. Ребенок абсолютно эгоистичен, он интенсивно испытывает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 потребности и неудержимо стремится к их удовлетворению, особенно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своих соперников, других детей и главным образом против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братьев и сестер. Мы не называем, однако, поэтому ребенка "злым",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называем его "дурным", он не ответственен за свои дурные поступки ни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нашим суждением, ни перед законом. И вполне справедливо: мы имеем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основание надеяться, что еще в период детства в маленьком эгоисте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проснутся альтруистические наклонности и мораль, и, выражаясь словами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Мейнерти, вторичное "я" наложит свой отпечаток на первичное и подавит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Правда, моральное чувство пробуждается не одновременно по всей линии,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продолжительность аморального детского периода у отдельных индивидуумов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различна. Психоаналитические исследования показали мне,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преждевременное установление морального реактивного образования (до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трехлетнего возраста) - то есть если ребенок слишком рано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"хорошим" - должно учитываться как момент, предрасполагающий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возникновению в позднейшей жизни невроза. Там, где отсутствует развитие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моральности, там мы говорим о "дегенерации"; тут перед нами,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задержка развития. Но и там, где первичный характер устранен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позднейшим развитием, он может благодаря заболеванию истерией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частично проявиться наружу. Сходство так называемого истерического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 с характером "дурного" ребенка бросается сразу в глаза. Невроз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навязчивости соответствует, наоборот, прорыву сверхморальности,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была наложена, как усиленно отягчающий момент, на всегда живой первичный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многие, которые любят в данное время своих братьев и сестер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для которых утрата их была бы очень тяжела, бессознательно носят в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издавна злые желания, которые способны проявляться в сновидениях.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интересно наблюдать за отношением маленьких детей до трех лет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даже меньше к их младшим братьям и сестрам. Ребенок до появления на свет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последних был в семействе единственным;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же ему говорят, что аист принес ему братца или сестрицу. Ребенок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смотрит на пришельца и говорит категорическим тоном: "Пусть аист унесет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обратно". Трехлетний Ганс, фобия которого послужила объектом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 в вышеупомянутой работе, крикнул в лихорадочном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незадолго до рождения своей сестры: "Мне не нужно никакой сестрицы".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Заболев через полтора года неврозом, он признается в желания, чтобы мать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уронила малютку в ванну и чтобы она умерла. При всем том Ганс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добрый и ласковый ребенок; через несколько лет он искренне привязался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сестре и относился к ней покровительственно.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готов вполне серьезно утверждать, что ребенок сознательно учитывает,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 ущерб могут принести ему новорожденный брат или сестра. От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родственницы, находящейся сейчас в тесной дружбе со своей младшей сестрой,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знаю, что она в ответ на сообщение о ее рождении сказала: "А мою красную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шапочку я все-таки ей не отдам". Если ребенок начинает сознавать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ущерб лишь впоследствии, то и враждебные его чувства проявляются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тогда. Я знаю один случай, когда трехлетняя девочка пыталась задушить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маленького брата в колыбельке, потому что его дальнейшее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присутствие не сулило ей ничего хорошего. Дети в этом возрасте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чрезвычайную, иногда даже преувеличенную склонность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ревности. Приведем еще один пример: новорожденный действительно умирает;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долю старшего ребенка снова выпадают все ласки родителей; но вот аист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снова приносит нового братца или сестрицу. Разве не естественно, что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является желание, чтобы нового соперника постигла та же участь,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и первого, и чтобы ему снова было так же хорошо, как в тот промежуток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смертью первого и рождением второго? Разумеется, это отношение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к младшим братьям и сестрам при нормальных условиях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просто функцией разницы в возрасте. При более значительном промежутке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старшей девочке могут проснуться, наоборот, материнские инстинкты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беспомощному новорожденному.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Враждебное чувство по отношению к братьям и сестрам в детском возрасте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встречается значительно чаще, чем это доступно притупленной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наблюдательности взрослого. С тех пор было сделано много наблюдений,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касающихся первоначального враждебного отношения детей к братьям и сестрам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к одному из родителей; наблюдения эти описаны в психоаналитической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литературе. Особенно верно и беспристрастно изображена эта типичная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детская установка поэтом Спиттелером из времен его раннего детства: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"Впрочем, там был еще другом Адольф. Это было маленькое существо,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говорили, что это мой брат, но я никак не мог понять, зачем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нужен; еще меньше я мог понять, ради чего с ним церемонятся, как со мной.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удовольствовался собой для своих потребностей, зачем же мае еще нужен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брат? Он был не просто бесполезен, порой он даже мешал мне. Когда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сидел на руках у бабушки, он тоже хотел сидеть у нее на руках, когда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катался в детской коляске, он сидел напротив и занимал половину места,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толкая меня ногами".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Над своими собственными детьми, появлявшимися на свет вскоре один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другого, я упустил случай сделать такого рода наблюдения; я спешу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наверстать их теперь над моим маленьким племянником, едино-. властие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нарушилось через пятнадцать месяцев появлением юной соперницы;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хотя я и слышу, что мальчик относится по-рыцарски к своей сестренке,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целует ей руку и гладит ее, я замечаю, что он, не достигнув еще двух лет,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пользуется своим даром речи для того, чтобы критиковать соперницу,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совершенно, на его взгляд, излишнюю. Как только разговор заходит о ней,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вмешивается и говорит недовольным тоном: "Она такая маленькая,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такая маленькая". В последнее время, когда девочка, прекрасно развившись,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перестала уже заслуживать этот пренебрежительный возглас, мальчик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обосновывает свое желание отклонить внимание взрослых от сестры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путем. При каждом удобном и неудобном случае он говорит: "У нее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зубов". Такие случаи смерти, пережитые в детском возрасте, иногда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забываются в семье, однако психоаналитическое исследование показывает,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имеют огромное значение для возникающего впоследствии невроза. Старшая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девочка другой моей сестры, будучи шестилетним ребенком, несколько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приставала к своим теткам с вопросом: "Неправда ли, Люси еще ничего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понимает?" Люси была моложе ее на два с половиной года.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о смерти брата или сестры, соответствующие такому повышенному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враждебному чувству, я наблюдал у всех своих пациенток. Мне пришлось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встретиться с одним только исключением, которое, однако, при анализе легко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оказалось подтверждением общего правила. Когда я однажды во время сеанса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сообщил ей о наличности у каждого человека таких сновидений (на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взгляд, это имело связь с очередным симптомом, который мы разбирали),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ответила к моему удивлению, что ей ничего подобного никогда не снилось.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пришло на память, однако, другое сновидение, которое не имело как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ничего общего с первым сновидением; она видела его в первый раз в возрасте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четырех лет, когда она была самым младшим ребенком в семье; с тех 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это неоднократно повторялось. ^Множество детей, все ее братья,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сестры, кузины, и кузены играют на лугу. Вдруг за спинами у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оказываются крылья, они улетают. и исчезают. Такими словами выразил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трехлетний Ганс уничтожающую критику своей сестры. Он предполагает,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не умеет говорить потому, что у нее нет зубов. О значении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она не имела ни малейшего понятия. Нетрудно, однако, увидеть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 сновидение о смерти ее братьев и сестер в его первоначальной форме,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 искаженной цензурой. Я решаюсь предложить следующий анализ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После смерти одного из ее кузенов - дети двух братьев выросли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вместе, как родные братья и сестры - моя в то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четырехлетняя пациентка спросила одну свою взрослую родственницу: "Что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с детьми, когда они умирают?" В ответ она услышала: "У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вырастают крылья, и они становятся ангелами". В сновидении у всех братьев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сестер вырастают крылья, как у ангелов, и - что самое главное -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улетают. Наша маленькая "делательница ангелов" остается одна из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детей. То, что дети играют на лугу, с которого потом улетают, указывает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полной очевидностью на бабочек, как будто ребенок руководствовался той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ассоциацией, которая побудила древних снабдить Психею крыльями бабочки.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Быть может, меня спросят: хотя враждебные импульсы детей по отношению к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братьям и сестрам действительно имеют место, но каким образом детская душа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вдруг настолько дурной, что желает своим соперникам или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сильным сверстникам смерти? Как будто все проступки и вся несправедливость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искупаться только смертью? Кто так говорит, тот не знает, очевидно,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представление ребенка о смерти имеет весь-ма мало общего с нашим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понятием о ней. Ребенку незнакомы ужасы тления, могильного холода,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бесконечного "ничто" и всего того, что связывается со словом "смерть"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представлении взрослого и что имеется налицо во всех мифах о потустороннем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мире. Страх смерти чужд ему, поэтому-то он и играет с этим страшным словом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грозит другому ребенку: "Если ты еще раз это сделаешь, то умрешь,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умер Франц". Бедная мать дрожит от страха, она не может, наверное, забыть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что большая часть людей не доживает до зрелого возраста.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восьмилетний ребенок, возвратясь из какого-нибудь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естественно-исторического музея, может сказать своей матери: "Мама, я тебя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люблю. Когда ты умрешь, я из тебя сделаю чучело и поставлю здесь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комнате, чтобы тебя видеть всегда". Настолько мало детское представление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смерти похоже на наше. От одного очень способного десятилетнего мальчика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вскоре после смерти отца его услышал, к своему удивлению, следующую фразу: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"То, что папа умер, я понимаю, но почему он не приходит домой ужинать,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я никак понять не могу". Дальнейший материал, относящийся к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теме, содержится в редактируемом д-ром ф. Гуг-Гелльмут отделе Kinderseele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в</w:t>
      </w:r>
      <w:r w:rsidRPr="00250339">
        <w:rPr>
          <w:lang w:val="en-US"/>
        </w:rPr>
        <w:t xml:space="preserve"> "Imago" Zeitschrift fiir Anwendung der Psychoanalyse auf die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Geisteswissen-schaften, Bd. I - V, 1912 - 1918.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"Умереть" - значит для ребенка, который вообще избавлен от вида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предсмертных страданий, то же самое, что "уйти", не мешать больше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оставшимся в живых67. Он не различает, каким способом осуществляется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отсутствие, - отъездом или смертью. Наблюдение одного психоаналитически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образованного отца также подчеркивает момент, когда его четырехлетняя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высокоразвитая дочурка узнает разницу между "отсутствием" и "смертью".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Ребенок питался неохотно и чувствовал, что одна из служанок пансиона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недружелюбно к нему относится. "Пусть Жозефина умрет", - сказала она отцу.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"Почему же она должна умереть? - спросил отец укоряюще. - Разве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недостаточно, если она уберется прочь? - "Нет, - ответил ребенок, -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придет опять". - Для неограниченного себялюбия (нарциссизм) ребенка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каждое нарушение является crimen laesae majestatis, и,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драконовским законам, чувство ребенка определяет за все такие проступки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одно и то же постоянное наказание. Когда у ребенка отнимают няньку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увольняют ее и когда короткое время спустя умирает его мать, то в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воспоминании оба события находятся друг подле друга. То, что ребенок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испытывает особой тоски по отсутствующим, знакомо каждой матери: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возвращаясь после продолжительного путешествия домой, она часто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прискорбием слышит: "Дети ни разу не осведомились о маме". Когда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переселяется в "лучший из миров, откуда нет возврата", дети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вначале, по-видимому, ее совершенно забывают и лишь впоследствии начинают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вспоминать о покойнице.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у ребенка имеются, таким образом, мотивы желать отсутствия другого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ребенка, то ничто не препятствует ему облекать это желание в форму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смерти: психическая реакция на такие сновидения о смерти показывает, что,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несмотря на все различие, по существу, желание ребенка все же сходно с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желанием взрослого.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если желание ребенка, чтобы умерли его братья и сестры, можно объяснить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эгоизмом, благодаря которому он смотрит на своих братьев и сестер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соперников, то каким образом объяснить желание смерти родителей,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являются для ребенка источником любви и исполнителями его капризов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потребностей и долговечности которых он должен был бы желать именно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эгоистическим мотивам?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Разрешению этой трудной задачи помогает то обстоятельство, что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смерти родителей в огромном большинстве случаев касаются родителя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 со спящим, то есть мужчине в большинстве случаев снится смерть отца,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женщине - смерть матери. Я не могу утверждать, что это непререкаемый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закон, но подавляющее большинство примеров здесь настолько убедительно,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требуют объяснения каким-либо моментом общего значения. Дело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обстоит - грубо говоря, так, как будто мальчики видят в отце, а девочки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матери соперников своей любви, устранение которых может быть им только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выгодно.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Прежде чем отвергнуть это утверждение как совершенно невероятное,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подвергнуть анализу отношения родителей и детей. Необходимо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отделить то, что требует от такого отношения культурный момент почитания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родителей, от того, что показывает нам повседневное наблюдение.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отношениях между родителями и детьми имеется немало поводов к враждебному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чувству; имеется немало условий и для возникновения желаний,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отвечающих, однако, требованиям цензуры. Остановимся сперва на отношениях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отцом и сыном. На мой взгляд, святыня, окружающая десять заповедей,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притупляет наше сознание в понимании действительного положения дела. Мы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решаемся признаться самим себе, что большая часть человечества преступает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четвертую заповедь. Как в высших, так и в низших слоях человеческого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общества почитание родителей отступает на задний план перед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интересами. Туманные сведения, дошедшие до нас из мифологии, и сказания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первобытном состоянии человеческого общества дают довольно безотрадное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о власти отца и о бессердечии, с которым он ею пользовался.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Хронос пожирает своих детей, как боров пожирает помет свиньи, а Зевс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оскопляет своего отца и становится на его место. По крайней мере,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некоторых мифологических изображениях. По другим мифам только Хронос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оскопляет своего отца Урана. О мифологическом значении этого мотива см. у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Отто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Ранка</w:t>
      </w:r>
      <w:r w:rsidRPr="00250339">
        <w:rPr>
          <w:lang w:val="en-US"/>
        </w:rPr>
        <w:t>: "Der Mythus von der Geburt der Helden, 5, Heft der Schriften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zur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angew. Seelenkunde, 1909", und "Das Inzestmotiv in Dichtung und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Sage", 1912. Чем полновластнее отец в древней семье, тем больше оснований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сына как у признанногоего наследника занимать враждебную позицию,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сильнее его нетерпение достичь власти через посредство смерти отца. Даже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буржуазной семье отец, стесняя самоопределение сына,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способствует развитию естественного зародыша вражды, скрывающегося в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отношениях. Врач зачастую имеет случай наблюдать, что скорбь о потере отца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может подавить у сына радости по поводу обретенной наконец им свободы.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Остаток сохранившейся и в нашей семье potestas patris familias68 каждый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 судорожно старается сохранить за собою;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хорошо знакомо всем поэтам, которые выдвигают на первый план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произведений вековую борьбу отца и сына. Поводы к конфликту между матерью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дочерью возникают, когда дочь подрастает и встречает в матери противницу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сексуальной свободы, зрелость же дочери напоминает матери о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настало время отказаться от собственной половой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это очевидно и ясно, но все это еще не дает нам возможности разъяснить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 смерти родителей, испытываемое часто людьми, для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почитание родителей неприкосновенно и свято. Предыдущее изложение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 нам на то, что это желание смерти родителей должно относиться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раннему детству.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неопровержимостью, исключающей какие бы то ни было сомнения,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подтверждается это предположение относительно психоневротиков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совершаемом у них анализе. Последний показывает, что сексуальные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проявляются очень часто - поскольку они, конечно,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зачаточном состоянии имеют право носить название сексуальных -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первая склонность девушки направляется на отца, а первая склонность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мальчика - на мать. Отец, таким образом, становится для сына, а мать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дочери соперниками, а как мало нужно для того, чтобы у ребенка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 вылилось в желание смерти, мы уже видели относительно аналогичных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 по отношению к братьям и сестрам. Выбор сексуального объекта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 свое выражение обычно уже по отношению к родителям; естественное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предрасположение устраивает так, что отец балует дочь, а мать сыновей,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время как оба они там, где влияние их пола не омрачает чистоты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суждения, с одинаковой строгостью относятся к воспитанию детей. Ребенок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замечает предпочтение и восстает против того из родителей,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противится такому баловству. Найти любовь у взрослых является для него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удовлетворением особой потребности, но означает и то, что его воля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получает удовлетворение и во всех других отношениях. Таким образом ребенок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собственному сексуальному влечению и обновляет одновременно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исходящее от родителей побуждение, если его выбор между родителями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совпадает с выбором этих последних.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Признаки таких склонностей у детей в большинстве случаев не замечаются,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тем как некоторые из них обнаруживаются уже в самом раннем детстве.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Восьмилетняя девочка одних моих знакомых пользуется случаем, когда мать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выходит в кухню из-за стола, и провозглашает себя ее преемницей: "Теперь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 мамой! Карл, хочешь еще зелени? Возьми, пожалуйста!" - и так далее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 способная, очень живая девочка восьми лет, обнаружившая особенно ярко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признаки этой черты детской психологии, говорит даже прямо: "Пусть мамочка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умрет, папочка женится на мне, я буду его женой". В детской жизни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отнюдь не исключает того, что ребенок нежно любит свою мать.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маленький мальчик может спать с матерью, как только отец уезжает, а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возвращения должен вернуться в детскую к няньке, которая нравится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гораздо меньше, то у него очень легко может возникнуть желание, чтобы отец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находился в отсутствии и чтобы он сам сохранил бы свое место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дорогой, милой мамы;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одним из средств для достижения этого желания является, очевидно,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отец умер, потому что ребенок знает: "мертвых", как например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дедушки, никогда нет, они никогда не приходят69.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такие наблюдения над маленькими детьми и приводят нас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вышеупомянутым заключениям, то все же они не дают еще полной уверенности,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вселяется во врача при психоанализах взрослых невротиков.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Сообщение соответствующих сновидений совершается здесь с такими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подробностями, что раскрытие в них определенных желаний не может вызвать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никаких сомнений. Однажды я застаю одну свою пациентку с заплаканным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лицом. Она говорит: "Я не хочу больше видеть своих родственников, я должна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вселять в них один только ужас". Она начинает рассказывать мне о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вспомнила сновидение, значения которого она, конечно, не понимает.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видела его в возрасте четырех лет. Ей снилось: По крыше прогуливается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какое-то животное, рысь (Luchs) или лиса (Fuchs), потом что-то падает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сама падает. А потом вдруг из дому выносят мертвую мать, что вызывает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нее горючие слезы. Я разъяснил ей, что сновидение это должно означать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детское желание видеть мать мертвой и что она благодаря именно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 и думает, что должна вселять в родных только ужас. В ответ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 слова она тотчас же сообщает материал для сновидения. "Luchsaug"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(пройдоха) - ругательство, которое она однажды в детстве услыхала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какого-то уличного мальчишки; когда ей было три года, на мать с крыши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обрушился кирпич и сильно поранил ей голову.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имел однажды случай в течение продолжительного времени наблюдать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молоденькой девушкой, претерпевшей целый ряд психических состояний.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припадках крайнего возбуждения и спутанности, с которых началась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болезнь, пациентка обнаружила отвращение к своей матери, била ее и ругала,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только та приближалась к постели, между тем как к своей старшей сестре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питала нежное чувство и во всем ее слушалась. Вслед за этими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припадками у нее появилось довольно ясное состояние ума,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продолжительная ала-тия и бессонница; в этой фазе я начал ее лечение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 анализу ее сновидения. Больная часть их трактовала в более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менее скрытой форме о смерти матери: она то присутствовала на похоронах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какой-то пожилой дамы, то видела себя и свою сестру в трауре;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значения ее сновидений не могло быть, конечно, никаких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сомнений. При последовавшем улучшении появились истерические фобии;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мучительной из них была боязнь, что с матерью что-то случилось.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Где бы она ни была, она спешила домой, чтобы убедиться, что ее мать жива.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 этот в связи с другими моими наблюдениями чрезвычайно поучителен;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показывает различные способы реагирования психического аппарата на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то же возбуждающее представление. В состоянии возбуждения и спутанности,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я понимаю как подавление второй психической инстанции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первой, находящейся обычно в подавленном состоянии, бессознательная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враждебность по отношению к матери проявилась в моторных действиях;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наступило первое успокоение, смятение было подавлено и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восстановлено господство цензуры, тогда этой враждебности осталась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единственно доступной сфера сновидения, чтобы там осуществилось желание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смерти матери; когда выздоровление подвинулось еще дальше, оно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истерической про-тивореакции создало преувеличенную заботу о матери.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смысле вполне понятно и то, почему истерические девушки преувеличенно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пылко любят своих матерей.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другой раз я имел случай проникнуть в бессознательную душевную жизнь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молодого человека, который страдал навязчивым неврозом и не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выходить на улицу, так как его мучила мысль, что он может убить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людей, встречающихся с ним. Он проводил все свое время за тем, что собирал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доказательства своего alibi, в случае если против него будет возбуждено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обвинение в каком-либо совершенном в городе убийстве. Мне не нужно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упоминать здесь о том, что он был чрезвычайно нравственным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интеллигентным человеком. Анализ его состояния вскрыл в качестве причины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тяжелой навязчивой идеи его желание убить своего чрезмерно строгого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отца; желание это проявилось, к его удивлению, вполне сознательно в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возрасте семи лет, но относится, несомненно, к еще более раннему периоду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детства. После тяжелой болезни и смерти отца на тридцать первом году жизни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больного появляется навязчивый упрек, который в форме вышеупомянутой фобии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переносится на чужих. Кто в состоянии испытать желание свергнуть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собственного отца с вершины горы в пропасть, про того можно подумать,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не пощадит жизни и чужих ему людей; такой человек имеет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основание запираться у себя в комнате и не выходить на улицу.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основании моих многочисленных наблюдений родители играют преобладающую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 в детской душевной жизни всех позднейших психоневротиков; любовь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одному из них и ненависть к другому образуют неизменную составную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материала, образованного в то время и чрезвычайно важного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симптоматики последующего невроза. Я не думаю, однако, что психоневротики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резко отличаются в этом от других нормальных людей. Гораздо вернее -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подтверждается случайными наблюдениями над нормальными детьми, - что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 своими дружелюбными и враждебными желаниями по отношению к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родителям воплощают лишь процесс преувеличения, который более или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 и отчетливо совершается у большинства детей. Древность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подтверждение этой истины завещала нам чрезвычайно убедительный миф,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глубокое и всеобъемлющее значение которого становится понятным лишь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установления вышеуказанных черт детской психологии.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разумею здесь миф о царе Эдипе и одноименную трагедию Софокла. Эдип, сын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Лая, фиванского царя, и Иокасты, покидается своими родителями вскоре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рождения на свет, так как оракул возвестил отцу, что еще нерожденный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сын будет его убийцей. Эдипа спасают, и он воспитывается при дворе другого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царя, пока сам, сомневаясь в своем происхождении, не спрашивает оракула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получает от него совет избегать родины, так как он должен стать убийцей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отца и супругом своей матери. По дороге с мнимой родины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встречает царя Лая и убивает его во внезапно разгоревшемся сражении. Потом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подходит к Фивам, разрешает загадку преграждающего путь сфинкса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благодарность за это избирается на фиванский престол и награждается рукою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Иокасты, Долгое время он правит в покое и мире и производит от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жены-матери двух дочерей и двух сыновей, как вдруг разражается чума,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заставляющая фиванцев вновь обратиться к оракулу с вопросом. Здесь-то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начинается трагедия Софокла. Гонец приносит ответ оракула, что чума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прекратится, когда из города будет изгнан убийца Лая. Где же он, однако?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"Кто след найдет столь древнего злодейства? " (Перевод Мережковского).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Действие трагедии состоит не в чем ином, как в постепенно пробуждающемся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искусственно замедляемом раскрытии - аналогичном с процессом психоанализа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того, что сам Эдип - убийца Лая и в тоже время сын убитого и Иокасты.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Потрясенный своим страшным злодеянием, Эдип ослепляет себя и покидает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родину. Предсказание оракула сбылось.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"Царь Эдип" - так называемая трагедия рока; ее трагическое действие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покоится на противоречии между всеобъемлющей волей богов и тщетным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сопротивлением людей, которым грозит страшное бедствие; подчинение воле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богов, бегство и сознание собственного бессилия - вот в чем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убедиться потрясенный зритель трагедии. Современные писатели старались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достичь той же цели, изображая в своих поэтических творениях указанное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противоречие, но развивая его на собственной канве. Зритель,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оставался холодным и безучастно смотрел, как, несмотря на все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сопротивление, невинные люди должны были подчиниться осуществлению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тяготевшего над ними проклятия; позднейшие трагедии рока не имели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никакого успеха.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Если, однако, "Царь Эдип" потрясает современного человека не менее,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античного грека, то причина этого значения греческой трагедии 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изображении противоречия между роком и человеческой волей, 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особенностях самой темы, на почве которой изображается это противоречие.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Есть, очевидно, голос в нашей душе, который готов признать неотразимую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волю рока в "Эдипе", в то время как в "Родоначальнице" или в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трагедиях рока мы считаем наши решения произвольными. Такой момент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имеется в истории самого царя Эдипа. Судьба его захватывает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потому, что она могла бы стать нашей судьбой, потому что оракул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снабдил нас до нашего рождения таким же проклятием, как и Эдипа. Всем нам,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может, суждено направить наше первое сексуальное чувство на мать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первую ненависть и насильственное желание на отца;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 сновидения убеждают нас в этом. ЦарьЭ^ил, убивший своего отца Лая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женившийся на своей матери Иокасте, представляет собой лишь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нашего детства. Но более счастливые, нежели он, мы сумели отщепить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сексуальное чувство от матери и забыть свою ревность по отношению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отцу. Человек, осуществивший такое первобытное детское желание, вселяет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содрогание, мы отстраняемся от него со всей силой процесса вытеснения,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претерпевают с самого детства эти желания в нашей душе. Освещая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преступление Эдипа, поэт приводит нас к познанию нашего "я", в котором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шевелятся те же импульсы, хотя и в подавленном виде.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противопоставление, с которым покидает нас хор: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"...Посмотрите на Эдипа,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того, кто был великим, кто ни зависти сограждан,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 судьбы уж не боялся, ибо мыслью он бесстрашной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Сокровеннейшие тайны сфинкса древнего постиг.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Посмотрите, как низвергнут он судьбой" -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напоминание касается нас самих и нашей гордости, нас, ставших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времени детства столь мудрыми и сильными в нашей оценке. Как Эдип,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живем, не сознавая противоморальных желаний, навязанных нам природой;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сознав их, мы все отвратили бы взгляд наш от эпизодов нашего детства.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Ни одно открытие психоаналитического исследования не вызывало 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ожесточенных нападок, столько бешеного сопротивления и - столько забавных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недоразумений со стороны критики, сколько это указание на детские,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оставшиеся бессознательными инцестуозные наклонности. В последнее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появилась даже попытка считать этот инцест, вопреки всему опыту,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символическим. Содержательное толкование мифа об Эди-w дает Ференци (в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Imago, I, 1912), основываясь на одном письме Шопенгауэра. - Затронутый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впервые в "Толковании сновидений" "Эдипов комплекс" получил при дальнейшем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изучении огромнейшее значение для понимания истории человечества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развития религии и нравственности. См. "Тотем и табу". (Русск. перев.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Психолог. и психоаналит. библиотека. Вып. VI; Москва, Госиздат).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миф об Эдипе возник из древнейшего материала сновидений,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своим содержанием мучительное нарушение отношения к родителям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первым побуждениям сексуальности, на этот счет в самом тексте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трагедии Софокла имеется довольно прозрачное указание. Иокаста утешает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Эдипа, еще не понявшего истинного положения дела, но все же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озабоченного изречением оракула; она напоминает ему о сновидении,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видят многие, но которое не имеет, по ее мнению, никакого значения: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"Ведь до тебя уж многим людям снилось,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 матерью они - на ложе брачном,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те живут и вольно, и легко,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 в глупые пророчества не верит".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о половой связи с матерью наблюдается, как тогда, так и теперь,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многих людей, сообщающих о нем с возмущением и удивлением. Оно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составляет, несомненно, ключ к трагедии и находится в соответствии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о смерти отца. Миф об Эдипе представляет собою реакцию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 на оба эти типические сновидения и, подобно тому как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вселяют во взрослых чувство отвращения, так и самый миф должен иметь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содержанием ужас и самонаказание. В своей законченной форме он носит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черты дальнейшей исторической обработки, старавшейся придать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теологизирующую тенденцию. (Ср. материал сновидений об эксгибиционизме.)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Попытка объединить божественное всемогущество с ответственностью человека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должна была потерпеть крушение на этом, как и на всяком другом материале.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том же самом базисе, что и "Царь Эдип", покоится и другая величайшая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трагедия - "Гамлет" Шекспира. Но в измененной обработке одного и того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обнаруживаются все различия в психической жизни обоих столь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отдаленных друг от друга культурных периодов, весь вековой прогресс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 вытеснения в душевной жизни человечества. В "Эдипе" лежащее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основе его желание ребенка всплывает наружу и осуществляется, точно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сновидении; в "Гамлете" оно остается вытесненным и мы узнаем о наличности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- аналогично положению вещей при неврозе - лишь вследствие исходящих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него задержек. Эта трагедия имеет своеобразную общую черту с покоряющим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действием современных драм, а именно: характер героя совершенно неясен.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Драма построена на том, что Гамлет колеблется осуществить выпавшую на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долю задачу мести; каковы основы или мотивы этого колебания на этот счет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текст не говорит ничего, и многочисленные попытки толкования драмы дали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мало в этом отношении. Согласно господствующему еще и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толкованию Гете, Гамлет представляет собою тип человека, жизненная энергия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парализуется преувеличенным развитием мышления ("Приведен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болезненное состояние бледностью мысли"). Согласно другому воззрению.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Шекспир старался изобразить слабый, нерешительный характер, склонный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неврастении. Фабула драмы показывает нам, однако, что Гамлет отнюдь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беспомощен. Мы дважды видим его поступки: в первый раз он в неожиданном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аффекте закалывает подслушивающего за портьерой Полония, в другой же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умышленно, даже коварно посылает на смерть двух царедворцев. Что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препятствует ему осуществить задачу, внушенную ему тенью отца? Здесь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 на мысль то, что задача эта совершенно особого рода. Гамлет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способен на все, только не на месть человеку, который устранил его отца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занял его место у матери, человеку, воплотившему для него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вытесненных детских желаний. Ненависть, которая должна была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побудить его к мести, заменяется у него самоупреками и даже угрызениями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совести, которые говорят ему, что он сам, в буквальном смысле, не лучше,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преступник, которого он должен покарать. Этим я лишь перевожу в сферу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 то, что бессознательно дремлет в душе героя; если кто-нибудь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назовет Гамлета истериком, то я сочту это лишь выводом из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толкования. Сексуальное отвращение, которое Гамлет высказывает в разговоре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Офелией, играет здесь решающую роль, то самое сексуальное отвращение,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в последующие годы все больше и больше овладевает душою Шекспира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вплоть до своего окончательного завершения в "Тимоне Афинском".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"Гамлете" воплощается, разумеется, лишь собственная душевная жизнь поэта;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книги Георга Брандеса о Шекспире (1896) мы знаем, что трагедия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написана вскоре после смерти его отца (1601), то есть под впечатлением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свежей скорби и воскрешения детского чувства по отношению к нему. Известно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и то, что рано умерший сын Шекспира носил -имя Гамлет (идентично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именем Гамнет). В то время как "Гамлет" трактует отношение сына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родителям, "Макбет", связанный с ним по времени, касается 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бездетности. Подобно тому как всякий невротический симптом и как само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допускает самые различные толкования и даже требует целого ряда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для своего понимания, так и всякое истинно поэтическое творение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в душе поэта не из одного мотива и допускает не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толкование. Я попытался вскрыть здесь наиболее глубокий слой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Шекспира. Э. Джонс7" дополнил вышеприведенные указания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аналитическое понимание ^Гамлета" и подверг критике другие имеющиеся в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литературе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толкования</w:t>
      </w:r>
      <w:r w:rsidRPr="00250339">
        <w:rPr>
          <w:lang w:val="en-US"/>
        </w:rPr>
        <w:t xml:space="preserve"> (Das Problem des Hamlet und der Odipus-komple,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1911). Другие попытки анализа "Макбета" см. в моей статье "Einige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Charaktertypen aus der psychoanalytischen Arbeit, Imago" IV, 1916,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у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Л</w:t>
      </w:r>
      <w:r w:rsidRPr="00250339">
        <w:rPr>
          <w:lang w:val="en-US"/>
        </w:rPr>
        <w:t>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Иекеля</w:t>
      </w:r>
      <w:r w:rsidRPr="00250339">
        <w:rPr>
          <w:lang w:val="en-US"/>
        </w:rPr>
        <w:t xml:space="preserve"> Shakespeares Macbeth, Imago V, 1918.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Я не могу оставить рассмотрения типических сновидений и сновидений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смерти близких родных, не сказав несколько слов об их значении для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вообще. Сновидения эти представляют собою довольно необычный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 того, что мысль сновидения, содержащая вытесненное желание,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претерпевает влияния цензуры и в неизменном виде переходит в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это должны быть особые основания. Я полагаю, что решающую роль играют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два момента: во-первых, нет ни одного желания, от которого мы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более далеки; мы полагаем, что эти желания "не могут прийти нам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 даже во сне", и поэтому-то цензура не сопротивляется им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достаточной мере, все равно как законодательство Солона71 не выставляет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определенного наказания за отцеубийство. Во-вторых, вытесненное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желание особенно часто сталкивается с остатками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впечатлений предыдущего дня ввиду забот о жизни близкого лица. Эти заботы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могут быть включены в сновидение иначе, как через посредство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одноименного желания; желание же может быть замаскировано заботой.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думать, что все это происходит гораздо проще, что ночью в сновидении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продолжается то, что начато днем, то сновидения о смерти близких родных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будут стоять совершенно особняком от какой бы то ни было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являясь совершенно неразрешимой загадкой.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Весьма поучительно также проследить взаимоотношение этих сновидений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сопровождающихся страхом. В сновидении о смерти близких людей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вытесненное желание находит себе путь, по которому оно может избегнуть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цензуры, а вместе с тем и обусловливаемого ею искажения. Постоянным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сопутственньм явлением в данном случае является то, что субъект испытывает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болезненные ощущения. Точно так же и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сопровождающееся страхом, наблюдается лишь тогда, когда цензура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подавляется вполне или хотя бы отчасти, и, с другой стороны, подавлению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 помогает то, что страх является уже налицо в качестве актуального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ощущения, проистекающего из соматических источников. Очевидно,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какой тенденции придерживается цензура, обусловливая искажающую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сновидения: она имеет в виду предотвратить появление страха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других мучительных аффектов.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Выше я говорил об эгоизме детской души и сейчас коснусь его с целью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 здесь, что сновидения сохраняют и этот характер. Они все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исключения абсолютно эгоистичны, во всех них проявляется ваше драгоценное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"я", хотя иногда и в замаскированной форме. Желания, осуществляющиеся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них, это постоянно желания нашего "я"; интерес к другому лицу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 иллюзорен. Я подвергну здесь анализу несколько примеров,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противоречащих якобы этому моему утверждению.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Четырехлетний мальчик рассказывает: ему приснилось большое блюдо, на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лежит большой кусок жареного мяса. Неожиданно кусок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съедается, не будучи даже разрезан. Человека, который съел мясо,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видел. Все большое, обильное, чрезмерное и преувеличенное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носит несомненно характер детства. У ребенка нет более горячего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нежели как стать взрослым и прежде всего получать столько, 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получают взрослые; ребенка трудно удовлетворить: он постоянно требует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повторения того, что ему понравилось или было вкусно. Быть умеренным,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скромным он научается лишь благодаря воспитанию; как известно, невротик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тоже склонен к неумеренности и преувеличению.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Кто же был этот человек, об обильном обеде которого приснилось ребенку?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Разъяснение на этот счет нам дают переживания предыдущего дня. Мальчику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нескольких дней была прописана врачом молочная диета;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вечером он нашалил и в наказание за это был лишен ужина.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раньше как-то он испытал это наказание и вел себя при этом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мужественно. Он знал, что ничего не получит, но ни одним словом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намекнул на то, что испытывает голод. Воспитание начинает оказывать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свое действие; оно проявляется уже в сновидении, обнаруживающем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зародыши искажающей деятельности. Не подлежит сомнению, что сам он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человек, желания которого направляются на столь обильный ужин. Так как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знает, однако, что он наказан и не имеет права ничего есть, то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решается даже во сне сесть за стол и съесть вкусное блюдо, как это делают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сновидениях голодные дети (ср. сновидение о землянике, виденной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маленькой Анной).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Мне снится однажды, что в окне одного книжного магазина я вижу новый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выпуск той серии книг в роскошных переплетах, которые я обычно покупаю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(Монографии о художниках, по истории, по вопросам искусства и т.п.). Новая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серия называется: ^Знаменитые ораторы (или речи)", и выпуск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посвящен доктору Лехеру.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анализе я удивляюсь, что меня могла заинтересовать слава доктора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Лехера, побившего рекорд продолжительности речи во время немецкой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обструкции в парламенте. На самом же деле я за несколько дней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начал психическое лечение нескольких новых пациентов, так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принужден говорить от десяти до одиннадцати часов в сутки.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я сам побиваю рекорд продолжительности речи.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В другой раз мне снится, что один мой знакомый университетский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преподаватель говорит: "Мой сын. Ми-on". Затем следует диалог из коротких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вопросов и ответов. Вслед за этим я вижу себя самого и своих сыновей;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открытого содержания сновидения отец и сын (профессор М.) 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подставными лицами, скрывающими меня и моего старшего сына. К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 я вернусь еще в дальнейшем в силу другой его особенности.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Пример действительно низменных эгоистических чувств, скрывающихся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позади забот, обнаруживает следующее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Мой друг Отто выглядит очень плохо, у него дурной цвет лица, и глаза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как-то странно навыкате.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Коллега Отто мой домашний врач, я ему очень обязан, так как он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лет следит за здоровьем моих детей и очень успешно их лечит;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кроме того, он им делает подарки по каждому малейшему поводу.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он был у нас, и моя жена заметила, что он устал и плохо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выглядит. Ночью я вижу сновидение, которое наделяет его некоторыми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признаками базедовой болезни. Тот, кто не следует моим правилам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истолкует это сновидение в том смысле, что я озабочен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здоровьем моего друга и что эта забота реализуется во сне. Это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возражением не только против того моего утверждения, будто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осуществление желания, но и против другого, что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доступно лишь эгоистическим интересам и целям. Но тот, кто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истолковывает сновидение, пусть разъяснит мне, почему я предполагаю у Отто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наличность базедовой болезни, когда для такого диагноза у меня нет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малейшего основания. Мой анализ дает, однако, следующий материал,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относящийся к эпизоду, имевшему место лет шесть назад. В небольшом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обществе, в котором находился, между прочим, и профессор Р., мы ехали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 по лесу, находящемуся в нескольких часах езды от нашей дачи. Кучер,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бывший навеселе, выбросил нас из экипажа, и лишь по счастливой случайности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все остались невредимыми. Нам пришлось, однако, переночевать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ближайшей гостинице, где известие о постигшем нас несчастье вызвало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большое сочувствие. Какой-то господин с весьма отчетливыми признаками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базедовой болезни - впрочем, у него был только коричневый цвет кожи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глаза навыкате;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струмы, как и в сновидении, не было - предложил свои услуги и спросил,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ли он чем-нибудь быть нам полезен. Профессор Р. по своей обычной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манере ответил: "Разве только тем, что вы мне одолжите ночную сорочку".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благородный человек сказал: "К сожалению, этим я вам служить не могу",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и ушел.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Продолжая анализ, я вспоминаю, что "Базедов" не только фамилия врача, 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из известнейших педагогов (в бодрственном состоянии я, однако,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совсем уверен, так ли это). Между тем именно коллегу Отто я просил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случае, если со мною что-нибудь случится, взять на себя заботу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физическом развитии моих детей, особенно же в период зрелости (в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и ночная сорочка). Наделяя в сновидении коллегу Отто болезненными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симптомами вышеупомянутого благородного человека, я хочу,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сказать: "Если со мною что-нибудь случится, от него дождешься 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же, сколько от того барона Л., несмотря на его любезное предложение".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Эгоистическая тенденция этого сновидения вполне очевидна. Когда доктор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Эрнест Джонс в одной своей научной лекции в Америке говорил об эгоизме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какая-то ученая дама восстала против такого, якобы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ненаучного, обобщения и заявила, что автор может судить лишь только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 австрийцев и не имеет права возводить такого обвинения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американцев. Она лично может гарантировать, что ее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строго альтруистичны.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Где же, однако, здесь осуществление желания? Конечно, не в мести коллеге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Отто, которому действительно, кажется, суждено играть незавидную роль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моих сновидениях; осуществление желания заключается совершенно в ином.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Заменяя коллегу Отто в сновидении вышеупомянутым благородным человеком,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 же время отождествляю свою собственную персону с другим человеком,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с профессором Р., так как я требую от Отто того же, что по другому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потребовал профессор Р. от барона Л. Тут-то и разрешение загадки.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 Р. аналогично мне сделал свою карьеру помимо университета и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пожилом возрасте получил давно заслуженное им звание. Таким образом,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снова хочу стать профессором. Даже это "в пожилом возрасте"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осуществление желания, так как означает, что я проживу достаточно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долго, чтобы самому позаботиться о развитии своих детей в период зрелости.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Сновидение об экзамене. Каждый, кому приходилось держать экзамен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аттестат зрелости, жалуется на упорство, с которым его преследует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будто он провалился на экзамене, остался на второй год и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далее Для обладателя академического диплома это типическое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заменяется другим: ему снится, будто он держит экзамены и даже во сне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тщетно восстает против них, говоря" что он уже давно практикует, состоит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приват-доцентом или находится на службе. Все это - неизгладимые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о наказаниях, которые мы претерпеваем в детстве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совершенные проступки и которые пробудились в нашей душе в связи с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узловыми пунктами наших учебных занятий, с "dies irae, dies ilia72"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строгих экзаменов. "Боязнь экзаменов" у невротиков также находит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подкрепление в этом детском страхе. Мы вышли из детского возраста, и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касаются уже больше родители, воспитатели и учителя, которые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наказывали; неумолимая причинная связь жизни взяла на себя наше дальнейшее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воспитание, и нам снятся гимназические или университетские экзамены (а кто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нас тогда не трусил, даже будучи уверен в себе) каждый раз, когда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боимся, что какое-нибудь дело нам не удастся, потому что мы в чем-нибудь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провинились и не сделали так, как нужно, - всякий раз, как мы чувствуем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гнет ответственности.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Дальнейшим разъяснением сновидений об экзаменах я обязан замечанию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сведущего коллеги, который однажды в научной беседе подчеркнул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обстоятельство, что сновидение об экзамене наблюдается лишь у людей,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выдержали этот экзамен, и никогда у тех, которые на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провалились. Сновидение об экзамене, сопровождающееся страхом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наблюдающееся, как это неоднократно подтверждено, лишь тогда,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субъекту предстоит на следующий день ответственный поступок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какого-нибудь постыдного фиаско, избирает своим материалом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какой-нибудь эпизод из прошлого, при котором наш страх оказался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неосновательным и был опровергнут успешным результатом. Это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яркий пример непонимания сновидения со стороны бодрствующей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инстанции. Возражение, приводимое обычно с негодованием: но я ведь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доктор и так далее, - представляет собою в действительности утешение,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приносит с собою сновидение и которое должно было бы гласить: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бойся завтрашнего дня; подумай о том, как ты боялся выпускного экзамена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все-таки ведь его выдержал. Теперь же ты уже доктор и так далее Страх 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мы относим за счет сновидения, происходит из дневных остатков73.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Проверки этого объяснения, произведенные как на мне самом, так 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других, хотя и не очень многочисленные, подтвердили справедливость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Так, например, будучи студентом, я провалился на экзамене судебной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медицины; эпизод этот никогда мне не снился, между тем как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рисует мне экзамены по ботанике, зоологии и химии; на эти экзамены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шел с вполне обоснованной боязнью провала, но благодаря благосклонности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судьбы или экзаменатора все их выдерживал. В сновидениях о выпускных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экзаменах в гимназии мне постоянно снится экзамен по истории, который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блестяще выдержал, хотя, правда, только потому, что мой симпатичный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преподаватель - одноглазый участник сновидения - заметил, что на билете,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я вынул и возвратил ему, я поспешил ногтем отметить средний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трех вопросов, который тем самым просил мне не задавать. Один из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пациентов, отказавшийся держать экзамены на аттестат зрелости и сдавший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впоследствии, провалился затем на экзамене на офицерский чин и не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стать офицером; он сообщил мне, что ему очень часто снится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гимназический экзамен, офицерский же никогда.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об экзаменах представляют для толкования ту же трудность,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я прежде указал как на трудность, характерную для большинства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типичных сновидений. Ассоциативный материал, доставляемый в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распоряжение сновидящим, лишь в редких случаях бывает достаточным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толкования. Лучшее понимание таких сновидений должно быть создано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большем ряде примеров. Недавно я твердо убедился в том, что фраза "Ты ведь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доктор и т.п." скрывает в себе не только утешение, но и упрек.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 гласит: "Ты теперь настолько уже взрослый, имеешь такой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жизненный опыт, и тем не менее делаешь такие глупости, как ребенок".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смесь самокритики и утешения соответствует скрытому содержанию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экзамене. Тогда нет ничего удивительного в том, что эти упреки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- "глупостей" и "ребячества" относятся в последних анализированных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примерах к повторению половых актов, сопровождающихся сопротивлением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 партнера74.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Вышеупомянутый коллега (доктор Штекель из Вены) обращает внимание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двусмысленность слова "зрелость"; он наблюдал якобы, что сновидения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экзамене на аттестат зрелости бывают очень часто, когда на следующий день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предстоит сексуальное "испытание". Один немецкий коллега возразил на это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вполне справедливо - что на немецком языке эти экзамены носят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 название - Abiturium - и что поэтому наличность двойного смысла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 утверждать невозможно.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Благодаря аналогичному впечатлению сновидение об опоздании на поезд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отнесено к этой же группе. Толкование его подтверждает эту мысль.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эти заключают в себе утешение в испытываемом во сне страхе: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боязни умереть. "Отъезд" - один из наиболее употребительных и понятных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символов смерти. Сновидение утешает нас: "Будь спокоен, ты не умрешь (не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уедешь)", - все равно как сновидение об экзаменах: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"Не бойся, ты не провалишься". Трудность понимания обоих этих видов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объясняется тем, что ощущение страха связано именно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выражением утешения. Относительно символов смерти Штекель говорит подробно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своей новой книге "Язык сновидений".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Смысл сновидений, связанных с зубной болью, которые я имел случай отчасти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анализировать у своих пациентов, долгое время казался мне загадочным,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как, к моему удивлению, я при толковании их постоянно наталкивался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всевозможные препятствия.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Наконец, я категорически убедился в том, что побудительную силу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 дают у мужчин она-нистические наклонности периода зрелости.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подвергну анализу два таких сновидения. Оба сообщены мне одним и тем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лицом, молодым человеком, с резко выраженной, хотя и подавленной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гомосексуальной склонностью.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Первое сновидение: "0н находится в опере и слушает "Фиделио"; сидит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партере подле Л., который ему очень симпатичен и дружбы с которым он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давно добивался. Неожиданно он пролетает над партером, долетает до лож,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засовывает палец в рот и вырывает себе два зуба".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Полет он сам описывает таким образом, будто его "бросили в воздух".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это очевидно обусловлено впечатлением от виденной оперы, то сюда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относятся слова поэта: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"Кто овладел прекрасною девою".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"овладение прекрасною девою" не образует желания моего пациента. К нему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подходят скорее две другие строчки: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"Кому на долю счастливый жребий выпал быть другом друга своего..."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непереводимое созвучие. Субъекту снилось, что его "бросили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воздух". "Wurf" в стихотворении обозначает: во-первых, по созвучию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"бросок", во-вторых, в переносном смысле "жребий, удачу".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и содержит в себе этот "Wurf", который не является,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осуществлением желания. Позади него скрывается и та неприятная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мысль, что благодаря своим домогательствам дружбы он не раз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"выбрасывался за двери", и боязнь, что его снова постигнет та же участь.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Сюда присоединяется и признание спящего, что однажды после такой неудачи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от тоски по "другу" дважды подряд онанировал.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Другое сновидение: "Вместо меня его лечат два известных профессора.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делает что-то с его пенисом; он боится операции. Другой же ударяет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чем-то тяжелым в рот, так что он теряет один или два зуба. Он привязан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четырьмя шелковыми платками".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Сексуальный смысл этого сновидения очевиден. Шелковые платки соответствуют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идентификации с одним знакомым гомосексуалом. Спящий, никогда не имевший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коитуса и никогда не искавший в действительности полового сближения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мужчиной, представляет себе половое сношение по образцу знакомой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мастурбации.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полагаю, что другие различные модификации типических сновидений о зубной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боли, например, когда другой человек вырывает у спящего зуб и так далее,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быть истолкованы аналогичным образом. Непонятно, однако, каким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 раздражение, вызываемое зубной болью, скрывает за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вышеупомянутый смысл. Я обращаю здесь внимание на столь частое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"перенесение снизу вверх", которое наблюдается при оттеснении сексуальных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и при помощи которого при истерии могут реализовываться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различных частях тела ощущения, относящиеся к половой сфере. Рот, губы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символизируют влагалище, "срамные губы", нос - пенис, волосы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голове - растительность на половых частях и так далее Только одна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тела не поддается сравнению - зубы, именно это обстоятельство сообщает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последним особую пригодность для изображения под влиянием оттеснения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сексуальных элементов75.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стану утверждать, что значение элемента онанизма в сновидения,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зубной боли мною всецело выяснено и доказано, хотя я лично в нем нисколько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сомневаюсь.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 второй группе типических сновидений относятся те, в которых спящий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летает, парит в воздухе, падает и т.п. Что означают эти сновидения?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общий ответ на это довольно трудно. Они, как мы увидим сейчас, означают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каждом случае нечто другое - лишь материал ощущений, содержащийся в них,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всегда, из одного и того же источника.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данных психоанализа следует заключить, что и эти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воспроизводят впечатления детства, относясь главным образом к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подвижным играм, которые так нравятся детям. Как часто близкие заставляют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 "летать", подымая их на руки и бегая с ними по комнате,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симулируют для них "падение", сажая их на колени и неожиданно вытягивая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ноги. Дети смеются при этом и постоянно просят продолжить игру, особенно,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с нею связан небольшой страх и головокружение. Эти игры повторяются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через много лет в сновидениях с той только разницей, что взрослые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не держатся ни за что руками, а свободно парят в воздухе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падают. Любовь всех маленьких детей к таким играм, а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качанию на качелях общеизвестна: видя затем гимнастические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акробатические упражнения, в цирке, дети живо вспоминают об играх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раннего детства. У многих мальчиков истерические припадки состоят лишь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воспроизведении таких упражнений производимых ими с большим искусством.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 при этих самих по себе невинных играх пробуждаются и сексуальные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ощущения. Один молодой, вполне здоровый коллега сообщает мне: "Я знаю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собственному опыту, что прежде, качаясь на качелях, особенно в момент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отлетания назад, я испытывал своеобразное ощущение в половой сфере,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хотя и не было приятным, однако, должно быть названо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сладострастным".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 своих пациентов я часто слышал, что первые эрекции, сопровождавшиеся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приятным чувством, наблюдались ими при лазании на деревья.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психоанализов явствует, что очень часто первые проблески сексуального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чувства появляются при беготне, возне и драке детей. Сновидения о летании,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падении, головокружении и т.п., воспроизводящие такие впечатления детства,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превращают приятное чувство, связанное с ними, в ощущение страха. Но ведь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все матери знают, что игры эти очень часто кончаются для детей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слезами.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Ввиду вышеизложенного я имею полное основание отклонить утверждение,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осязание во время сна, ощущение от движения наших легких и т. п,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вызывают сновидения о летании и падении. Я полагаю, что сами эти ощущения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воспроизводятся благодаря воспоминанию, к которому относится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есть, что они служат содержанием последнего, а не его источником.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Этот однообразный и проистекающий из одного и того же источника материал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для воплощения самых разнообразных мыслей,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Одной из моих пациенток снилось, что она летает над улицей,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касаясь земли. Она была очень низкого роста и боялась всегда испортить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репутацию, что, по ее мнению, было неизбежно при общении с чужими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людьми. Ее сновидения осуществляли оба эти желания, поднимая ее с земли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заставляя парить в воздухе вдали от людей. У другой моей пациентки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 летании означало другое желание, которое часто она выражала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словами: "Ах, если бы я была птицей". Другие ночью становятся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ангелами, так как страдают от того, что никто не называет их этим именем.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Близкая связь летания с представлением о птице объясняет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 летании у мужчины имеет зачастую грубо чувственное значение.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нисколько не удивимся поэтому, если услышим, что мужчины в таком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очень часто гордятся своим умственным ав-горитетом.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Д-р П. Федерн (Вена) высказал интересное предположение, что большая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о летании имеет связь с представлением об эрекции,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удивительное и постоянно занимавшее человеческую фантазию явление эрекции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 представление об исчезновении силы тяжести. (Ср. крылатых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фаллосов древности)76.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о падении носят большей частью харак-гер страха. Их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женщин не встречает никаких трудностей, так как они почти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символизируют собою "падение", являющееся выражением того, что женщина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поддается эротическому искушению. Детских источников сновидений о падении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еще не касались; почти все дети падают - их поднимают и ласкают: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ночью выпадают из постельки, няньки их тотчас же подымают и заботливо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укладывают обратно.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Лица, которым часто снится, что они плавают, с наслаждением рассекают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волны и т.п., обычно страдали в детстве ночным недержанием и воспроизводят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приятное чувство, от которого они уже давно научились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отказываться. Какие элементы содержатся в этих сновидениях, мы увидим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Толкование сновидений о пожаре имеет связь с запрещением детям "играть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огнем". В основе их лежит также воспоминание о ночном недержании детского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периода. В "Отрывке анализа истерии" (1905) я дал полный анализ и синтез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такого сновидения о пожаре в связи с историей болезни моей пациентки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показал, для образования каких впечатлений более зрелого возраста пригоден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материал детства.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Можно было бы привести еще целый ряд типических сновидений, если разуметь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 ними наличие частого повторения одного и того же явного содержания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различных субъектов: так, например, сновидения о прохождении по узким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улицам, о бегстве через анфиладу комнат, сновидения о ночных разбойниках,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преследовании диких животных или об угрозах ножами, кинжалами, копьями;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два последних вида характерны для страдающих фобиями. Анализ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дает чрезвычайно интересные результаты, но он завел бы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далеко, и я ограничусь поэтому лишь двумя замечаниями, которые,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относятся к типическим сновидениям.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Чем больше занимаешься толкованием сновидений, тем больше убеждаешься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большинство сновидений взрослых имеет в основе своей сексуальный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 и дает выражение эротическим желаниям. В этом может убедиться,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лишь тот, кто действительно анализирует сновидения, то есть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явного содержания последних переходит к скрывающимся за ним мыслями: явное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никогда не раскроет сексуального характера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Обстоятельство это не содержит в себе ничего удивительного, а находится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полном согласии с нашими принципами теории сновидения. Никакие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инстинкты со времени детства не претерпевают такого гнета, как сексуальное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влечение во всех своих многочисленных составных частях;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 один инстинкт не порождает столько многочисленных бессознательных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желаний, которые в состоянии сна способны вызывать сновидение. Ср. мои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"Три очерка сексуальной теории". 1910 г. II издание. (Вновь опубокованы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сб.: 3. Фрейд "Психология бессознательного", М.: Просвещение, 1990).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сновидений нельзя упускать из виду этого значения сексуальных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комплексов, хотя и не следует приписывать ям исключительную роль.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Подробный анализ многих сновидений показывает, что они могут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истолкованы даже бисексуально: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они допускают еще и особое толкование, в котором осуществляются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гомосексуальные влечения, противоречащие нормальному половому инстинкту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спящего субъекта. То, однако, что все сновидения без исключения должны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истолкованы в бисексуальном смысле, как это делает В. Штекель77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("Язык сновидения" 1911 г.) и А. Адлер78 ("Психический гермафродитизм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и неврозе" в "Fortschritte der Medizin" 1910 г. № 16 и другие работы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"Zentralblatt fur Psychoanalyse" 1910 - 1911 гг.), представляется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столь же бездоказательным, сколь и невероятным обобщением. Как же в таком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обстояло бы дело с многочисленными сновидениями, в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осуществляются не эротические - в широком смысле - потребности, а другие,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как, например, голод, жажда, стремление к удобству и так далее В равной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мере и другое утверждение, будто позади каждого сновидения скрывается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 смерти (Штекель), будто каждое сновидение обнаруживает "переход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женской к мужской линии" (Адлер), - преступает, на мой взгляд, все пределы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вероятного в толковании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на первый взгляд невинные сновидения дают выражения грубым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эротическим желаниям, мы видели уже выше и могли бы теперь подтвердить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многочисленными новыми примерами. Но и многие, по-видимому, безразличные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в которых никоим образом нельзя подметить ничего особенного,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сводятся часто при анализе к несомненным сексуальным желаниям самого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неожиданного свойства.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Кто до толкования мог бы предугадать наличие сексуального влечения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следующем сновидении? Субъект сообщает: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"Между двумя дворцами стоит, маленький домик;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ворота его на запоре. Жена ведет меня по улице, подводит к домику, толкает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дверь, и я быстро вхожу на двор, несколько поднимающийся в гору".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Кто имеет известную опытность в толковании сновидений, тот сейчас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увидит в проникновении в тесные помещения и в открывании запертых дверей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употребительную сексуальную символику и с легкостью истолкует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как изображение попытки coitus'а a posteriori79. Узкий двор,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подымающийся в гору, несомненно, влагалище, помощь, оказываемая женой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указывает на то, что в действительности лишь уважение к жене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послужило препятствием к осуществлению такой попытки; полученная справка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говорит, что накануне сновидения в дом спящего поступила молодая служанка,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произведшая на него выгодное впечатление и вызвавшая в нем мысль, что она,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наверное, не отклоняла бы такого предложения. Маленький дом между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дворцами взят из воспоминаний о Праге и тоже в свою очередь указывает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служанку, которая родом именно из этого города.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я убеждаю своих пациентов в частом наличии у них "эдиповых"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о связи со своей собственной матерью, то я слышу постоянно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них: я не могу припомнить ни одного такого сновидения. Вслед за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же, однако, всплывает воспоминание о другом смутном и безразличном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часто у них повторяющемся; анализ показывает, что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аналогичного содержания. Я утверждаю, что замаскированные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 связи с матерью неизмеримо более часты, нежели явные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очевидные. Типический пример такого замаскированного сновидения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опубликовал в № 1 ^Zentralblatt'a". Другой пример вместе с подробным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анализом приводит О. Ранк в № 4. Древним было, впрочем, не чуждо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символическое толкование такого явного сновидения. Ср. О. Ранк (106, 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534): "Так, Юлий Цезарь сообщает о том, что ему снилась половая связь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матерью; толкователь сновидений увидел в этой предсказание того,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овладеет землею (матерью-землею). Столь же известно и изречение оракула,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данное им Тарквинием (80): тому из них достанется господство над Римом,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 первый поцелует мать (osculum matri fulerit), что казалось Бруту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указанием ва мать-землю (terrain osculo contigit, scilicet guod ea commuia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mater omnium mortalium esset. Livins. </w:t>
      </w:r>
      <w:r w:rsidRPr="00DB2183">
        <w:rPr>
          <w:lang w:val="ru-RU"/>
        </w:rPr>
        <w:t>I, LXI).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Эти мифы и толкования указывают на вполне правильный психологический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вывод. Я убедился в том, однако, что лица, которых почему-то выделяла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детстве мать, обнаруживают в последующей жизни ту особую самоуверенность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 непоколебимый оптимизм, который нередко кажется геройским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создает этим субъектам успех в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Бывают сновидения о местностях и ландшафтах, о которых спящий еще в самом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утверждает категорически: "Там я уже был когда-то!"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местность всегда - половая сфера матери; и, удивительно, ни об одном 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не может с такой уверенностью утверждать, что он был там,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об этом.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основе большого числа сновидений, сопряженных обычно с чувством страха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имеющих своим содержанием прохождение по узким улицам и плавание в воде,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лежат мысли об утробной жизни, о пребывании в утробе матери и об акте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рождения. Я приведу здесь сновидение одного молодого человека, который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воображении пользуется пребыванием в материнской утробе для наблюдения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коитусом родителей: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"0н находится в глубокой шахте: в ней окно, как в Земмерингском туннеле.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Через это окно он видит сначала какой-то пустой ландшафт, но вслед за 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 составляет в своем воображении картину, которая и заполняет пустоту.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Картина изображает собою пашню, взрыхляемую плугом. Он идет дальше, видит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раскрытую книгу по педагогике... и удивляется, что она уделяет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сексуальному чувству (ребенка). При этом он вспоминает обо мне"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                              81.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Другое сновидение принадлежит моей пациентке; оно сослужило особую службу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ее дальнейшего лечения.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"Она живет на даче; однажды ночью она бросается в темную воду озера в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месте, где бледная луна отражается на гладкой поверхности".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Сновидения этого рода - сновидения о родах; смысл их становится ясным,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факт, содержащийся в ясном содержании их, превратить в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противоположность, то есть вместо "броситься в воду" - "выйти из воды",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иначе говоря, родиться. Что же, однако, означает "родиться" в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местности, где она живет на даче? Я спрашиваю ее, и она, не колеблясь,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отвечает: "Разве лечение не переродило меня?" Таким образом сновидение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содержит в себе предложение продолжить лечение и на даче, то есть посещать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и там; оно содержит, быть может, также и довольно неясный намек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самой стать матерью. Значение фантазий и бессознательных мыслей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пребывании в материнской утробе изучено мною во всей полноте лишь недавно.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они содержат как разъяснения боязни людей быть похороненными заживо82,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и глубокое бессознательное обоснование веры в загробную жизнь,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лишь продолжение в будущем загадочной жизни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рождения. Акт рождения, впрочем, лишь первое ощущение страха, а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и источник такого ощущения.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Другое сновидение о родах вместе с его толкованием я заимствую из книги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Джонса (95): "Она стояла на берегу моря и следила за маленьким мальчиком,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 ее сыном, который плескался в воде. Он зашел в воду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далеко, что она совсем покрыла его, и она видела теперь лишь его голову,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двигалась взад и вперед по поверхности воды. Неожиданно картина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эта превратилась в переполненный народом зал отеля. Муж ее уходит, и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"вступает в разговор" с каким-то чужим господином".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Вторая половина сновидения оказалась при анализе не чем иным, как уходом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мужа и вступлением в связь с третьим лицом. Первая же часть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очевидная фантазия о родах. В сновидениях, как и в мифологии, выход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из зародышевых вод изображается обычно при помощи обратного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вхождения ребенка в воду; наряду с многими другими, хорошими примерами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служат мифы о рождении Адониса, Озириса, Моисея и Вакха. Движения головы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в воде напоминают тотчас же пациентке ощущение движений ребенка,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испытанное ею во время ее единственной беременности.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Вторая половина сновидения дает, таким образом, выражение мыслям,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связанным с уходом из дома; последний лежит в основе второй половины.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Первая половина соответствует скрытому содержанию второй. Помимо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вышеупомянутого обратного превращения в обоих частях сновидения имеют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 и другие превращения. В первой половине ребенок идет в воду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двигает там головою. В представлении, лежащем в основе сновидения, имеются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сначала движения ребенка, а затем уже выход его из вод (двойное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превращение). Во второй половине муж оставляет ее; в действительности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покидает мужа.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Другое сновидение о родах сообщает Абрагам (79)83.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Молодой женщине, ожидающей разрешения от бремени, снится: "Из одного места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полу в комнате ведет темный канал прямо в воду (родовой путь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зародышевые воды). Она поднимает люк в полу, и тотчас же появляется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существо в косматой шубе, напоминающее тюленя. Существо оказывается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младшим братом спящей, к которому она с детства питала материнскую любовь".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сновидениям о родах относятся и сновидения о "спасении". Спасение,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 же спасение из воды, равнозначно рождению, если оно снится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женщине; оно имеет, однако, другой смысл, если снится мужчине. (См.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у Пфистера: "Случай психоаналитических душевных забот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исцеления". 1909 г.) - О символе "спасение" ср. мою статью: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"Грядущие шансы психоаналитической терапии". "Zentralblatt fiir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Psychoanalyse" № 1, 1910 г. А также "Психология половой жизни" - "Jahrbuch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Bleuler-Frend ", </w:t>
      </w:r>
      <w:r w:rsidRPr="00DB2183">
        <w:rPr>
          <w:lang w:val="ru-RU"/>
        </w:rPr>
        <w:t>т</w:t>
      </w:r>
      <w:r w:rsidRPr="00250339">
        <w:rPr>
          <w:lang w:val="en-US"/>
        </w:rPr>
        <w:t xml:space="preserve">. II, 1910 </w:t>
      </w:r>
      <w:r w:rsidRPr="00DB2183">
        <w:rPr>
          <w:lang w:val="ru-RU"/>
        </w:rPr>
        <w:t>г</w:t>
      </w:r>
      <w:r w:rsidRPr="00250339">
        <w:rPr>
          <w:lang w:val="en-US"/>
        </w:rPr>
        <w:t>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Разбойники, ночные громилы и привидения, которых обычно боятся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засыпанием, проистекают из одного и того же детского воспоминания.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лица, будившие ребенка от сна, чтобы посмотреть, не испачкал ли он постели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где он во сне держит руки. При анализе нескольких таких сновидений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удалось установить личность ночных посетителей. Разбойником был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отец, привидениями же большей частью женщины в белых ночных одеяниях.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Ознакомившись с богатым применением символики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мы должны задаться вопросом, не обладает ли большинство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символов одним и тем же раз и навсегда установленным значением, -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словами, мы испытываем искушение составить своего рода "сонник" нового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типа. При этом следует заметить, что эта символика относится не к самим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сновидениям, а к бессознательным представлениям народа и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констатирована гораздо полнее в фольклоре, мифах, сагах, языке, пословицах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поговорках. Ср. работы Блейлера и его цюрихских учеников Медера,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Абрагама и других о символике, а также авторов, не врачей, на которых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ссылаются (Клейнпауль и другие).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пользуется этой символикой для замаскированного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скрытых за ним мыслей. Среди этих символов имеется очень много, означающих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или почти постоянно одно и то же. Необходимо только принять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своеобразную пластичность психического материала. Символ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проявиться в сновидении не в символической форме, а в своем истинном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значении; в другой раз спящий на основании своего индивидуального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воспоминаний может в качестве символа воспользоваться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угодно. Кроме того, и наиболее употребительные сексуальные символы вовсе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всегда содержат в себе один смысл.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Упомянув об этом, перечислю эти наиболее употребительные символы: король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королева изображают большею частью родителей спящего; принц или принцесса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его самого. Все продолговатые предметы, палки, трости, деревья, зонты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(аналогия с эрекцией!), все длинные и острые орудия: ножи, кинжалы, пики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служат для изображения мужского полового органа. Употребительным, хотя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малопонятным символом его служит также пилка для ногтей.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Коробки, жестянки, ящики, шкафы, печки соответствуют половой сфере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женщины. Комнаты в сновидениях по большей части - женщины (по-нем.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созвучие: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"Zimmer" и "Frauenzimmer"). Определения "закрытые" или "открытые",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относятся сюда же. - Сновидение, в котором спящий спасается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через анфиладу комнат, изображает публичный дом. - Лестницы, подъем по 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схождение - символическое изображение коитуса84. - Голые стены,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карабкается спящий, фасады домов, с которых он - зачастую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страхом - спускается, соответствуют телу человека в стоячем положении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воспроизводят в сновидении, по всей вероятности, карабканье детей по телу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родителей. "Гладкие" стены - мужчины; за "выступы" домов спящий нередко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цепляется. - Столы - по большей части женщины;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вследствие контраста их ровной поверхности с рельефностью женского тела.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"стол и постель" - необходимые атрибуты брака, то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первый нередко заменяет вторую и переносит иногда комплекс сексуальных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на комплекс "еды". - Из предметов одежды женская шляпа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 почти всегда половые органы мужчины. В сновидениях мужчин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галстук служит зачастую символом пениса, не только потому, что он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продолговатую форму, "свешивается" и служит характерным атрибутом мужчины,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и потому, что галстук можно выбрать себе любой, по желанию, - свобода,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недопустимая относительно истинного значения этого символа.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Лица, пользующиеся этим символом в сновидении, имеют обычно целую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коллекцию галстуков и очень часто их меняют85. - Все сложные машины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аппараты в сновидениях большей частью половые органы, в изображении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символика сновидения вообще чрезвычайно изобретательна. В равной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мере сюда же следует отнести многие ландшафты, особенно такие, где имеются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мосты или горы, поросшие лесом. Наконец, и различные непонятные новые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словообразования могут оказаться соединением нескольких слов, относящихся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половой жизни. - Возня с маленьким ребенком, физическое наказание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служат обычно изображением онанистического акта. - Целый ряд других,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правда, еще недостаточно проверенных символов приводит Штекель (114),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иллюстрируя их примерами. Правая и левая стороны должны быть истолкованы,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его мнению, в этическом смысле. Правая дорога означает всегда путь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праведника, левая - путь преступника. Таким образом, первая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изображать гомосексуальность, извращенность, - вторая же брак, сношение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проституткой и пр. Все зависит, конечно, от индивидуально-моральной точки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зрения спящего (с. 466). Родственники в сновидении играют большею частью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 половых частей (с. 473). Невозможность догнать экипаж представляется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Штекелю сожалением о невозможности сгладить разницу в возрасте. Багаж,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приходится путешествовать, представляет собою греховное бремя,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тяготит человека. Цифрам и числам, наблюдаемым часто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Штекель приписывает тоже вполне определенные символические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значения, хотя это мало доказательно и не поддается такому широкому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обобщению, в отдельных случаях, однако, такое толкование может оказаться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правильным. В недавно опубликованной книге Б. Штекеля "Язык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сновидения", которой я не мог воспользоваться, имеется (с. 72) список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употребительных сексуальных символов, который должен служить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доказательством того, что все сексуальные символы употребляются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бисексуальном смысле. "Нет ни одного символа, который - поскольку это хоть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отчасти позволяет фантазия - не мог бы быть применен и в мужском,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женском значении!" Это "поскольку" в значительной степени ограничивает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утверждение Штекеля, так как именно фантазия далеко не всегда позволяет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это. Я считаю, однако, нужным присовокупить, что, по моему мнению,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утверждение Штекеля должно отступить на дальний план перед признанием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огромного разнообразия. Помимо символов, которые столь же часто изображают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мужские половые органы, как и женские, есть много таких, которые относятся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преимущественно или почти исключительно к одному полу, и таких,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значений которых известно только мужское или только женское. Пользоваться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продолговатыми предметами в качестве символов женских половых органов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полыми (ящика-ди, коробками и т.п.) в качестве символов мужских - фантазия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позволяет.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 подлежит сомнению, что склонность сновидения и бессознательной фантазии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пользоваться сексуальными символами в бисексуальном смысле обнаруживает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архаический характер, так как детству различие полов остается неизвестным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оно приписывает обоим полам одни и те же половые органы.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Этих, во многих отношениях не исчерпывающих указаний, достаточно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дальнейших подробных и тщательных наблюдений. При всем различии понимания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Шернером символики сновидения с только что развитым мною, я все же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заметить, что Шернер (58) должен быть признан первым, открывшим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символику, и что данным психоанализа удалось восстановить заслуги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сочинения, появившегося полвека назад и сочтенного плодом досужей фантазии.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приведу здесь лишь несколько примеров применения сновидениями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символов; примеры эти должны показать, как невозможно истолковать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отрекаясь от учения о символике, и как настойчиво выдвигается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на первый план в огромном большинстве случаев.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Шляпа, как символ мужчины (мужского полового органа). Из "Очерков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сновидений", "Zentralblatt fiir Psychoanalyse", I, № 5/6, 1911.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(Отрывок сновидения молодой женщины, страдающей агорафобией.)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"Я иду летом гулять по улице. На мне шляпа странной формы: тулья выгнута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вверх, а поля свешиваются вниз, причем одна сторона ниже другой. 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хорошем, веселом настроении. Встретив нескольких молодых офицеров,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думаю: "Вы ничего мне не можете сделать".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 как она не может привести ни одной мысли, соответствующей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представлению о шляпе в сновидении, то я говорю ей: "Шляпа, по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вероятности, мужской половой орган с поднятой средней частью и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свешивающимися боковыми". Я умышленно уклоняюсь от истолкования детали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неравной длины обоих полей; хотя как раз такие подробности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и указывают путь к толкованию. Я продолжаю: если ее муж обладает,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таким хорошим половым органом, то ей нечего бояться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офицеров, между тем как обычно, она, благодаря своей фобии, не решается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выходить на улицу одна. Такое разъяснение страха я мог бы ей дать и раньше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неоднократно в связи с другим материалом.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Чрезвычайно интересно, как пациентка встречает мое толкование.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отрицает, что говорила, будто поля шляпы свешиваются вниз. 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хорошо помню ее слова и настаиваю на них. Она молчит и потом решается,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наконец, спросить, что означает, если у ее мужа одно яичко ниже другого,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всех ли мужчин это так. Тем самым разъясняется примечательная деталь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приснившейся ей шляпы, и все толкование охотно принимается ею.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Шляпа как символ была мне знакома задолго до сообщения этого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других менее прозрачных случаев я убедился, что шляпа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символом и женских половых органов.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Малютка - половые органы; раздавливание - символ коитуса. (Другое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той же пациентки, страдающей агорафобией).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"Ее мать отсылает ее маленькую девочку, чтобы она пошла одна. Потом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идет с матерью по железной дороге и видит, как ее дочка идет прямо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рельсы под поезд. Она слышит хруст костей (при этом неприятное чувство,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ужас). Она смотрит из окна вагона, не видно ли сзади частей, и упрекает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мать, что она оставила малютку одну".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Анализ. Полное толкование этого сновидения дать очень трудно.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целому циклу других и может быть истолковало исчерпывающе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связи с ними. Особенно трудно здесь выделить в изолированном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материал, необходимый для установления символики. Пациентка сама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устанавливает соответствие поездки по железной дороге с возвращением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нервной клиники, в руководителя которой она была, разумеется, влюблена.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ней приехала туда мать, на вокзал проводить ее приехал врач и привез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букет цветов; ей было неприятно, что мать была свидетельницей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любезности. Мать является здесь, таким образом, нарушительницей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любовных стремлений; аналогичную роль она действительно играла в молодости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пациентки. Дальнейшая мысль относится к дороге. Она оборачивается,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видно ли сзади частей. В сновидении разумеются, конечно, остатки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раздавленной девочки. Мысль ее идет, однако, в другом направлении.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вспоминает, что однажды видела отца сзади голым, заговаривает о половых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различиях и указывает на то, что у мужчины половые органы видны и сзади,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женщины же нет. В связи с этим она сама истолковывает сновидение в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смысле, что маленькая девочка олицетворяет половые органы, - ее же девочка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(у нее есть 4-летняя дочка) ее собственные половые органы. Она упрекает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мать в том, что та требует, чтобы она жила так, как будто у нее вообще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половых органов, и находит соответствие этому упреку в первой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сновидения: мать отсылает ее маленькую девочку, чтобы она пошла одна. В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воображении идти одной по улице означает: не иметь мужчины, не иметь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половых сношений (coire - идти вместе), а на это она не способна. По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рассказам, она, будучи ребенком, действительно страдала от ревности матери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вследствие явного предпочтения, которое оказывал ей отец. О "маленьком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ребенке" как о символе (мужских или женских) половых органов говорил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Штекелъ, ссылавшийся при этом на общеупотребительные обороты речи. "Очерки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сновидений" "Jahrbuch flir psychoa-nalyt. und psychop. Forsch.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T. I, 1909, с. 473. Там же (с. 475) сообщается еще одно сновидение,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шляпа с криво сидящим пером посередине символизирует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(импотентного) мужчину.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Более глубокое толкование этого сновидения вытекает из другого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той же ночи, в котором она отождествляет себя со своим братом. В детстве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нее был действительно мальчишеский вид, и ей часто говорили, что в 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пропал хороший мальчик. В связи с этой идентификацией становится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очевидным, что "маленький ребенок" означает половые органы. Мать грозит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 (ей) кастрацией, которая есть не что иное, как наказание за игру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половым органом; таким образом, идентификация показывает, что она сама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детстве занималась онанизмом, что в памяти ее сохранилось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ее брата. Знакомство с видом мужских половых органов,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 ею утраченное, относится, согласно данным второго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раннему детству. Далее, второе сновидение указывает еще на детскую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сексуальную теорию, будто девочки происходят от мальчиков путем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кастрации.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Отсылание девочки в первом сновидении относится тоже, таким образом,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угрозе кастрацией. Кроме того, она негодует на мать за то, что та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родила ее мальчиком.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"раздавливание" символизирует половой акт не явствует из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но подтверждается рядом других источников.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Изображение половых органов при помощи зданий, лестниц и шахт.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(Сновидение молодого человека.)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"Он идет с отцом по улице, напоминающей Пратер, там большая эстрада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небольшим выступом; к последнему привязан воздушный шар, слабо,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надутый; отец спрашивает его, к чему это все; он удивляется, но объясняет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ему. Он входит в какой-то двор; на земле лежит большой лист жести. Отец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хочет оторвать себе большой кусок, но предварительно оглядывается, нет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кого-нибудь. Он говорит ему, что нужно сказать только сторожу, тогда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взять сколько угодно. На этом дворе лестница ведет вниз в шахту, стены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обиты мягким, все равно как спинка кресла. В конце этой шахты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продолговатая платформа, а за ней еще одна шахта..."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Анализ. Пациент этот принадлежит к чрезвычайно неблагодарному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терапевтическом отношении типу больных, которые до известного пункта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 не оказывают никакого сопротивления, потом, однако, становятся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совершенно недоступными. Сновидение это он разъяснил самостоятельно.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Эстрада, сказал он, это мои половые органы, воздушный шар перед нею -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пенис, на вялость которого я имею основания жаловаться. Разбираясь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деталях, можно сказать, что круглая эстрада - седалище (причисляемое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детьми обычно к половым органам), а выступ спереди - scrotum86.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отец спрашивает его, к чему это все, то есть осведомляется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назначении и устройстве половых органов. Очевидно, что тут необходимо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предположить, что вопрос задает он отцу, а не наоборот; так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он отца об этом никогда не расспрашивал, то мысль,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лежащая в основе сновидения, должна быть истолкована в виде желания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должна быть взята в условной форме: "Если бы я стал расспрашивать отца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вещах..." С продолжением этой мысли мы еще встретимся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Двор, на котором лежит жесть, не должен быть истолкован символически: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 попросту двор дома, где находится торговля отца пациента.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сохранить инкогнито последнего я заменяю "жестью" другой металл,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торгует его отец; это не изменяет нисколько сущности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 мой вступил в дело отца и был возмущен некоторыми его проделками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махинациями, на которых, главным образом, и основывались его барыши.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продолжение вышеприведенной мысли, сказало бы: "(Если бы я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спросил)... он обманул бы меня, как обманывает своих покупателей".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отрывания, служащего для изображения коммерческой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нечестности, пациент мой находит и другое толкование: оно означает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мастурбацию. Вполне в порядке вещей, что последняя снова приписывается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отцу, как и расспросы в первой части сновидения. Шахту он истолковывает,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символ vagina, ссылаясь на мягкую обивку. Что опускание по лестнице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поднимание изображает собой коитус, я знаю и на основании других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источников</w:t>
      </w:r>
      <w:r w:rsidRPr="00250339">
        <w:rPr>
          <w:lang w:val="en-US"/>
        </w:rPr>
        <w:t xml:space="preserve"> (</w:t>
      </w:r>
      <w:r w:rsidRPr="00DB2183">
        <w:rPr>
          <w:lang w:val="ru-RU"/>
        </w:rPr>
        <w:t>ср</w:t>
      </w:r>
      <w:r w:rsidRPr="00250339">
        <w:rPr>
          <w:lang w:val="en-US"/>
        </w:rPr>
        <w:t>. "Zentral-blatt fur Psychanalyse", № 1).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Детали относительно продолговатой платформы в первой шахте и второй шахты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разъясняет биографически. Одно время он имел половые сношения, затем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вынужден был прекратить их и теперь при помощи лечения надеется снова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начать. К концу сновидение становится менее отчетливым.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Мужские половые органы, символизируемые лицами, и женские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ландшафтами. (Сновидение простой женщины, муж которой служит сторожем.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Сообщено Б. Даттнером).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...Кто-то забрался в дом, и она в страхе позвала сторожа. Но тот мирно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отправился вместе с громилами в церковь (влагалище), к которой вели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ступеней (символ коитуса); позади церкви была гора (лобок),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наверху густой лес (растительность на лобке). На стороже был шлем и ряса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(демоны в рясах, по словам специалистов, носят всегда фаллический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характер); у него большая рыжая борода. На громилах, мирно шедших с ним,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были длинные мешкообразные фартуки (две части мошонки). Из церкви в гору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вела дорога. Последняя с обеих сторон поросла травой и кустарником,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становился все гуще и на вершине горы переходил в дремучий лес.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5. Сновидение о лестнице. (Сообщено и истолковано Отто Ранком).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"Я бегу вниз по лестнице за маленькой девочкой, которая что-то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сделала, и хочу ее наказать. Внизу кто-то (взрослая женщина?) задерживает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девочку; я хватаю ее, но не знаю, бил ли ее или нет, так как внезапно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попадаю на середину лестницы и имею с девочкой половое сношение (как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воздухе). В сущности говоря, это даже не половое сношение: я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касаюсь пенисом ее половых частей, причем ясно вижу откинутую назад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голову. Во время коитуса я вижу слева от себя (тоже как будто в воздухе)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 небольшие картины, изображающие дом, окруженный зеленью. На одной,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меньшей, на месте подписи художника имеется мое собственное имя, 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картина предназначена мне в подарок ко дню рождения. Перед картинами висит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записка, на которой написано, что можно иметь и более дешевые картины;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(затем я вижу себя неясно, точно в постели на верхней площадке лестницы)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просыпаюсь от ощущения влажности, объясняющейся испытанной поллюцией".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Толкование. Пациент вечером накануне сновидения был в книжном магазине,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где рассматривал картины, по сюжету аналогичные с приснившимися ему.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небольших картин ему особенно понравилась, он подошел к ней ближе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прочел имя совершенно незнакомого ему художника.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тот же вечер он, будучи в одном обществе, слышал об одной служанке,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хвасталась тем, что зачала своего внебрачного ребенка на лестнице.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осведомился о деталях этого незаурядного случая и узнал, что служанка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отправилась со своим поклонником в дом родителей, там было неудобно,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возбужденный ухаживатель совершил коитус на лестнице.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Таковы впечатления предыдущего дня, чрезвычайно рельефно отразившиеся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и целиком сохранившиеся в памяти пациента. Столь же отчетливо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сохранилось в нем и одно воспоминание детства, также включенное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Лестница в последнем похожа на лестницу того дома, где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провел большую часть своего детства и где впервые познакомился сознательно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восторгами половой жизни. На этой лестнице он часто играл и нередко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сползал верхом по перилам, причем испытывал половое возбуждение.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он тоже быстро спускается с лестницы, так быстро, что, по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собственным словам, не чувствует ступеней, а как бы "слетает" вниз.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 с детским переживанием это начало сновидения изображает,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момент сексуального возбуждения. На этой же лестнице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соседней квартире пациент в детстве не раз затевал с соседскими детьми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игры, причем аналогичным же образом удовлетворял иногда половые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Зная, на основании сексуально-символических исследований Фрейда (см.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Zentralblatt f. Psychoanalyse 1, с, 2 сл.), что лестница и восхождение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ней символизируют почти всегда коитус, мы должны будем признать,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представляется чрезвычайно прозрачным. Его мораль,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показывает и его результат - поллюция, носит чисто сексуальный характер.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сна пробуждается сексуальное желание. Оно повышается и приводит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половому акту (изображенному в сновидении хватанием девочки и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увлечением на середину лестницы). До сих пор сновидение носит чисто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сексуально-символический характер и неопытному глазу представляется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непонятным. Но повышенному сексуальному возбуждению мало такого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символического удовлетворения, которое не нарушило бы спокойствия сна.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Возбуждение ведет к оргазму, и вся символика, связанная с представлением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коитусе, оказывается изображением коитуса. - Если Фрейд в качестве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причин сексуального характера этого символа (лестницы) указывает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ритмический характер обеих процедур, то наше сновидение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нагляднейшим примером этого, так как, по категорическому утверждению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грезившего, ритмичность полового акта была наиболее рельефным элементом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Еще несколько слов по поводу обеих картин, которые, помимо их реального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значения, имеют и символическое: это явствует уже из того, что грезящий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видит две картины, одну побольше, одну поменьше, аналогично двум женщинам,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взрослой и девочке. То, что "можно иметь картины и подешевле", приводит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представлению о проституции.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Смутная заключительная сцена, когда грезящий видит себя в постели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верхней площадке лестницы и ощущает влажность, относится, по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вероятности, не только к детской мастурбации, но имеет связь с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ранней enuresis nocturna87.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6. Модифицированное сновидение о лестнице.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Одному своему пациенту, воображение которого вращается вокруг матери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которому снится нередко восхождение по лестнице в сопровождении матери,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говорю, что умеренная мастурбация была бы, по всей вероятности,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вредна ему, чем его вынужденное воздержание. Эти слова вызывают у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 сновидение: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"Учитель музыки упрекает его, что он забросил игру на рояля и не играет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этюды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Мошеля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"Gradus ad Pas-nassum" </w:t>
      </w:r>
      <w:r w:rsidRPr="00DB2183">
        <w:rPr>
          <w:lang w:val="ru-RU"/>
        </w:rPr>
        <w:t>Клементи</w:t>
      </w:r>
      <w:r w:rsidRPr="00250339">
        <w:rPr>
          <w:lang w:val="en-US"/>
        </w:rPr>
        <w:t>88.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Пациент сообщает мне сновидение, замечает, что "Gradus" ведь тоже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лестница; и клавиатура, содержащая шкалу.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Можно с уверенностью сказать, что нет ни одного круга представлений,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был бы недоступен изображению сексуальных явлений и желаний.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заключаю главу сновидением одного химика, молодого человека, заменившего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 онанистические привычки сношениями с женщиной.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Предварительное сообщение. Накануне сновидения он объяснял одному студенту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сущность грильяровской реакции, при которой магнезия при каталитическом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действии йода растворяется в чистом эфире. За два дня до этого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производства этого опыта произошел взрыв, причем рабочий тяжело обжег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руку.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I. Он должен приготовить бромистое соединение фенила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магнезии, причем сам играет роль магнезии. У него странное состояние,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время говорит вполне правильно: мои ноги растворяются, колени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становятся мягкими. Он ощупывает ноги, вынимает их (сам не зная, каким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образом) из колбы и говорит: не может быть. Нет, все, все верно.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просыпается, но не вполне и повторяет про себя сновидение, так как решает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передать его мне. Он боится забыть его, находится в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возбужденном состоянии и все время повторяет: "Фенил! Фенил!"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II. Он со всей семьей в местечке X. В половине двенадцатого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свидание с одной дамой, но он просыпается только в половине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двенадцатого и говорит себе самому: "Уже поздно, пока я дойду,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половина первого". В эту минуту он видит, что вся его семья в сборе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обедает; особенно отчетливо видит он мать и горничную с суповой миской.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думает: "Ну, раз уж обед, мне уйти не удастся".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Анализ. Не подлежит сомнению, что и первое сновидение связано с ожидаемым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свиданием. Студент, которому он давал разъяснения, очень противный субъект;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сказал ему: "Это неправильно, потому что магнезии вовсе еще не было".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 ответил, как будто это его ничуть не касалось: "Пусть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неправильно". Этот студент, вероятно, он сам; он так же равнодушен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своему анализу, как тот к синтезу.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другой стороны, он то, чем производится анализ (синтез). Дело идет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успешности лечения. Ноги в сновидении вызывают воспоминание о вечере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накануне сновидения. Он танцевал с одной дамой, на которую у него свои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виды, и так крепко прижимал ее к себе, что один раз она даже вскрикнула.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Прикоснувшись к ее ногам, он ощутил ее ответное пожатие. В этой ситуации,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женщина - магнезия в реторте, с которой дело налаживается.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отношению ко мне он женственен, так же девственен по отношению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женщине. Если с женщиной дело наладится, то оно наладится и с лечением.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Ощупывание ног и всего тела указывает на онанизм и на усталость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предыдущего дня. Свидание было назначено действительно в половине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двенадцатого. Его желание проспать этот час и остаться в домашней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привычной обстановке (то есть продолжать заниматься онанизмом)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его сопротивлению.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VI. РАБОТА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попытки подойти к разрешению проблемы сновидения связывались до сих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 непосредственно с явным содержанием его, сохраняемым в воспоминании,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были направлены на толкование именно этого содержания; или же отказывались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какого бы то ни было толкования, обосновывая свое суждение о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постоянным указанием на его содержание. С нашей точки зрения, дело обстоит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иначе; для нас между содержанием сновидения и результатом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исследования находится новый психический материал: скрытое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содержание, добытое при помощи нашего метода, и мысли, скрывающиеся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Из скрытого содержания, а не из явного, берем мы разрешение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Нам предстоит поэтому теперь задача рассмотреть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взаимоотношение явного содержания сновидения к скрытому и проследить,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какого процесса образуется из последнего первое.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Мысли и содержание сновидения предстают перед нами как два изображения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и того же содержания на двух различных языках, или, вернее говоря,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 представляется нам переводом мыслей на другой язык,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знаки и правила которого мы должны изучить путем сравнения оригинала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перевода. Мысли сновидения понятны нам без дальнейших пояснений,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мы их узнаем. Содержание составлено как бы иероглифами, отдельные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знаки которых должны быть переведены на язык мыслей. Мы, несомненно,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впадаем в заблуждение, если захотим читать эти знаки по их очевидному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значению, а не по их внутреннему смыслу. Представим себе, что перед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ребус: дом, на крыше которого лодка, потом отдельные буквы, затем бегущий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человек, вместо головы которого нарисован апостроф, и пр. На первый взгляд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хочется назвать бессмысленной и эту картину, и ее отдельные элементы.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Лодку не ставят на крышу дома, а человек без головы не может бегать;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человек на картинке выше дома, а если вся она должна изображать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ландшафт, то причем же тут буквы, которых мы не видим в природе.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Правильное рассмотрение ребуса получается лишь в том случае, если мы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предъявим таких требований ко всему целому и к его отдельным частям,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постараемся заменить каждый его элемент слогом или словом, находящимся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каком-либо взаимоотношении с изображенным предметом. Слова, получаемые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этом, уже не абсурдны, а могут в своем соединении воплощать прекраснейшее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глубокомыс-леннейшее изречение. Таким ребусом является и сновидение,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 предшественники в области толкования последнего впадали в ошибку,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рассматривая этот ребус в виде композиции рисовальщика. В качестве таковой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вполне естественно казался абсурдным, лишенным всякого смысла.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Работа сгущения. Первое, что бросается в глаза исследователю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сравнении содержания сновидения с мыслями, скрывающимися за ним,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неутомимый процесс сгущения. Сновидение скудно, бедно и лаконично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сравнению с объемом и богатством мыслей. Сновидение, будучи записано,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занимает полстраницы; анализ же, в котором развиваются мысли, скрывающиеся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этим сновидением, требует иногда шести, восьми и двенадцати страниц.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размеры произведенного сгущения преумаляются: обнаруженные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считаются исчерпывающим материалом, между тем как дальнейшее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обнаруживает новые мысли, скрывающиеся за сновидением. Мы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упоминали о том, что, в сущности, нельзя быть никогда уверенным, что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истолковали сновидение: даже в том случае, когда толкование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удовлетворяет нас и, по-видимому, не имеет никаких пробелов, остается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возможность, что то же самое сновидение имеет еще и другой смысл.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Масштаб, мера сгущения, таким образом, строго говоря,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неопределенны. Против утверждения, будто столкновение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мыслей, скрывающихся за ним, вызывает то,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производит обширное сгущение психического материала, можно сделать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возражение на первый взгляд чрезвычайно справедливое. Нам часто кажется,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сновидение снилось нам в течение всей ночи и что большую часть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позабыли. Сновидение, вспоминаемое нами по пробуждении,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якобы лишь часть того целого, которое по масштабу своему должно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соответствовать мыслям, если бы мы были в состоянии вспомнить их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целиком. В этом есть доля правды: нельзя обманывать себя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воспроизводится наиболее точно при припоминании его вслед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пробуждением и что воспоминание это к вечеру обнаруживает все больше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 пробелов. С другой стороны, нужно, однако, заметить, что чувство,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нам снилось гораздо больше, чем мы можем припомнить, очень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покоится на иллюзии, происхождение которой мы впоследствии постараемся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выяснить. Предположение процесса сгущения не опровергается возможностью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забывания сновидения, так как оно доказывается комплексом представлений,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относящимся к отдельным, оставшимся в памяти частям сновидения.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большая часть сновидения нами забывается, то тем самым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лишаемся доступа к целому ряду мыслей. Мы едва ли имеем когда-нибудь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основание предполагать, что утраченные части сновидения относились к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самым мыслям, которые мы обнаружили при анализе сохранившихся частей.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Ввиду огромного множества мыслей, которое дает анализ относительно каждого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элемента сновидения, у читателей зарождается принципиальное сомнение: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ли относить к мыслям, скрывающимся за сновидением, все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 в голову впоследствии при анализе последнего, то есть можно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предполагать, что все эти мысли были уже налицо в состоянии сна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принимали участие в образовании сновидения? Быть может, наоборот, лишь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анализа возникают новые мысли, стоявшие вдали от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сновидения? Я могу согласиться с этим ограничением, но лишь условно.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некоторые мысли возникают только при анализе - это вполне справедливо;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всякий раз можно убедиться в том, что эти новые группы образуются лишь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которые в мыслях сновидения были связаны между собою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образом; новые соединения представляют собою лишь второстепенную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группировку, ставшую возможной благодаря содействию других, более глубоких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путей для соединения. Относительно же большинства обнаруживаемых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анализе мыслей, нужно сказать, что они играли уже активную роль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сновидения, так как, проследив цепь мыслей, не связанных,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с образованием сновидения, мы внезапно наталкиваемся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мысль, которая, будучи представлена в содержании сновидения, необходима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толкования его и в то же время доступна лишь благодаря наличию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вышеупомянутой цепи мыслей. Вспомним хотя бы описанное нами сновидение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ботанической монографии, которое представляет собою результат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выразительного процесса сгущения, хотя я и не довел анализ его да конца.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же следует себе представлять психическое состояние во время сна,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предшествующее сновидению? Находятся ли все мысли друг подле друга,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появляются одна за другой, или же, наконец, различные одновременные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ходы мыслей устремляются из разных центров и затем соединяются друг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другом? Я полагаю, что нам вовсе не нужно создавать себе пластического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о психическом состоянии во время образования сновидения.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забудем только того, что речь здесь идет о бессознательном мышлении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самый процесс легко может быть совершенно другим, чем тот, который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замечаем в себе при намеренном, сознательном мышлении.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Тот факт, однако, что образование сновидений покоится на процессе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сгущения, остается бесспорным и непоколебимым. Как же совершается,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сгущение?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предположить, что из обнаруженных мыслей,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лишь немногие представлены в нем, то следовало бы утверждать,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сгущение совершается путем исключения: сновидение представляет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точный перевод или проектирование мыслей сновидения, а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неполное и расплывчатое воспроизведение их. Воззрение это, как мы скоро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узнаем, безусловно неправильно. Однако остановимся пока на нем и спросим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себя: если в содержание сновидения попадают лишь немногие элементы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какие же условия определяют выбор последних?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Чтобы ответить на этот вопрос, следует обратить внимание на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сновидения, которое должно было таким образом восполнить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искомое нами условие. Сновидение, к образованию которого привел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интенсивный процесс сгущения, будет наименее благоприятным материалом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такого исследования. Я остановлюсь поэтому на вышеупомянутом сновидении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ботанической монографии.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Содержание сновидения: Я написал монографию о каком-то растении. Книга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лежит передо мною, я перелистываю таблицы в красках. К книге приложены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засушенные экземпляры растений.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Центральным элементом этого сновидения является ботаническая монография.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Последняя относится к впечатлениям предыдущего дня; в витрине книжного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магазина я действительно видел монографию о растении цикламен. Упоминания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растения нет в содержании сновидения, в котором осталась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монография и ее связь с ботаникой. "Ботаническая монография" обнаруживает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свое взаимоотношение со статьей по вопросу о кокаине, которую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когда-то написал;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кокаина же мысли идут, с одной стороны, к юбилейному сочинению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некоторым эпизодам университетской лаборатории, с другой же - к моему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другу, окулисту доктору Кенигштейну, который принимал участие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исследовании кокаина. С личностью доктора Кениг-штейна связывается далее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прерванном разговоре, который я вел с ним накануне вечером,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различные мысли о вознаграждении за врачебные услуги между коллегами.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 этот и является главным возбудителем сновидения; монография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цикламене тоже служит его поводом, но носит индифферентный характер;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полагаю, "Ботаническая монография" сновидения является посредствующим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общим звеном между обоими переживаниями предыдущего дня, будучи взята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неизмененном виде от индифферентного впечатления и при помощи различных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ассоциативных соединений связана с психически важным переживанием.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не только сложное представление "Ботаническая монография", но и каждый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его элементов - "ботаническая" и "монография" в отдельности входят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посредством различных соединений глубоко в "сеть" мыслей сновидения.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"ботанической" относятся воспоминания о личности профессора Гертнера,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цветущей супруге, о моей пациентке, носящей имя Флора, и о даме,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относится рассказанная мною история о забытых цветах. Гертнер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нас снова к лаборатории и к разговору с Кенингштейном; к этому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разговору относится и упоминание об обеих пациентках. От дамы с цветами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ход мыслей направляется к любимым цветам моей жены, другой же конец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 отходит к названию виденной мною накануне книги - монографии.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понятие "ботаническая" напоминает об одном гимназическом эпизоде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экзамене в университете, а затронутая в нашем разговоре тема о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увлечениях связуется через посредство моих любимых овощей - артишоков -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ходом мыслей, идущим от забытых цветов. Позади "артишоков" всплывает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воспоминание, с одной стороны, об Италии, с другой же - о том детском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эпизоде, который объясняет мою любовь к книгам. Понятие "ботаническая"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представляет, таким образом, наивысший узловой пункт, в котором сходятся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многочисленные цепи мыслей, связанные вполне справедливо с вышеупомянутым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"Монография" в сновидении относится опять-таки к двум темам: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односторонности моих занятий и к дороговизне моих увлечений.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Первоначальное исследование вызывает впечатление, будто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"ботаническая" и "монография" потому восприняты содержанием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обнаруживают наибольшее число точек соприкосновения с большинством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скрывающихся за сновидением, то есть образуют узловой пункт,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скрещивается большинство мыслей, или, опять-таки, говоря иначе,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потому, что они "многосмысленны" в отношении толкования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Обстоятельство, лежащее в основе этого объяснения, может быть выражено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другим образом: каждый из элементов содержания сновидения различным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 обусловливается, детерминируется, то есть имеет целый ряд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соответствующих пунктов в мыслях,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узнаем значительно больше, если проследим и относительно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составных частей сновидения их происхождение в мыслях. Таблицы в красках,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я перелистываю, относятся опять-таки к новой теме: к критике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 со стороны коллег и к представленным уже в сновидении увлечениям;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кроме того, и к детским воспоминаниям о том, как я уничтожил книгу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картинками. Засушенные экземпляры растения относятся к гимназическому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эпизоду с гербарием. Я вижу, таким образом, каково взаимоотношение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сновидения и мыслями, скрывающимися за ним: не только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различным образом детерминируются мыслями, но и отдельные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представляются в нем различными элементами. От одного элемента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ассоциативный путь ведет к нескольким мыслям; от одной мысли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нескольким элементам сновидения. Последнее образуется поэтому не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что отдельная мысль или группа мыслей дает часть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следующая мысль следующую часть сновидения, все равно как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населения избираются народные представители, наоборот, вся масса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подлежит известной обработке, после которой наиболее способные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избираются для включения в содержание сновидения. Какое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я ни подверг такому расчленению, я всегда найду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подтверждение тех принципов, что элементы сновидения образуются из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массы мыслей и что каждый из них различным образом детерминируется в общем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комплексе мыслей.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считаю необходимым подтвердить соотношение содержания сновидения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мыслями, скрывающимися за ним, на новом примере, который отличается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искусным сплетением этого взаимоотношения. Сновидение сообщено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одним из пациентов, которого я лечу от клаустрофобии (боязнь закрытых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помещений). Ниже мы увидим, почему я озаглавил это интересное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следующим образом: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"Красивое сновидение"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"0н едет в большом обществе по улице X., на которой находится скромный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постоялый двор (на самом деле это неверно). На постоялом дворе 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спектакль, он - то публика, то актер. В конце концов ему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переодеваться, чтобы вернуться в город. Часть персонала выходит в партер,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другая - в верхний ярус. Возникает ссора. Стоящие наверху сердятся,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люди внизу еще не готовы и что они поэтому не могут выйти. Брат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наверху, сам он внизу, и он сердится на брата, что его так толкают. (Эта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сновидения наиболее туманна). Перед приездом на постоялый двор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решено, кто будет наверху и кто внизу. Потом один взбирается в гору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той же улице X.', ему идти тяжело и трудно, он не может сдвинуться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места, к нему подходит какой-то пожилой господин и ругает итальянского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короля. Ближе к вершине горы идти становится гораздо легче".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Трудность подъема была настолько отчетлива, что он по пробуждении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минут сомневался, испытал ли он это чувство во сне или наяву.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Судя по явному содержанию, едва ли можно похвалить это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его я вопреки своему обыкновению начну с того места,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показалось спящему наиболее отчетливым.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Приснившаяся моему пациенту трудность подъема и одышка представляют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из симптомов, действительно имевшихся у него несколько лет назад.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 этот в связи с другими явлениями был отнесен врачами на счет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туберкулеза (по всей вероятности, симулированного на истерической почве).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знакомы уже с этим своеобразным ощущением связанности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эксги-биционистских сновидений и снова видим здесь, что они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имеющегося налицо материала применяются в целях какого угодно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другого изображения. Часть сновидения, изображающая, насколько вначале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труден подъем в гору, а в конце стал значительно легче, напомнила мне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сообщении сновидения известное, мастерски написанное введение к "Сафо" 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Доде. Там молодой человек вносит по лестнице возлюбленную, которая вначале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 ему легкой, как перышко; эта сцена символизирует собою мысль,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Доде предостерегает молодежь не обращать своей серьезной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склонности на девушек низкого происхождения и с сомнительным прошлым.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и знаю, что мой пациент имеет связь с одной актрисой и лишь недавно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порвал ее, я все же не надеюсь, что такое мое толкование окажется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правильным. Кроме того, в "Сафо" мы видим обратное, чем в сновидении;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последнем подъем вначале был труден, а впоследствии легок; в романе же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служить для символики лишь в том случае, если то, что вначале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казалось легким, оказывается в конце тяжелым бременем. К моему удивлению,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мой пациент говорит, что это толкование согласуется с содержанием пьесы,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накануне вечером он видел в театре. Пьеса эта называлась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"Обозрение Вены" и изображала жизнь девушки, которая воспитывается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хорошей семье, попадает затем в высший свет, завязывает сношения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высокопоставленными лицами, "подымается ввысь и, наконец, опускается".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Пьеса эта напомнила ему другую, виденную им несколько лет назад и носившую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название "Со ступеньки на ступеньку". Продолжаем наш анализ. На улице X.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жила актриса, с которой он имел последнюю связь. Постоялого двора на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улице нет, но когда он из-за этой дамы провел часть лета в Вене,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остановился в небольшой гостинице вблизи ее дома. Уезжая из гостиницы,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сказал кучеру: "Я рад, что там я не видел хоть насекомых". (Это также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его фобий). Кучер ответил: "Да и как вы могли там остановиться?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ведь не гостиница, а прямо постоялый двор!"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постоялым двором у него связывается тотчас воспоминание о стихотворении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Уланда: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"У симпатичного хозяина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я недавно в гостях".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Хозяин в стихотворении Уланда - большая красивая яблоня. Тотчас вслед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он вспоминает одно место из "Фауста":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Фауст: "Я видел яблоню во сне.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ветке полюбились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Два спелых яблока в соку.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влез за ними по суку".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Красавица: "Вам Ева-мать страсть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Рвать яблоки в садах и красть.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эту сторону плетня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Есть яблоки и у меня".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Перевод Б. Пастернака. (89)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 подлежит ни малейшему сомнению, что разумеется здесь под яблоней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яблоками. Красивый бюст был также в числе тех прелестей,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приковывала к себе актриса моего пациента.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имеем полное основание предполагать, что сновидение относится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какому-нибудь впечатлению детства. Если это правильно, то оно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относиться к кормилице моего пациента, которому теперь скоро минет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пятьдесят лет. Кормилица, как и Сафо Доде, представляется намеком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недавно покинутую им возлюбленную.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сновидении появляется и брат (старший) пациента; он наверху, а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 внизу. Это опять-таки "переворачивание" истинного положения вещей,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брат его, как мне известно, утратил свое социальное положение,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мой же пациент пользуется превосходной репутацией. "Переворачивание"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особый смысл. Оно имеет значение и для другого соотношения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сновидения и мыслей. Мы уже упоминали о том, где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встречается еще раз: в конце сновидения, где относительно бремени дело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обстоит как раз противоположно тому, как в романе "Сафо". В "Сафо" мужчина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несет женщину, находящуюся с ним в половой связи; в мыслях сновидения речь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идет, наоборот, о женщине, которая несет мужчину, а так как этот случай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 отнесен только к детству, то он и касается кормилицы, которая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трудом несет своего питомца. Конец сновидения содержит,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соединение представлений о Сафо и о кормилице.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Подобно тому, как Доде избрал имя "Сафо"90 не без намерения связать его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известным пороком, так и элементы сновидения, в которых одни люди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находятся наверху, а другие внизу, указывают на фантазии сексуального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характера, занимающие моего пациента и в качестве подавленных инстинктов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стоящие в несомненной связи с его неврозом. Так как сновидение изображает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эту фантазию, а не воспоминание о детских происшествиях, 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само по себе не обнаруживает их; нам дает их лишь содержащие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 и позволяет констатировать их значение. Истинные и воображаемые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происшествия представляются здесь - и не только здесь, но и при создании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значительных психических феноменов, чем сновидение, - равноценными.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Большое общество означает, как мы уже знаем, тайну; брат - не что иное,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заместитель всех соперников у женщин; то, что это именно брат, 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кто-нибудь другой, объясняется опять-таки взаимозависимостью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 детства. Эпизод с господином, который ругал итальянского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короля, относится через посредство свежего и самого по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индифферентного переживания опять-таки к проникновению лиц низшего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сословия в высшее общество. Кажется, будто наряду с предостережением,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даваемым Доде молодежи, ставится аналогичное, относящееся к грудному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младенцу.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Желая дать третий пример, иллюстрирующий изучение процесса сгущения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сновидений, я сообщаю частичный анализ другого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сообщением которого я обязан пожилой даме, пользующейся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психоаналитическим лечением. Соответственно тяжелым фобиям,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страдала моя пациентка, ее сновидение изобилует сексуальным материалом,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констатирование которого вначале ее удивило и даже испугало.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ее сновидения я не имею возможности довести до конца,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 этот на первый взгляд распадается на несколько групп без видимой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Содержание сновидения: она вспоминает, что у нее в коробочке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майских жука', она должна их выпустить на волю, иначе они задохнутся.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открывает коробочку, жуки совсем обессилели; один из них вылетает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открытое окно, другого же придавливает рама, когда она запирает окно,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 от нее кто-то требует.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Анализ. Ее муж уехал, рядом с нею в постели спит ее четырнадцатилетняя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дочь. Девочка обратила вечером ее внимание на то, что в стакан с водою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упал мотылек, она забыла, однако, его вынуть и утром пожалела о бедном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насекомом. В романе, который она читала перед сном, рассказывалось,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мальчики бросили кошку в кипяток и изображались мучения последней. Вот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самых по себе индифферентных повода к сновидению. Тема о жестокости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отношению к животным интересует ее. Несколько лет тому назад, когда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жили на даче, ее дочь проявляла такие же жестокости к животным.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составила себе коллекцию бабочек и просила дать ей мышьяку для умерщвления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насекомых. Однажды случилось, что бабочка с булавкой в теле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полетела по комнате; в другой раз она нашла нескольких гусениц,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тщательно сохраняла, подохшими от голода. Эта же девочка имела дурную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привычку в раннем детстве отрывать крылышки жукам и бабочкам. В настоящее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она бы, конечно, не решилась на такой жестокий поступок;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стала очень доброй.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противоречие интересует ее; оно напоминает ей другое противоречие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внешностью и образом мыслей, изображенным в романе "Адам Бед"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Элиота91. Красивая, но тщеславная и глупая девушка, а рядом с 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некрасивая, но благородная. Аристократ, соблазняющий глупенькую,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рабочий, благородный по натуре и по поступкам. Благородства души сразу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человеке не замечают. Кто бы мог подумать, что она страдает от чувственной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неудовлетворенности?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тот самый год, когда девочка собирала свою коллекцию бабочек, местность,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где они жили, страдала от невероятного обилия майских жуков. Дети избивали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насекомых, давили их целыми кучами. Сама она родилась в мае и в мае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вышла замуж. Через три дня после свадьбы она написала родителям письмо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как она счастлива, на самом же деле это было неправдой.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Вечером накануне сновидения она рылась в своих старых письмах и читала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вслух своим близким различные серьезные и смешные письма, между прочим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смешное письмо от одного учителя музыки, который ухаживал за ней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юности, и письмо одного ее поклонника, аристократа. (Это и было истинным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возбудителем сновидения).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упрекает себя, что одна из ее дочерей прочла дурную книгу Мопассана.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Мышьяк, который просила ее дочь, напоминает ей о мышьяковых пилюлях,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возвращающих юношеские силы графу де Мора в "Набобе".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"выпустить на волю" ей вспоминается одно место из "Волшебной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флейты":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 любви я не могу принудить тебя, но свободы тебе я не дам".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ямайских жуков" она вспоминает слова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Кетхен: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"Ты ведь влюблен в меня, как майский жук".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 из "Тангейзера": "Ты во власти пагубной страсти..." Она полна забот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 за своего отсутствующего мужа. Боязнь, что с ним что-нибудь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случится в дороге, выражается в самых разнообразных фантазиях наяву.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Незадолго до этого она в своих бессознательных мыслях нашла во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 недовольство его "дряхлостью"; желание, скрывающееся за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обнаружится, быть может, яснее всего в том случае, если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сообщу, что за несколько дней до сновидения она неожиданно испугалась,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у нее возникла вдруг мысль, обращенная к мужу: "Повесься!"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Оказалось, что незадолго до этого она читала где-то, что при повешении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появляется сильная эрекция. Желание вызвать эрекцию и возникло у нее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такой ужасающей форме. "Повесься" значило то же, что "Добейся эрекции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 угодно ценой". Мышьяковые пилюли доктора Йенкин-са в "Набобе"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относятся сюда же; моя пациентка знала, что сильнейшее aphrodisiacum92,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шпанские мушки, изготовляются посредством раздавливания жуков: этот смысл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имеет главная составная часть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Открывание и закрывание окна - одна из постоянных причин ее ссор с мужем.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любит спать при открытых окнах, ее муж - при закрытых. Расслабленность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главный симптом, на который она жалуется в последнее время.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всех трех сообщенных здесь сновидениях я подчеркивал те места,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эпизоды сновидения повторяются в мыслях, скрывающихся за ними, для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сделать более наглядным различные взаимоотношения первых. Так как,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ни в одном из этих сновидений анализ не доведен до конца, то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теперь обратиться к сновидению с более подробным анализом для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вскрыть в нем разнообразие и сложное детерминирование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Я избираю для этой цели сновидение об инъекции Ирме. На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примере мы без труда заметим, что процесс сгущения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пользуется не одним только средством.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Центральное лицо в содержании сновидения - моя пациентка Ирма, являющаяся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нем в своем истинном виде и вначале поэтому изображающая лишь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себя. Поза, однако, в которой я исследую ее у окна, заимствована мною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о другой даме, на которую я бы охотно променял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пациентку, как то показывают мысли, скрывающиеся за сновидением. Поскольку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нахожу при исследовании Ирмы дифтеритные налеты, которые напоминают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заботу о моей старшей дочери, она служит для изображения последней;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же дочерью скрывается связанная с нею одинаковым именем личность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пациентки, погибшей вследствие интоксикации. В дальнейшем ходе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значение личности Ирмы изменяется (образ ее остается,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изменения), она становится одним из детей, которых мы исследуем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детской больнице, причем мои коллеги констатируют различие их духовных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наклонностей. Переход этот совершился, очевидно, под влиянием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о моей дочери. Благодаря сопротивлению при открывании рта 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самая Ирма становится снова другой и наконец моей собственной женой.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Болезненные изменения, замечаемые мною в горле, относятся помимо этого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целому ряду других лиц.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эти лица, на которых я наталкиваюсь при прослеживании мыслей "Ирмы",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выступают в сновидении во плоти и крови; они скрываются за Ирмой,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тем самым коллективным образом, черты которого носят, правда,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противоречивый характер. Ирма становится представительницей всех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личностей, приносимых в жертву при процессе сгущения: я снабжаю ее 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шаг за шагом напоминает мне всех этих личностей.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могу составить себе коллективную личность еще и другим путем, соединив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отличительные черты двух или нескольких лиц в один образ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способом возник образ доктора М. В моем сновидении он носит имя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доктора М., говорит и действует, как он; его характеристика, однако, 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 относятся к другому лицу, к моему старшему брату; лишь одна черта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бледность лица - детерминирована дважды, она соответствует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тому и другому. Аналогичным коллективным лицом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доктор Р. в моем сновидении о дяде. Здесь, однако, коллективный образ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составлен опять-таки другим способом. Я не объединил черты, свойственные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одному, с чертами другого и тем самым не сократил воспоминания о каждом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них, но применил способ, которым Гальтон93 делает свои фамильные портреты: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делает оба снимка один на другом, причем общие черты выступают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ярко, а противоречивые устраняют друг друга и проявляются в общем портрете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неясно. В сновидении о дяде выделяется из физиономий, относящихся к двум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лицам и поэтому чрезвычайно расплывчатых, белокурая борода,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относится, кроме того, и ко мне самому, и к моему отцу через посредство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связующего звена - седины.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Составление коллективных лиц - одно из главнейших средств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в сновидении. Мы будем иметь еще случай говорить о нем.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Элемент "дизентерия" в сновидении об Ирме также детерминирован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сложным образом: с одной стороны, созвучием этого слова с "дифтерией",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же - воспоминанием о пациенте, посланном мною на Восток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страдающем непонятной для тамошних врачей истерией. Интересный случай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 сгущения обнаруживает и упоминание в сновидении о "пропилене".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скрывающихся за сновидением, содержался не "пропилен", а "амилен".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было бы предполагать, что здесь произошло попросту смещение. Так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было, но это смещение служит целям сгущения, как показывает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дополнение нашего анализа. Когда я произношу слово "пропилен", то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 в голову его созвучие со словом "Пропилеи". Пропилеи находятся,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не только в Афинах, но и в Мюнхене. В этом городе я за год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сновидения посетил своего тяжело больного друга, воспоминание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проявляется при помощи "трителамина", следующего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 за "пропиленом".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опускаю то обстоятельство, что здесь, как и в других анализах,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соединения мыслей применяются ассоциации самого различного рода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ценности, и уступаю искушению возможно более пластично изобразить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замены амилена в мыслях пропиленом в содержании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находится группа представлений о моем друге Отто, который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понимает меня, упрекает и дарит мне ликер с запахом амилена; тут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связанные с ним по закону контраста группы представлений о моем друге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Вильгельме, который понимает меня и которому я обязан многочисленными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ценными сообщениями по вопросу о химии сексуальных процессов.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из группы "Отто" особенно должно приковывать мое внимание,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обусловливается свежими впечатлениями, вызвавшими сновидение; амилен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этим элементам, определяющим собою содержание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Обильная группа представлений "Вильгельм" всплывает благодаря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контрасту с группой "Отто" и выделяет из себя элементы,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аналогию с элементами, выделенными в другой группе. Во 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сновидении я перехожу от лица, вызывающего во мне неприятное чувство,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другому, которое я могу по своему усмотрению противопоставить первому.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амилен в группе "Отто" вызывает и в другой группе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из области химии;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трителамин, находящий себе подкрепление с различных сторон, попадает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сновидения. "Амилен" мог бы тоже попасть в сновидение, но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претерпевает воздействие группы "Вильгельм"; из комплекса воспоминаний,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этим именем, избирается элемент, могущий дать двойное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детерминирование "амилена". От "амилена" недалек для ассоциации и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"пропилена, из группы "Вильгельм" навстречу ему идет Мюнхен с Пропилеями.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"пропилене - пропилеях" обе группы представлений скрещиваются, и 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компромисса этот средний элемент переходит в содержание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Здесь, таким образом, составляется среднее общее, которое и допускает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сложное детерминирование. Ясно поэтому, что сложное детерминирование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облегчить доступ в содержание сновидения. В целях образования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среднего и производится смещение внимания от действительной мысли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близкой ей по ассоциации.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 сновидения об Ирме дает нам возможность резюмировать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процесса сгущения при образовании сновидений. Мы рассмотрели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подбор элементов, образование новых составных частей (коллективных лиц)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составление среднего общего; все это детали процесса сгущения. Для 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последнее и что способствует ему, мы рассмотрим лишь тогда,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захотим объединить все отдельные психические процессы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теперь же мы удовольствуемся констатированием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как одного из важнейших средств к соединению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 мыслями, скрывающимися за ним.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наиболее конкретной форме процесс сгущения в сновидении проявляется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 случае, когда он избирает своим объектом слова и имена. Слова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часто играют в сновидении роль вещей и претерпевают тогда те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самые соединения, смещения, замещения, а также и сгущения, как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о вещах. В результате таких сновидений мы находим комические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причудливые комбинации слов. Когда однажды один из моих коллег прислал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свою статью, в которой, на мой взгляд, чрезвычайно преувеличивал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одного нового физиологического открытия и превозносил его в самом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напыщенном тоне, мне в следующую же ночь приснилась одна фраза, которая,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всей вероятности, относилась к упомянутой статье: "какой у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норек-дальный стиль". Разрешение загадки слова "норекдалъный" представило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вначале большие трудности; не подлежало сомнению, что оно пародирует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слова: колоссальный, пирамидальный и так далее" но откуда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оно, сказать было трудно. Неожиданно, однако, слово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распалось в моем сознании на два имени: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Нора и Экдалъ из двух известных драм Ибсена. Тот же коллега, статью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я критиковал в сновидении, написал недавно заметку об Ибсене.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Одна из моих пациенток сообщила мне короткое сновидение, центром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служит бессмысленная комбинация слов.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"Ома находится с мужем на деревенском празднике и говорит: он кончится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всеобщим "Maistollmutz". При этом у нее проявляется смутная мысль, что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мучное кушанье из маиса, род поленты".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 разлагает это сновидение на: Mais - toll - mannstoll - Olmiitz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(Маис - бешеный - нимфомания - Ольмютц); все эти элементы оказываются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частями ее разговора за столом накануне сновидения. За словом Mais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скрывались слова: Meissen (мейсенская фарфоровая фигура, изображавшая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птицу), miss (англичанка, жившая у ее родственников, уехала в Ольмютц),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mies ("тошнотворный" на еврейском жаргоне); от каждого из слогов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 исходила длинная цепь мыслей и различных ассоциаций. Первый читатель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критик моей книги сделал мне возражение, которое,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будет использовано и другими. Относительно моего разложения слов,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встречающихся в сновидении, он заявил, что спящий, по его мнению, кажется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чересчур остроумным. Это вполне справедливо, поскольку это относится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спящему, и является возражением лишь в том случае, если касается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толкователя сновидений. В действительности я очень мало претендую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наименование "остроумный"; если остроумными кажутся мои сновидения, 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не к моей особе, а к тем своеобразным психическим условиям,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вырабатывается сновидение и тесно связуется с теорией остроумия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вообще. Сновидения прибегают к остроумию потому, что прямой и ближайший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путь выражения мыслей для них закрыт. Читатели могут убедиться,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моих пациентов производят впечатление "остроумных"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одинаковой, если не в большей степени, чем мои.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Однажды в длинном и чрезвычайно запутанном сновидении, центром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было морское путешествие, мне приснилось, что ближайшая остановка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носит название Герзинг, а следующая - Флисс. Последняя - фамилия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 в Берлине, к которому я часто езжу. Герзинг - комбинация из станций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венской пригородной дороги, названия которых почти всегда кончаются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-инг, и английского Hearsay (слухи) - что имеет связь с клеветой и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самым соединяется с индифферентным возбудителем сновидения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стихотворением из "Fliegende Blat-ter", прочтенным мною накануне. Соединяя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конечный слог "инг" с названием Флисс, мы получаем "Флиссин-ген",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приморский порт, через который всегда проезжает мой брат,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возвращаясь из Англии. Английское название Флиссинген - Flushing,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означает "краснеть" и напоминает о пациентках с такого рода фобией,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мне приходится часто лечить, а также и о недавней статье Бехтерева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вопросу об этом неврозе, вызвавшей во мне недовольное чувство94.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В другой раз я видел сновидение, состоявшее из двух отдельных частей.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первой центральное место занимает слово "автодидаскер", другая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появившейся у меня накануне мысли о том, что, когда я увижу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профессора Н., я ему должен сказать: "пациент, которого вы недавно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осматривали, действительно страдает только неврозом, - как вы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предполагали". Слово "автодида-скер" не только содержит в себе "сгущенный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смысл", но этот смысл стоит в тесной связи с моим намерением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вышеупомянутое удовлетворение профессору 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"Автодидаскер" разлагается легко на: автор, автодидакт и Ласкер;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последнему примыкает имяЛассаль95. Первые два слова объясняются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непосредственным возбудителем сновидения. Я принес своей жене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томов известного автора, с которым находился в дружбе мой брат и который,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я недавно узнал, родился в том же городе, что и я. Однажды вечером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 мною говорила о глубоком впечатлении, которое произвела на 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захватывающая печальная история, постигшая талант в одной из новелл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автора; разговор наш перешел отсюда к тем признакам недюжинных дарований,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обнаруживают наши дети. Под впечатлением прочитанного она выразила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опасение, относившееся к нашим детям, и я утешил ее замечанием, что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такие опасности могут быть устранены воспитанием. Ночью мои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развивались в том же направлении и включили в 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себя заботу моей жены. Замечание, которое сделал писа- 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тель по адресу моего брата и которое касалось женитьбы, направило мои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по другому пути. Путь этот вел в Бреславль, куда вышла замуж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близко знакомая нам дама. Опасение, что даровитый человек может погибнуть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женщины, служило центром моих мыслей и нашло себя в Бреславле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примеров Ласкера и Лассаля. Ласкер умер от прогрессирующего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паралича, то есть от последствии приобретенного от женщины люэса; Лассалъ,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известно, погиб на дуэли из-за женщины. Элемент "cherchez la femme",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можно резюмировать эти мысли, приводит меня к моему холостому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брату, которого зовут Александром. Я замечаю, что имя Алекс, как мы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называем, похоже по созвучию на Ласкер и что этот момент помог,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обращению моих мыслей к Бреславлю.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Игра именами и словами имеет еще и другой, более глубокий смысл.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воплощает собою желание счастливой семейной жизни для моего брата и делает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следующим образом. В романе Зола "L'ouevre"86, с которым по существу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тесно связаны мысли писателя, автор изобразил, как известно, себя самого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 собственное семейное счастье. В романе он фигурирует под именем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Сандо. По всей вероятности, при придумывании этого имени он поступил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следующим образом. Фамилия Зола, будучи прочтена наоборот, дает: Алоз.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показалось ему слишком прозрачным, поэтому он заменил первый слог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"ал", которым начинается и имя Александр, третьим слогом того же имени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"санд", так и получилось Сандо (по фр. - "Sandos"). Аналогично обстояло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дело и с моим словом "автодидаскер".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Мысль о том, что я должен сообщить профессору Н., что наш общий пациент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страдает только неврозом, была включена в сновидение следующим образом.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Незадолго до конца моего рабочего года ко мне пришел пациент, но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решался дать категорического диагноза его болезни. У него можно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предположить наличие органического страдания, какого-либо изменения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спинном мозгу, хотя очевидных признаков этого не было. Поставить диагноз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невроза было очень заманчиво; это положило бы конец всяким сомнениям, но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мог этого сделать, так как больной категорически отрицал какое бы то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наличие половой анемнезии, без которой, по моему глубокому убеждению,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может быть невроза. Не зная, что предпринять, я призвал на помощь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врача, перед авторитетом которого я охотно склоняюсь. Он выслушал мои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сомнения, согласился с ними, но сказал все-таки: "Понаблюдайте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пациентом. У него все-таки только невроз". Так как я знаю, что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разделяет моих взглядов относительно этиологии неврозов, то я не стал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противоречить и попросту скрыл свое недовольство его ответом.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дней спустя я заявил пациенту, что не знаю, что с ним предпринять,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посоветовал ему обратиться к другому врачу. В ответ, к моему глубокому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удивлению, он стал просить у меня извинения и сознался во лжи; ему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стыдно, но теперь он готов раскрыть свою половую жизнь. Оказалось,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действительно страдает половой анемне-зией, наличие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для установления невроза. Я испытал при этом чувство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удовлетворения, хотя в то же время мне стало и стыдно; я должен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сознаться, что мой консультант, не смущаясь отсутствием анемнезии,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оказался дальновиднее меня, и я решил откровенно сказать ему это, когда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 увижусь, и признаться в том, что он был прав, а я заблуждался.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Именно это-то и делаю я в сновидении. Но при чем же тут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желания, раз я признаюсь в своей неправоте? Но это как раз и служит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хочется оказаться неправым в своих опасениях, точнее говоря,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хочется, чтобы моя жена, опасения которой были включены в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скрывавшиеся за моим сновидением, оказалась неправой. Тема, к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"правота" и "неправота" в сновидениях, недалека от элемента,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имевшегося в моих мыслях. Тут та же альтернатива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органического или функционального ущерба от женщины, точнее говоря,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Профессор Н. играет в этом сновидении видную роль не только благодаря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аналогии, но и благодаря моему желанию оказаться неправым, а также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вследствие его близкой связи с Бреславлем и дружбе с дамой, вышедшей туда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замуж, - а вследствие нашего небольшого разговора, имевшего место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вышеупомянутой консультации. Исполнив свой врачебный долг,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заговорил со мною о моей семье. "Сколько у вас детей?" -"Шестеро".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-"Мальчиков или девочек?" - "Три мальчика и три девочки - это моя гордость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все мое богатство". - "Ну, смотрите, с девочками не так уже трудно,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мальчиков воспитывать нелегко". Я заметил, что они у меня очень послушные;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всей вероятности, эти два диалога относительно будущего моих сыновей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столь же мало мне понравились, как и первый относительно моего пациента.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Оба эти впечатления связаны между собою непосредственным следованием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другим, и если я включаю в сновидение историю с неврозом, то я заменяю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ею разговор о воспитании, обнаруживающий еще большую связь с мыслями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так как он еще ближе к высказанным накануне опасениям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жены. Таким образом и боязнь, что профессор Н. был прав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трудности воспитания моих мальчиков, включается в содержание сновидения: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скрывается позади изображения моего желания, чтобы я оказался неправ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опасениях. Та же самая мысль служит в неизмененном виде изображению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обеих противоположных сторон альтернативы.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Словообразования в сновидениях напоминают таковые же при паранойе;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играют известную роль и в истерии, и в навязчивых представлениях.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Филологические фокусы детей, иногда относящихся к словам как к вещам,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изобретающих новые языки и искусственные словообразования, образуют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общий источник как для сновидений, так и для психоневрозов.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в сновидении изображается речь или разговор, резко отличающийся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такового от мыслей, тут в качестве общего правила можно сказать,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разговор в сновидении проистекает от воспоминания о таковом 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имевшем место в действительной жизни. Разговор этот либо сохраняется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неизмененном виде, либо претерпевает незначительное искажение; отчасти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такой разговор составляется из избранных отрывков фраз и диалогов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предыдущего дня; хотя внешне он и остается неизмененным, однако мысль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приобретает совершенно другое значение; речь или разговор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нередко простым намеком на эпизод, при котором имел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вспоминаемый диалог.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б) Работа смещения. Другое, по всей вероятности, не менее существенное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обстоятельство должно было броситься нам в глаза, когда мы рассматривали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примеры процесса сгущения в сновидении. Мы могли заметить, что элементы,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выделяющиеся в сновидении в качестве существенных составных его частей,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 не играют той же самой роли в мыслях,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наоборот: то, что в мыслях обладает преимущественным значением,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совсем не выражено в сновидении. Сновидение составляется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иначе, его содержание располагается вокруг Других элементов,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мысли, служащие его основой.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Так, например, в сновидении о ботанической монографии центром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 "ботанический"; в мыслях же, скрывающихся за этим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речь идет о конфликтах, возникающих из-за взаимных услуг между врачами,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упреках в том, что я приношу слишком большие жертвы своему увлечению;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 "ботанический" вообще не имеет места в этом центральном пункте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моих мыслей, - он разве только связан с ним по закону контраста,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ботаника не была никогда в числе моих любимых занятий.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"Са-фо" моего пациента центральным пунктом служит "подъем" и "схождение";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трактует, однако, об опасностях половых сношений с женщинами,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стоящими в социальном отношении на низкой ступени, так что в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вошел лишь один из элементов мыслей. Аналогично обстоит дело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о майских жуках, которое касается взаимоотношения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сексуальности и жестокости; момент жестокости хотя и проявляется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но в совершенно другой связи и при полном отсутствии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сексуального элемента; таким образом, он как бы вырван из общего комплекса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и, кроме того, представлен в совершенно преображенном виде. В сновидении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дяде белокурая борода, служащая его центральным пунктом, не имеет никакого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 к мании величия, которая после анализа оказалась сущностью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скрывающихся за этим сновидением. Все эти сновидения претерпевают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 "смещения". Прямую противоположность этим примерам образует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об инъекции Ирме. Оно показывает, что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отдельные элементы могут сохранить за собою то место, какое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занимали в мыслях. Наличие этого нового - чрезвычайно,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непостоянного - соотношения мыслей и содержания сновидения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возбудить в первую очередь наше удивление. Когда при каком-либо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психическом явлении нормальной жизни мы находим, что одно представление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берется из ряда других и приобретает особую живость, то мы пользуемся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доказательства того, что пробуждающееся представление приобретает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особо высокую психическую ценность. Мы знаем, однако, что эта ценность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элементов мыслей, скрывающихся за сновидением, не остается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наличии при образовании последнего или, по крайней мере, не играет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никакой роли. Мы ведь нисколько не сомневаемся в том, какие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играют наибольшую роль в мыслях, служащих основой сновидения;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 тотчас же вскрывает их. При образовании сновидения эти важнейшие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элементы, снабженные наиболее интенсивным интересом, могут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утратить свою ценность; их место в сновидения заступают другие элементы,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безусловно, несущественные или даже ничтожные в мыслях. На первый взгляд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производит впечатление, будто психическая интенсивность отдельных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вообще не играет роли при подборе их для сновидения: важно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более или менее сложное детерминирование их. В сновидение попадает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обладает наибольшей ценностью в мыслях, а то, что содержится в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неоднократно; это не помогает, однако, объяснению образования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мы никоим образом не можем предполагать, чтобы оба момента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сложное детерминирование и субъективная ценность - могли бы действовать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иначе при подборе материала для сновидения, чем в полном соответствии.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которые играют видную роль в мыслях, наиболее часто в них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повторяются, так как от них, как от центральных пунктов, и исходят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отдельные мысли. Тем не менее сновидение может отклонить эти интенсивно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подчеркнутые и сложно детерминированные элементы и включить в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другие, обладающие лишь последним свойством.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разрешения этой трудности мы воспользуемся впечатлением,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получили при исследовании де-терминирования содержания сновидения.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может, многим читателям показалось, что детерминирование элементов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не представляет собою ничего нового, так как оно само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разумеется. При анализе мы исходим ведь из элементов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записываем все те мысли, которые связаны с ним; не удивительно,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полученных таким путем, чрезвычайно часто встречаются именно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элементы. Я мог бы не считаться с этим возражением, но я сам приведу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аналогичное ему; среди мыслей, которые обнаруживает анализ, находится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много, стояц-их вдали от сущности сновидения и кажущихся искусственно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введенными нами с известной целью. Цель эта обнаруживается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легко; эти мысли образуют связь, иногда чрезвычайно вынужденную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искусственную, между содержанием сновидения и мыслями, скрывающимися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ним; и если бы мы устранили эти элементы из анализа, то составные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не нашли бы себе детерминирова-ния в мыслях. Это приводит нас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тому, что сложное детерминирование, играющее решающую роль при подборе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сновидения, образует не всегда первичный момент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но зачастую вторичное последствие психической силы, нам еще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знакомой. При всем том, однако, оно имеет значение для допущения отдельных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элементов, так как мы можем наблюдать, что оно образуется не без труда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там, где возникает само собою из материала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Ясно, таким образом, что в работе сновиден</w:t>
      </w:r>
      <w:bookmarkStart w:id="0" w:name="_GoBack"/>
      <w:bookmarkEnd w:id="0"/>
      <w:r w:rsidRPr="00DB2183">
        <w:rPr>
          <w:lang w:val="ru-RU"/>
        </w:rPr>
        <w:t>ия находит свое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психическая сила, которая, с одной стороны, лишает интенсивности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 ценные элементы, с другой же - путем детерминирования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малоценных моментов создает новые ценности, которые затем и попадают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сновидения. Если дело обстоит таким образом, то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совершается перенесение и-смещение психической интенсивности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элементов, результатом которых и является различие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сновидения и мыслями, скрывающимися за ним. Процесс,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происходящий при этом, составляет существенную часть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сновидения; мы назовем его процессом, смещения. Смещение и сгущение -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процесса, которым мы имеем полное основание приписать образование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полагаю, что нам будет нетрудно познакомиться с сущностью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силы, проявляющейся в процессе смещения. Результатом этого смещения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то, что содержание сновидения не походит по своему существу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мысли, скрывающиеся за ним, и то, что сновидение отражает лишь искажение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в бессознательном. Искажающая деятельность сновидения нам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знакома; мы объяснили ее цензурой, которую оказывает одна психическая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инстанция по отношению. к другой. Процесс смещения в сновидении - одно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главнейших средств для достижения такого искажения. Is fecit, cui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profuit97. Мы можем предположить, что процесс смещения осуществляется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влиянию именно этой цензуры. Так как объяснение искажающей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 влиянием цензуры я считаю центральным пунктом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сновидения, то я привожу здесь заключительное место новеллы "Сон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бодрствование" из книги Линкеуса "Фантазии реалиста" (Вена, 1890),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я нахожу эту доминирующую черту своего учения: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"О человеке, обладающем странною способностью видеть только разумные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сновидения..."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"Твоя странная особенность грезить так, как мыслишь ты на-яву, объясняется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твоими добродетелями, твоей добротой, твоею справедливостью и твоей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любовью к истине: моральная чистота твоей души объясняет мне все".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"Если, однако, хорошенько подумать, - ответил другой, - то мне кажется,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все люди созданы так же, как я, никому никогда не снится бессмыслица.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о котором отчетливо вспоминаешь, которое можешь потом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рассказать и которое не является поэтому горячечным бредом, имеет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глубокий смысл и не может его не иметь! Ибо то, что стоит друг с другом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противоречии, не могло быть вообще связано в одно целое; те прегрешения,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совершает сновидение по отношению к пространству и времени,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нисколько не наносят ущерба его осмысленности, так как то и другое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никакого значения для его содержания. Мы и в бодрствующем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делаем так же. Подумай только о сказках, о бесконечных смелых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глубокомысленных созданиях фантазии, про которые лишь невежественный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мог бы сказать: "Какой абсурд, ведь это же невозможно!"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"Да, если бы только можно было всегда правильно толковать, сновидения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вот как ты здесь только что!" - заметил другой.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"Это, правда, совсем не легко, но при некотором внимании сам грезящий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мог бы всегда толковать свои сновидения. Почему это нам не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удается? В ваших сновидениях есть всегда что-то скрытое, поэтому-то ваши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кажутся часто лишенными смысла, а иногда даже и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нелепыми и абсурдными. В основе своей, однако, они совершенно не таковы;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не могут быть бессмысленными уже по одному тому, что ведь бодрствует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грезит всегда тот же самый человек".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Каким образом согласуются между собою моменты смещения, сгущения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детерминирования при образовании сновидения, какой из этих факторов играет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первенствующую и какой второстепенную роль, мы увидим в дальнейшем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изложении. Пока же в качестве второго условия, которому должны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удовлетворять элементы, включаемые в сновидение, мы можем установить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должны быть устраняемы от цензуры.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в) Средства изображения в сновидений. Помимо обоих моментов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и процесса смещения, которые мы установили при превращении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скрытого содержания сновидения в явное, мы столкнемся сейчас с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дальнейшими условиями, оказывающими несомненное влияние на подбор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сновидения. Предварительно, однако, рискуя даже отклониться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намеченного нами пути, необходимо бросить взгляд на процесс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Я не отрицаю того, что лучше и целесообразнее всего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взять за образец какое-либо сновидение, дать его толкование так же,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 во второй главе со сновидением об инъекции Ирме, сопоставить затем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обнаруженные нами скрытые мысли и обратным путем составить из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короче говоря, дополнить анализ сновидений синтезом их.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работу я, действительно, проделал на нескольких примерах; я не мог,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опубликовать ее здесь, так как этому препятствуют разного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соображения, легко понятные каждому вдумчивому читателю. При анализе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соображения эти играют не столь видную роль, так как анализ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 не вполне исчерпывающим и сохранять при этом свою ценность: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хотя бы в незначительной степени проникнуть хитросплетения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Синтез для полного доказательства должен быть непременно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исчерпывающим. Однако исчерпывающий синтез я могу дать лишь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тех лиц, которые совершенно незнакомы читающей публике.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как, однако, в моем распоряжении имеются лишь сновидения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пациентов-невротиков, то, я должен отложить такой синтез их сновидений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пор, пока я не сумею довести психологического толкования неврозов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полной их связи с нашей темой. Исчерпывающий анализ и синтез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я произвел в моем "Отрывке анализа истерии" (1905 г.).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моих попыток синтетически образовать сновидение из мыслей, лежащих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основе его, я знаю, что материал, получающийся при толковании, обладает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различной ценностью. Одну часть его образуют существенные мысли, которые,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вполне замещают собою сновидение и могли бы служить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полной заменою, если бы для сновидения не существовало цензуры;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другую часть можно объединить под названием коллатеральных мыслей98;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целом они представляют собою пути, по которым реальное желание,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проистекающее из мысли, переносится в желание, имеющееся в наличии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Одна часть этих коллатеральных мыслей состоит из связей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действительными мыслями; соединения эти в сновидении имеют схематический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 и соответствуют смещениям от существенного к второстепенному. Другая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обнимает собою мысли, которые связуются между собою при помощи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второстепенных элементов, получивших значение благодаря смещению,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включаются в содержание сновидения. Третья часть содержит, наконец,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соединения их, при помощи которых мы при толковании сновидения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его приходим к средним коллатеральным и которые вовсе не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участвовать в образовании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Нас интересуют здесь исключительно существенные мысли, скрывающиеся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Они представляют собою большей частью комплекс мыслей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 со всеми особенностями мышления, знакомыми нам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бодрствующему состоянию. Нередко эти мысли исходят не из одного центра,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они имеют точки соприкосновения; почти всегда подле одного ряда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находится противоположный ему, связанный с ним при помощи ассоциации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контрасту.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Отдельные части этого сложного целого находятся, разумеется, в самом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разнообразном логическом соотношении друг с другом. Они образуют передний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задний план, отклонения и дополнения, условия, аргументы и возражения.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вся масса этих мыслей подвергается влиянию деятельности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причем отдельные части ее раздробляются, расчленяются и потом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сплачиваются воедино, то возникает вопрос, что же происходит с логической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связью, имевшейся в наличии в этом сложном целом. Каким образом образуются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все эти "если", "потому что", "подобно тому как", "несмотря на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что", "или - или" и все другие союзные речения, без которых мы не можем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представить себе ни одного предложения, ни одной связной фразы?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этот вопрос приходится ответить прежде всего, что сновидение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располагает средствами для изображения этих логических связей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мыслями. Большей частью анализ оставляет в стороне эти союзные речения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подвергает переработке лишь объективное содержание этих мыслей.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затем снова восстановить эту связь, уничтоженную деятельностью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Отсутствие у сновидения способности к выражению этой связи объясняется,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самою сущностью психического материала. Аналогичное ограничение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претерпевают и изобразительные искусства, живопись и скульптура,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сравнению с поэзией, средствами выражения которой служат слова; и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причина отсутствия этой способности лежит в материале, при помощи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оба искусства стремятся вообще к воплощению чего-либо. До тех пор пока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живопись не достигла понимания своих законов, она старалась устранить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дефект. На древних портретах люди изображались с запиской в руках,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было написано то, что тщетно старался изобразить художник.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Быть может, здесь мне сделают возражение, которое будет оспаривать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необходимость отказа сновидения от изображения логической связи. Есть ведь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 сновидений, в которых совершаются самые сложные умственные операции,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которых мы находим аргументации и противоречия, сравнения и связи,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совсем как в бодрствующем мышлении. Но это только иллюзия. Подвергнув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сновидение толкованию, мы увидим, что все это лишь материал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а не изображение интеллекту альной работы в нем. Мнимое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 в сновидении передает лишь содержание мыслей, о не их взаимную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связь, в установлении которой состоит мышление. Я приведу примеры этому.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Легче всего констатировать, однако, что все разговоры, диалоги и речи,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наблюдающиеся в сновидениях, представляют собою неизмененные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мало измененные воспроизведения разговоров и диалогов,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имеющихся в наличии в воспоминаниях спящего. Разговор - зачастую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указание на событие, запечатленное в мыслях,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 же сновидения совершенно иной.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буду возражать против того, что в образовании сновидения принимает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участие и критическое мышление, попросту воспроизводящее материал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мыслей. Влияние этого фактора я выясню лишь в конце нашего изложения.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увидим тогда, что эта работа мышления вызывается не мыслями, скрывающимися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сновидением, а самим в известном смысле уже готовым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видим, таким образом, что логическая связь между мыслями не находит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особого выражения в сновидении. Так, например, где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 противоречие, там на самом деле имеется либо противоречие против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сновидения, либо же противоречие в содержании каких-либо мыслей;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противоречию между мыслями, скрывающимися за сновидением,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противоречие в сновидении лишь в чрезвычайно скрыто переданной форме.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Подобно тому, однако, как и живописи удалось выразить речь изображаемого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 и его чувства иначе, чем при помощи записки, так и сновидение нашло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воспроизводить некоторую связь между своими мыслями через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посредство соответствующей модификации своего своеобразного изображения.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можем наблюдать, что различные сновидения различным образом поступают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этом; в то время как одно сновидение проходит мимо логической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структуры своего материала, другое старается по возможности воспроизвести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ее. Сновидение отдаляется в этом более или менее от предоставляемого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обработки текста. Аналогичным образом поступает, впрочем, сновидение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временной связью мыслей, скрывающихся за ним, когда такая связь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создается в бессознательном.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Какими же средствами способна деятельность сновидения воспроизвести трудно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воспроизводимую логическую связь? Я попытаюсь подойти к разрешению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вопроса, рассмотрев каждую из наиболее часто наблюдаемых логических связей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отдельности.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Прежде всего сновидение учитывает общую связь всех элементов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ним, таким образом, что соединяет весь этот материал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целое в форме какой-либо ситуации или события. Логическую связь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передает в форме одновременности. Оно поступает при этом все равно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художник, который изображает, например, всех философов или поэтов в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школе в Афинах или на Парнасе, которые никогда, конечно, не были там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вместе, но для мыслящего взгляда представляют несомненно одно неразрывное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пользуется таким же способом изображения. Как только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 два элемента друг подле друга, так тем самым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свидетельствует о тесной связи между соответствующими им элементами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мыслях. Это все равно как в нашей системе письма: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"аб" означает, что обе буквы должны быть произнесены в один слог; "а"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"б" через промежуток наводят на мысль, что "а" - последняя буква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 и "б" - первая буква другого. Вследствие этого комбинации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образуются не из любых совершенно раздельных составных частей материала,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таких, которые находятся в тесной связи друг с другом и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служащих основой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изображения причинной связи сновидение имеет в своем распоряжении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способа, которые по существу своему одинаковы. Наиболее употребительный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 изображения следующий: так как то-то и то-то обстоит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должно было произойти то-то и то-то. Этот способ состоит в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причина изображается в виде предварительного сновидения, а последнее -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 главной его части. Если я не ошибаюсь, то последовательность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и обратная, но следствие всегда соответствует главной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Прекрасный пример такого изображения причинной связи сообщила мне однажды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моя пациентка, сновидение которой я впоследствии приведу полностью.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это состояло из краткого вступления и чрезвычайно обширной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главной части.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Вступление гласило следующе: "Она идет в кухню к двум служанкам, и бранит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за то, что они не могут справиться "с такими пустяками". Она видит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кухне на столе множество всевозможной посуды; служанки идут за водою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должны, для этого погрузиться в реку, доходящую до дома или до двора".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Вслед за этим идет главная часть, которая начинается так: "Она спускается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сверху по какой-то странной лестнице и радуется, что при этом она нигде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цепляется платьем и т. "?."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Вступление относится к родительскому дому моей пациентки, слова в кухне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действительно часто слышала от своей матери. Груды посуды относятся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посудной лавке, находившейся в их доме. Вторая часть сновидения содержит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намек на отца, который часто волочился за прислугой и однажды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наводнении - дом стоял на берегу реки - простудился и умер. Мысль,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скрывающаяся за этим вступлением, сообщает следующее. Я происхожу из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дома, из этой низкой безотрадной обстановки. Главная часть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воспринимает ту же самую мысль и изображает ее в измененной,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осуществлению желания, форме: я высокого происхождения. Таким образом: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я низкого происхождения, то моя жизнь сложилась так-то и так-то.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Насколько я знаю, разделение сновидения на две неравные части означает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раз причинную связь между мыслями обеих частей. Очень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кажется, будто в обоих сновидениях изображается один и тот же материал,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различных точек зрения; или же оба сновидения проистекают из различных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центров материала и скрещиваются друг с другом в содержании, так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 сновидении центром служит то, что в другом является лишь косвенным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указанием и наоборот. Во многих сновидениях, однако, разделение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короткое вступление и более обширную главную часть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причинной взаимозависимости обеих частей.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Другой способ изображения причинной связи применяется при менее обширном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материале и состоит в том, что один образ в сновидении - будь то лицо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вещь - превращается в другой. Лишь там, где в сновидении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происходит такое превращение, мы можем говорить о наличии причинной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взаимозависимости, но отнюдь не там, где мы только замечаем, что на 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образа появился другой.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уже говорил, что оба способа изображения причинной связи, в сущности,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совпадают друг с другом; в обоих случаях причинная связь заменяется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последовательностью - в одном случае при помощи последовательности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в другом же непосредственным превращением одного образа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другой. В большинстве случаев, правда, причинная связь вообще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изображается, а заменяется неизбежной и в сновидении последовательностью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Альтернатива "или - или" вообще не изображается в сновидении. Последнее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включает звенья этой альтернативы в качестве равноценных элементов.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Классическим примером этого служит сновидение об инъекции Ирме. Скрытые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его гласят, впрочем: я не виновен в болезненном состоянии Ирмы;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причина его лежит либо в сопротивлении моему лечению, либо в том, что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находится в неблагоприятных сексуальных условиях, которые я не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изменить, либо же болезнь ее вообще не истерического, а органического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характера. Сновидение осуществляет, однако, все эти почти исключающие друг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 возможности. Альтернатива "либо - либо" обнаружена нами лишь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Когда, однако, рассказчик при сообщении сновидения употребил союзное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речение "или -или", -например, мне снился сад или же комната - там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скрывающихся за сновидением, содержится не альтернатива, а простое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сопоставление, характеризующееся союзом "и". При помощи "или - или"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изображаем обыкновенно расплывчатый характер какого-либо элемента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которое стараемся припомнить и разъяснить. Правило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гласит: отдельные части мнимой альтернативы 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сопоставить друг с другом и связать при помощи союза "и". Мне снится,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что, отыскивая долгое время адрес своего находящегося в Италии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друга, я получаю телеграмму, сообщающую мне этот адрес. Я вижу его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телеграфном бланке; первое слово не ясно, оно или - via, или - Villa",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второе отчетливо: Sezerno.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Второе слово, напоминающее по созвучию итальянское имя и вызывающее во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о наших этимологических спорах, выражает также и мою досаду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то, что он так долго скрывал от меня свое местопребывание; каждое же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предположений о первом слове предстает при анализе в виде самостоятельного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исходного пункта целого ряда мыслей.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Ночью, накануне похорон моего отца, мне приснились печатные таблицы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плакаты, похожие на объявления о запрещении курить, вывешиваемые обычно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вокзалах. На плакате этом я прочел: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или: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Просят закрывать глаза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Просят закрывать глаз.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Каждая из этих надписей имеет свой особый смысл и в толковании ведет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различным путям. Я умышленно решил сделать похороны как можно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скромными, так как знал желание покойного. Другие же члены семьи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несогласны с моим пуританизмом; им казалось, что нам будет стыдно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чужими. Поэтому одна из надписей - "Просят закрывать глаз" (по нем. "Ein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Ange zuzudriicken" имеет переносное значение) - выражает собой просьбу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снисхождении100. Значение расплывчатости, которое мы описываем здесь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"или - или", очевидно с первого взгляда. Сновидению не удалось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составить единого, недвусмысленного словесного выражения мысли, лежащей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основе. Поэтому-то оба ряда мыслей разделяются уже в самом содержании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некоторых случаях разделение сновидения на две равные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выражает трудно поддающуюся истолкованию альтернативу.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Чрезвычайно любопытно отношение сновидения к категориям противоположности.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Категория эта почти совершенно не выражается а сновидении;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противоположности соединяются обычно в одно целое или, по крайней мере,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изображаются в этом виде. Сновидение идет даже дальше и изображает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отдельные элементы при помощи их противоположностей, так что ни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элемент, способный найти себе прямую противоположность, не показывает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сразу, имеет ли он в мыслях сновидения положительный или отрицательный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характер. В одном из вышеупомянутых сновидений, первую часть к которому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истолковали ("так как я такого происхождения..."), моя пациентка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спускается по перилам и держит при этом в руках цветущую ветку.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щьи этом у нее появляется мысль, что на изображениях Благовещения (ее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зовут Марией) ангел держит в руках лилию и так как она видит девушек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белых платьях, которые идут по улицам, украшенным зелеными ветками,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цветущая ветвь в сновидении несомненно содержит в себе указание на половую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невинность; ветвь эта, однако, усажена сплошь красными цветами,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напоминает камелию. В конце ее дороги цветы почти все опадают;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дальше следуют указания на регулы. Тем самым ветка, которая напоминает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лилию и несется как бы невинной девушкой, указывает на "даму с камелиями",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которая, как известно, носила всегда белые камелии, во время же регул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красные.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Цветущая ветвь изображает половую невинность и в то же время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противоположность. Одно и то же сновидение, выражающее собою радость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поводу того, что ей удалось беспорочно прожить свою жизнь, обнаруживает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некоторых частях (например, в элементе опадания цветов) противоположный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ход мыслей и намекает на то, что она не чужда и небольших прегрешений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сексуальной чистоты и невинности (в детстве). При анализе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мы могли бы ясно проследить оба ряда мыслей,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радостный расположен наверху, а прискорбный - внизу; оба эти ряда идут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параллельно, но направляются в прямо противоположные стороны.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одинаковые, но противоположные элементы находят себе выражение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соответствующих элементах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одной из логических связей механизм образования сновидения считается,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в полной мере. Это отношение сходства, согласования,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соприкосновения, выражающееся союзным речением "подобно тому как";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 себе в сновидении наиболее полное выражение. Имеющиеся в материале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элементы такого взаимоотношения составляют главнейшие опорные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пункты образования сновидения, и наиболее существенная часть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 состоит в создании таких новых элементов в том случае,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имеющиеся уже в наличии не могут попасть в сновидение ввиду сопротивления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цензуры. На помощь изображению отношения сходства приходит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Сходство, согласование и общность обычно изображаются сновидением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соединения в одно целое, которое либо имеется уже в наличии в материале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либо же образуется заново. Первый случай мы можем назвать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идентификацией, второй же - образованием сложных комбинаций. Идентификация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применяется там, где речь идет о людях; образование же сложных комбинаций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там, где материалом соединения служат вещи, хотя сложные комбинации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образуются и из людей. Местности подлежат зачастую тем же правилам,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Идентификация состоит в том, что лишь одно из лиц, связанных между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сходством, находит себе выражение в сновидении, между тем как второе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остальные как бы устраняются сновидением. Это одно лицо входит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во все те отношения и ситуации, которые проистекают от него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лиц, которых оно собою замещает. При образовании сложных комбинаций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 уже в сновидении имеются в наличии черты, свойственные отдельным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лицам, но не общие для всех них, так что при помощи объединения этих черт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возникает новая единица, сложная комбинация коллективных лиц. Процесс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 различным путем. Либо лицо в сновидении получает имя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какого-нибудь другого, им замещаемого, - между тем как внешность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остается тою же; или же сам образ в сновидении состоит из черт, которыми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объединяются все замещаемые лица. Вместо этих внешних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черт лицо может быть представлено также свойственными ему манерами,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 или ситуацией, характерной для него. В последнем случае резкая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между идентификацией и образованием сложных комбинаций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исчезает. Случается, однако, и то, что образование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коллективных лиц не удается. Тогда сцена сновидения приписывается одному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лицу, а другое - по большей части главное - выступает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безучастного зрителя. Спящий рассказывает, например: "Тут же была и моя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мать" (Ште-кель)101. Общие черты, лежащие в основе объединения двух лиц,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быть изображены в сновидении, но могут и отсутствовать в нем.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идентификация или образование коллективных лиц служит именно для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избегнуть изображения общих черт. Вместо того чтобы повторять,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"А" настроен враждебно ко мне и "Б" тоже, я в сновидении образую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коллективное лицо из "А" и "Б" и представляю "А" в ситуации, характерной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"Б". Полученное таким образом коллективное лицо выступает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какой-либо другой обстановке, и в том обстоятельстве, что оно означает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как "А", так и "Б", я нахожу основание для истолкования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соответственного места в сновидении в том смысле, что коллективное лицо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 собою враждебное отношение ко мне. Таким путем я достигаю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зачастую чрезвычайно интенсивного сгущения содержания сновидения;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избегаю необходимости непосредственного изображения сложных условий,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имеющих отношение к данному лицу, и нахожу другое лицо, связанное,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крайней мере, с частью этих условий. Нетрудно понять, что это изображение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помощи идентификации помогает также избегнуть цензуры, ставящей столь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серьезную преграду деятельности сновидения. Повод к влиянию цензуры могут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дать как раз те представления, которые в материале связаны с данным лицом;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нахожу поэтому второе лицо, которое также имеет отношение к моему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материалу, но только как часть его. Соприкосновение в пункте, подлежащем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влиянию цензуры, дает мне право образовать коллективное лицо,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характеризующееся в обоих направлениях индифферентными чертами.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коллективные лица, будучи уже свободными от цензуры, получают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непосредственный доступ в содержание сновидения и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использовав процесс сгущения, я удовлетворил требование цензуры.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Там, где в сновидении изображаются общие черты обоих лиц, там это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указанием на наличие другого скрытого сходства, изображению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воспрепятствовала цензура. Тут до некоторой степени в целях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облегчения изображения произошло смещение в области общих черт.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Коллективное лицо с индифферентными общими чертами указывает на наличие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 не индифферентных общих черт в мыслях,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Идентификация или образование коллективных лиц служит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различным целям; во-первых, изображению общих черт второго лица,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во-вторых, изображению смещенного сходства, в-третьих же, изображению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желаемого сходства. Так как желание найти общие черты у двух лиц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совпадает со смешением их, то и взаимоотношение выражается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идентификацией. Мне хочется в сновидении об инъекции Ирме смешать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пациентку с другою; я хочу, таким образом, чтобы другая была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пациенткой так же, как ею является Ирма. Сновидение считается с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желанием, представляя мне лицо, которое носит имя Ирмы, но исследуется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в ситуации, имевшей место при исследовании другой желаемой пациентки.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о дяде это смешение служит центральным пунктом сновидения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идентифицирую себя с министром, относясь к своему коллеге так же, как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нему он.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раз уже упоминал о том, что все сновидения без исключения изображают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непременно самого спящего. Сновидение абсолютно эгоистично. Там, где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содержании сновидения содержится не мое "я", а другое лицо, я имею полное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основание предположить, что мое "я" скрыто путем идентификации за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лицом. В другом случае, когда мое "я" действительно имеется в наличии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ситуация, в которой оно находится, может именно показать,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позади моего "я" путем идентификации скрывается другое лицо.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указывает, что при толковании его я должен перенести на себя нечто,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присущее этому лицу, - скрытые общие черты. Бывают также сновидения,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мое "я" проявляется также наряду с другими лицами, которые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анализе после раскрытия идентификации оказываются опять-таки моим "я".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должен тогда при помощи этих идентификаций связать со своим "я" известные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против восприятия которых восстала цензура.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могу изобразить в сновидении свое "я" различным путем. Иногда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одновременно: либо непосредственно, либо же при помощи идентификации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другими лицами. Некоторые такие идентификации способствуют сгущению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обильного материала мыслей. Если я сомневаюсь, за каким лицом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я должен искать свое "я", то мне следует придерживаться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следующего правила: лицо, испытывающее в сновидении аффект,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испытываю я в состоянии сна, всегда скрывает за собою мое "я".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Еще более прозрачно, нежели относительно лиц, раскрытие идентификации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 относительно ме-стностей, обозначенных собственными именами,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здесь отсутствует влияние всесильного в сновидении "я". В одном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моих сновидений о Риме местность, и которой я нахожусь, названа "Рим";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удивляюсь, однако, множеству немецких плакатов на улицах. Последние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представляют собою осуществление желания, при котором у меня тотчас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появляется мысль о Праге; само желание проистекает,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давно прошедшего периода увлечения пангерманизмом; как раз ко времени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моего сновидения в Праге у меня должно было состояться свидание с одним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коллегой; идентификация Рима и Праги объясняется, таким образом, желаемым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сходством; мне больше хотелось бы встретиться со своим коллегой в Риме,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нежели в Праге.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Возможность образовывать сложные комбинации носит на себе черты, придающие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 зачастую фантастический характер: благодаря ей в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вводятся элементы, которые никогда не могли бы стать объектом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восприятия. Психический процесс при образовании сложных комбинаций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по всей вероятности, тот же, какой происходит, когда мы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бодрствующем состоянии представляем себе кентавра или дракона. Разница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 том, что при фантазировании наяву решающую роль играет желаемое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 от составляемой фантазии, между тем как образование сложных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комбинаций в сновидении обусловливается моментом, лежащим в начале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образования, - отношением сходства в мыслях,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Образование сложных комбинаций в сновидении может производиться самым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различным образом. В наиболее простом случае изображаются лишь свойства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вещи, и это изображение сопровождается сознанием того, что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и к другому объекту. Более тщательная техника соединяет черты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и другого объектов в новую единицу и умело пользуется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сходством обоих объектов, имеющихся в наличии в действительности. Новый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 может носить самый нелепый характер, смотря по тому, какую роль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играл материал. Если объекты, объединяемые в сновидении в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целое, слишком различны, то сновидение ограничивается тем, что образует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сложный комплекс с более отчетливым центральным ядром, которое дополняется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менее отчетливыми чертами. Соединение в одно целое здесь как бы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удается; оба изображения покрывают друг друга. В сновидениях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наблюдать множество таких сложных комбинаций; на несколько примеров я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указал в вышеупомянутых сновидениях; я добавлю еще несколько.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изображающем жизнь пациентки при помощи цветка, "я"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несет в руках цветущую ветку, которая, как мы уже узнали, означает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 невинность и сексуальную греховность. Ветка расположением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цветов напоминает ветвь вишневого дерева; сами же цветы, взятые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отдельности - камелии, причем все в целом производит впечатление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экзотического растения. Общие черты в элементах этого сложного комплекса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находим в мыслях, служащих основой сновидения. Цветущая ветвь состоит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указаний на подарки, которые должны были побуждать ее быть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уступчивой. Таковы в детстве вишни, в более зрелые годы - ветка камелии;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экзотический элемент является указанием на путешественника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естествоиспытателя, который старался добиться ее расположения. Другая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пациентка составляет в сновидении сложную комбинацию, состоящую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о морской кабинке, дачного забора и мансарды городского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дома. В обоих первых элементах общее их отношение к человеческой наготе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обнажению; из сопоставления с третьим элементом можно заключить,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мансарда (в детстве) была связана с каким-либо обнажением. Девушке,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старший брат обещал угостить икрой, снится, что ноги этого брата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покрыты черными зернышками икры. Элементы "заражения" в моральном смысле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детской сыпи, которая состоит из красных, а не из черных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пятнышек, соединились здесь с "зернышками икры" в новое представление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"что она получила от брата". Части человеческого тела рассматриваются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сновидении как объекты; это, впрочем, характерно для любого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В сновидении, сообщенном Ференчи, имеется сложная комбинация,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состоящая из личности одного врача, лошади и ночной сорочки. Общие черты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трех элементов обнаруживаются при анализе: ночная сорочка содержит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указание на роль отца спящей в одном из воспоминаний детства. Во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трех элементах речь идет об объектах ее полового любопытства.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Выше я утверждал, что сновидение не обладает средствами для выражения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 противоположности, противоречия. Я постараюсь,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опровергнуть это утверждение. Часть случаев, содержащих в себе элемент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противоположности, изображается просто при помощи идентификации, когда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противопоставлением может быть связана замена, смешение. Примеры этому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приводили. Другая часть противоположностей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сновидениями, выражающаяся союзными речениями "напротив того", "наоборот",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 свое выражение в сновидении следующим чрезвычайно оригинальным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образом. Логическое противопоставление "наоборот", "напротив того" само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не выражается в содержании сновидения, а проявляет свое наличие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материале его тем, что какой-либо элемент уже образованного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- как бы впоследствии - "переворачивается". Процесс этот легче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иллюстрировать, нежели описать. В сновидении "Сафо" подъем изображается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обратно тому, как изображается он в введении к роману Доде;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спящий идет вначале с трудом, а потом легче, между тем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романе наоборот. Нахождение "наверху" и "внизу" по отношению к брату также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изображается во сне в противоположном виде. Это указывает на соотношение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противоположности между двумя частями материала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сновидением: в детской фантазии спящего кормилица носит его на руках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тому, как в романе герой носит на руках возлюбленную.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 сновидении о нападках Гете на господина М. (см. ниже) содержится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же "переворачивание", раскрытие которого только и дает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приступить к толкованию сновидения. В последнем Гете нападает на молодого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человека, господина М.; в действительности же, как показывают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скрывающиеся за сновидением, один выдающийся человек, мой коллега,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подвергся нападкам со стороны неизвестного молодого автора. В сновидении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веду счет о годе смерти Гете; в действительности же, счет ведется о годе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рождения паралитика. Мысль, доминирующая в материале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противоречит тому, что на Гете следует смотреть как на сумасшедшего.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говорит сновидение, если ты не понимаешь книги, то невежда ты,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автор.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следует заметить, что этим процессом зачастую пользуются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основе которых лежит подавленное гомосексуальное влечение.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Переворачивание, превращение в противоположность - одно из излюбленных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 изображения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находит себе самое разнообразное применение. Оно служит прежде всего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осуществления желания, противоположного какому-либо элементу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сновидением. Хоть бы это было наоборот! - вот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наилучшее выражение отношения моего "я" к неприятному элементу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воспоминаниях. Чрезвычайно ценные услуги оказывает это средство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цензуре, испытывая ту степень искажения изображаемого материала,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бы совершенно парализует толкование сновидения. Ввиду этого,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упорно скрывает свой смысл, можно все-таки попытаться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"перевернуть" некоторые части его явного содержания, после чего нередко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становится совершенно прозрачным.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Наряду с "переворачиванием" по существу следует упомянуть и об аналогичном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процессе по отношению ко времени. Сновидение в своей искажающей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нередко изображает конец какого-либо события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заключительное звено ряда мыслей, а в конце помещает предпосылку мысли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причины события. Кто не принимает во внимание этого технического средства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искажающей деятельности сновидения, тот вообще бессилен подойти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толкованию сновидений. Тою же техникой пользуется иногда и истерический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припадок с целью скрыть свой смысл от взгляда зрителей. Одна истерическая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девушка изображает, например, во время припадка небольшое романтическое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приключение, созданное ее фантазией в связи с одной встречей в трамвае.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хочет изобразить, как незнакомец, прельщенный красотой ее ног,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заговаривает с нею в то время, как она читает, идет вместе с вею, и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переживает горячую любовную сцену. Припадок ее начинается с изображением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любовной сцены; у нее появляютя судороги (движения губ, точно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поцелуев, движения руками, как для объятий), она спешит в соседнюю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комнату, садится на стул, показывает ногу, делает вид, словно читает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книгу, и заговаривает со мной.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некоторых случаях смысл сновидения раскрывается лишь после многократного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"переворачивания" всего содержания сновидения в его целом, а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его элементов. Так, например, за сновидением одного юного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невротика скрывается воспоминание о его детском желании смерти строгого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отца. Ему снится, что отец бранит его за то, что он поздно вернулся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домой.. Психоаналитическое лечение и мысли пациента говорят за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должно было бы гласить: он сердится на отца, и ему кажется,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 слишком рано возвратился домой. Он предпочел бы, чтобы отец вообще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возвращался домой, что тождественно его желанию смерти отца. Пациент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детстве во время продолжительного отсутствия отца совершил какой-то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проступок и ему грозили: подожди-ка, придет отец!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Задавшись целью проследить взаимоотношение между содержанием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мыслями, скрывающимися за ним, мы возьмем исходным пунктом само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зададимся вопросом, что означают некоторые формальные особенности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в их отношении к мыслям. К этим формальным особенностям,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бросающимся нам в глаза в сновидении, относится прежде всего различие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чувственной интенсивности отдельных элементов сновидения и в отчетливости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его частей или целых сновидений. Различия в интенсивности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элементов сновидения составляют целую шкалу, начиная от редкой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отчетливости вплоть до досадной расплывчатости, которую считают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характерной для сновидений, так как она по существу своему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несходна с расплывчатостью воспринимаемых нами иногда при наблюдении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объектов действительности. Обычно, кроме того, мы называем впечатление,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полученное нами от неотчетливого элемента сновидения, "беглым",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предполагая о более отчетливых элементах то, что они воспринялись нами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более продолжительного времени. Спрашивается теперь, какие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 вызвали эти различия в отчетливости отдельных частей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следует прежде всего предупредить некоторые неизбежные ожидания.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в материал сновидения могут быть включаемы и реальные ощущения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сна, то, по всей вероятности, можно было бы предположить, что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сновидения или другие, выводимые из них, отличаются особой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интенсивностью или же, наоборот, что то, что в сновидении кажется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отчетливым, может быть сведено к таким реальным ощущениям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сна. Мои наблюдения, однако, не подтвердили этого предположения.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Неправильно то, что элементы сновидения, представляющие собою результаты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реальных впечатлений во время сна, отличаются своей отчетливостью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других, обязанных своим происхождением воспоминаниям. Момент реальности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отношения к интенсивности элементов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Далее, могла бы возникнуть мысль, что чувственная интенсивность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(отчетливость отдельных элементов сновидения) связана с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интенсивностью соответствующих элементов мышления, лежащих в основе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В последних интенсивность совпадает с психической ценностью.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интенсивные элементы - не что иное, как наиболее важные,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образующие центральные пункты мысли. Мы знаем, правда, что именно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вследствие цензуры в большинстве случаев не включаются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сновидения. Но могло бы все-таки быть, что заменяющие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ближайшие элементы обнаружили бы высокую степень интенсивности,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становясь, однако, при этом центром содержания сновидения. Однако и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предположение разрушается сравнительным рассмотрением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его. Интенсивность элементов в первом не имеет ничего общего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интенсивностью во втором; между материалом сновидения и самим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совершается, действительно, полнейшая переоценка всех психических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ценностей. В беглом, но отчетливом элементе сновидения, скрытом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ясным и отчетливым образом, можно очень часто обнаружить непосредственное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отражение того, что преобладало и служило центральным пунктом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Интенсивность элементов в сновидении определяется совершенно иначе: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обусловливается двумя независимыми друг от друга моментами. Прежде всего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 заметать, что наиболее интенсивно образуются те элементы,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выражается осуществление желания. Далее, анализ показывает, что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отчетливых элементов сновидения отходит большинство рядов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наиболее отчетливые элементы в то же время и наиболее сложно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детерминированные. Мы нисколько не извратим смысла, если выразим последнее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положение в следующей форме: наибольшую интенсивность обнаруживают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 сновидения, для образования которых потребовалась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обширная работа сгущения. Мы имеем основание предполагать, что это условие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другое - осуществление желания - могут быть выражены также в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формуле.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Проблему, которую я только что рассматривал, - причины большей или меньшей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интенсивности и отчетливости отдельных элементов сновидения - мне хотелось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предохранить от смешения с другой проблемой, которая трактует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различной отчетливости отдельных сновидений или отрывков их. В этом первом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противоположностью отчетливости служит расплывчатость, здесь же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спутанность. Нельзя, однако, отрицать того, что в обеих этих шкалах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восходящая и нисходящая особенности постоянно сопутствуют друг другу.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сновидение, представляющееся нам ясным и отчетливым, содержит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большинстве случаев интенсивные элементы; неясное сновидение, напротив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состоит из менее интенсивных элементов. Тем не менее проблема,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предстает перед нами в виде шкалы от чрезвычайной ясности вплоть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спутанности, значительно сложнее, чем вопрос о колебании интенсивности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элементов сновидения. В отдельных случаях, к удивлению своему,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замечаешь, что впечатление ясности или отчетливости, которое воспринимаешь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сновидения вообще, не имеет отношения к самому сновидению,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из материала последнего в качестве его составной части.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припоминается одно сновидение, которое после пробуждения показалось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настолько очевидным, лишенным пробелов и ясным, что я еще под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впечатлением решил установить новую категорию сновидений, которые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подлежат процессам сгущения и смещения, а должны быть названы "фантазиями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время сна". Ближайшее рассмотрение показало, однако, что это редкое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обнаруживает в структуре своей те же пробелы и трещины;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оставил поэтому в стороне новую категорию сновидений.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вышеупомянутого сновидения сводилось к тому, что я развивал перед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коллегою чрезвычайно сложную теорию бисексуальности; волеосуще-ствляющая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сила сновидения способствовала тому, что эта теория показалась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ясной и исчерпывающей. То, что я, таким образом, счел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суждением о готовом сновидении, было частью, и при этом существенной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частью содержания его. Деятельность сновидения вторглась здесь как бы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бодрствующее мышление и в виде суждения о сновидении вручила мне ту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материала, детальное изображение которого ей не удалось. Прямую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этому я наблюдал у одной моей пациентки, которая вначале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отказалась сообщить свое сновидение, - "оно слишком неясно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спутанно" - и лишь после моих неоднократных протестов против правильности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сообщения рассказала, что ей приснилось несколько лиц - она, ее муж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отец; ей казалось, будто она не знает, отец ли ее муж, кто вообще ее отец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так далее Сопоставление этого сновидения с мыслями ее при анализе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показало с несомненностью, что здесь речь идет о довольно обыкновенной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истории прислуги, которой, должно быть, приснилось, что она ожидает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и лишь сомневается, "кто его отец". Неясность, обнаруженная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была, таким образом, и здесь частью материала, послужившего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основанием. Часть этого содержания нашла себе выражение в самой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сновидения одной и той же ночи составляют по содержанию своему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целое: их разделение на несколько частей, группировка и взаимная связь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имеет свой смысл и обусловливается скрытым их содержанием.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сновидений, состоящих из нескольких частей или относящихся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к одной и той же ночи, нельзя упускать из виду возможности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различные, последовательные сновидения имеют одно и то же значение.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Первое из таких сновидений является зачастую наиболее искаженным и робким,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последующее же более смелым и отчетливым.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Такого именно рода было и библейское сновидение фараона о коровах,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истолкованное Иосифом. У Иосифа Флавия ("Иудейские древности", кн. II, гл.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5 и 6) оно сообщается подробнее, нежели в Библии. Рассказав свое первое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фараон произнес: "После первого сновидения я проснулся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озабоченный и подумал о том, что оно может значить; потом снова заснул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увидел еще более странное сновидение, повергшее меня еще больше в смятение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страх". Выслушав его рассказ, Иосиф ответил: "Оба сновидения твои,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фараон, имеют одно и то же значение!"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Юнг, сообщающий в своем "Очерке психологии слуха", как скрыто-эротическое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одной школьницы было понято без всякого толкования ее подругами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продолжено ими, замечает, что "конечная мысль длинного ряда образов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содержит как раз именно то, что старался изобразить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 этого ряда. Цензура проводит комплекс через наивозможно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длинный строй постоянно возобновляющихся символических прикрытий,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отодвиганий и пр." (с. 87).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Шернер превосходно понимал эту особенность изображения в сновидении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 со своей теорией органических раздражении приписывает ей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особого закона (с. 166). "Наконец, однако, во всех символических элементах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проистекающих из определенных нервных раздражении, фантазия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подмечает общеобязательный закон: в начале сновидения она изображает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 раздражения лишь слабыми, отдаленными намеками, в конце же,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творчество ее иссякает, она выставляет раздражение, соответствующий орган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функцию его в действительном виде, чем сновидение обычно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заканчивается 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Наглядное подтверждение этого закона Шернера дает Отто Ранк в своей работе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"Сновидение, само себя истолковывающее". Сообщаемое им сновидение девушки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состоит из двух разновременных сновидений одной и той же ночи; второе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закончилось поллюцией. Это второе сновидение облегчило наиподробнейший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почти без участия самой девушки, а многочисленные точки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соприкосновения между обоими сновидениями дали возможность установить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факт, что первое в робкой форме изобразило то же, что второе, так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последнее, закончившееся поллюцией, послужило к исчерпывающему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истолкованию первого. На этом примере Ранте вполне справедливо доказывает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сновидений, сопровождающихся поллюциями, для теории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Такая возможность истолковать ясность или расплывчатость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уверенностью или сомнением в его материале имеется в наличии, на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взгляд, далеко не во всех случаях. Ниже я приведу один, до сих пор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упомянутый еще фактор образования сновидений, от влияния которого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значительной мере зависит эта качественная шкала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некоторых сновидениях, изображающих какую-либо ситуацию или эпизод,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наблюдаются перерывы, описываемые потом обычно следующими словами: "Потом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вдруг показалось, что это уже не та, а другая местность, не то,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 действие" и так далее То, что таким образом прерывает главное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действие сновидения, которое спустя короткое время вновь продолжается,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оказывается в материале придаточным предложением, вводной мыслью. Условие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мыслях, скрывающихся за сновидением, изображается в последнем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одновременности (когда - тогда).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означает столь часто испытываемое в сновидении ощущение связанности,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близко соприкасающееся со страхом? Человек хочет идти и 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сдвинуться с места; хочет что-то сделать, но все время наталкивается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препятствия. Железнодорожный поезд трогается - человек не может поспеть;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поднимает руку, чтобы отомстить за оскорбление, но рука отказывается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служить и проч. Мы встречались с этим ощущением при анализе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эксгибиционистских сновидений, но не подошли еще вплотную к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разъяснению. Чрезвычайно легко, но и чрезвычайно недостаточно ответить,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во сне имеет место моторный паралич, находящий себе выражение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вышеуказанном ощущении. В таком случае можно задаться вопросом, почему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всегда не снятся такие ощущения связанности; мы могли бы предположить,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ощущение это, связанное всегда с состоянием сна, служит каким-либо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целям изображения и пробуждается лишь потребностью в этом изображении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 материала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"Невозможность довести до конца дело" проявляется в сновидении не всегда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 ощущения, а иногда попросту и в виде части содержания самого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Следующий пример я считаю особенно подходящим для уяснения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значения этого реквизита сновидения. Я приведу его вкратце; оно уличает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в нечестности. ".Место действия - не то частная клиника, не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какое-то другое учреждение. Появляется служитель и зовет меня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"исследование" (по нем. Untersuchung - и судебное следствие, и медицинское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исследование). Я сознаю, что обнаружена какая-то пропажа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"исследование" вызвано подозрением, что в пропаже этой виновен я.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сознании своей невиновности, с одной стороны, и своих врачебных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обязанностей, с другой - я спокойно иду за служителем. У одной из дверей,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стоит другой служитель и говорит, указывая на меня: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"Что же вы привели его, ведь это порядочный человек". Я вхожу затем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служителя в большой зал, где стоит много машин, зал этот напоминает мне,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ад с орудиями пыток. За одной из машин я вижу своего коллегу,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имел бы полное основание принять во мне участие, но он меня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замечает. Я получаю возможность уйти. Но не нахожу своей шляпы и потому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уйти не могу".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Сновидение, очевидно, осуществляет желание, чтобы меня признали честным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человеком; в мыслях имеется, таким образом, всевозможный материал,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противоречащий этому. То, что мне позволяют уйти, является признаком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невинности, если поэтому сновидение в конце своем изображает препятствие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моему уходу, то отсюда следует заключить, что в этом именно и находит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подавленный противоречащий материал. То, что я не нахожу шляпы,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означает, следовательно: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ты все же не честный человек. Невозможность что-либо сделать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выражение противоречия, союзных речений "нет, не";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мы должны внести поправку в наше утверждение,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не способно выразить эту логическую связь.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других сновидениях, содержащих эту связанность движения не только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 ощущения, но и в форме ситуации, то же противоречие изображается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резче при помощи этого ощущения, чем воля, которой противополагается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другая. Ощущение связанности движений представляет собой таким образом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конфликт воли. Ниже мы УВИДИМ, что именно моторное паралитическое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- одно из основных условий психического процесса, имеющего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время сновидения. Импульс, переданный на моторные пути, не что иное,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воля; то, что нам во время сна этот импульс кажется парализованным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способствует пригодности всего процесса к изображению желания и "нет",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противостоящего ему. Из моего объяснения страха легко понять, что ощущение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парализованной воли соприкасается со страхом и в сновидении очень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соединяется с ним. Страх - импульс, носящий характер влечения; он исходит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бессознательного и парализуется предсознательным. Где,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 связанности соединяется в сновидении со страхом, там речь идет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желании, которое прежде могло развить влечение, то есть о половом желании.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означает собою часто проявляющееся в сновидении суждение: "ведь это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сон" и какой психической силе следует его приписать, я скажу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Соприкасающуюся с этим интересную проблему того, что означает, если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 нем самом кажется спящему сновидением, - загадку "сновидения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сновидении" - Штекель при помощи анализа нескольких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доказательных примеров разрешил аналогичным образом. "Сновидение"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должно лишиться опять-таки своей ценности и реальности;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снится после пробуждения от такого "сновидения", желание, скрывающееся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действительным сновидением, стремится поставить на место уничтоженной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реальности. Можно предположить, таким образом, что "сновидение"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содержит изображение реальности, истинное воспоминание;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дальнейшее же сновидение - изображение лишь желаемого спящим. Включение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известного содержания в "сновидение" в сновидении соответствует,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желанию, чтобы то, что кажется "сновидением",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не произошло. Деятельность сновидения пользуется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"сновидением" как своего рода формой протеста.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г) Отношение к изобразительности. До сих пор мы занимались рассмотрением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каким образом сновидение изображает взаимоотношения между мыслями,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скрывающимися за ним, но при этом не раз касались более обширного вопроса,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какие изменения претерпевает вообще материал сновидения в целях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образования. Мы знаем, что материал этот, лишившись большей части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внутренних взаимоотношений, подвергается процессу сгущения, между тем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 процесс смещения отдельных его элементов вызывает психическую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переоценку всего материала. Смещение же оказалось замещением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другим, так или иначе соответствующим ему по ассоциации;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целям сгущения: вместо двух элементов в сновидение включается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среднее, общее. О другом роде смещения мы еще не упоминали. Из анализов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ясно, что таковое действительно имеет место и обнаруживается в замене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словесного выражения мысли. В обоих случаях перед нами смещение вдоль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ассоциационного ряда, но один и тот же процесс совершается в различных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сферах. Результатом смещения первого рода является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элемент замещается другим, другого же рода - что словесное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элемента заменяется другим.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Этот второй род смещения, имеющий место при образовании сновидений,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только большой теоретический интерес: он чрезвычайно пригоден и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разъяснения той мнимой фантастической абсурдности, которой маскируется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Смещение совершается обычно таким образом, что бесцветное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абстрактное выражение мысли, лежащей в основе сновидения, заменяется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пластичным, конкретным. Выгода, а тем самым и цель такой замены очевидны.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Конкретное доступно для изображения в сновидении, оно может вылиться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форму ситуации; абстрактное же выражение доставило бы изображению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такие же приблизительно трудности, как, например, политическая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статья иллюстрированию ее в газете. Но от этой замены выигрывает не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изобразимость элемента, но и интересы процесса сгущения и цензуры.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абстрактно выраженная мысль переводится на конкретный язык, то между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новым ее выражением и остальным материалом сновидения легче находятся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точки соприкосновения, которые необходимы сновидению и которых оно ищет: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конкретные выражения в каждом языке вследствие развития его допускают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обширные ассоциации, нежели абстрактные. Можно представить себе,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большая часть промежуточной работы при образовании сновидения,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старается свести отдельные мысли к возможно более сжатым и единообразным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выражениям, совершается именно таким образом, путем соответственного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словесного преобразования отдельных мыслей. Мысль, выражение которой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каким-либо причинам не поддается изменению, окажет несомненное влияние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другой. Аналогично этому обстоит дело с работой поэта.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сочинении стихотворения каждая последующая строка его должна удовлетворять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двум условиям: она должна содержать необходимый смысл, а словесное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этого смысла должно рифмоваться с предыдущей строкой. Наилучшие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стихотворения бесспорно те, где старание подыскать рифму незаметно,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 мысли обоюдным воздействием сразу получили словесное выражение,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при незначительной последующей обработке дает рифму.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некоторых случаях замена словесного выражения способствует процессу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еще более кратким путем: находится выражение, которое, будучи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двусмысленным, воплощает собою не одну мысль. Роли, играемой словами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образовании сновидений, удивляться не проходится. Слово как узловой пункт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различных представлений может воплощать собою самый различный смысл,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неврозы (навязчивые представления, фобии) так же часто используют выгоды,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представляемые словом для сгущения и маскировки, как и сновидение.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замаскировывающая деятельность сновидения выигрывает при замене словесного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выражения, не подлежит ни малейшему сомнению. Замена двух слов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определенным смыслом одним двусмысленным чрезвычайно легко может ввести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заблуждение; замена обыденного и простого выражения фигуральным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останавливает наше внимание особенно еще потому, что сновидение никогда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указывает, следует ли толковать его элементы в прямом или в переносном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смысле и искать ли соответственных им элементов в материале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 или при помощи обратной замены словесных выражений.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каждого элемента сновидения возникает сомнение: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следует ли брать его в положительном или в отрицательном смысле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(отношение противоречия);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б) толковать ли его исторически (как воспоминание);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в) или же символически;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г) толкование должно опираться на его словесное выражение. Несмотря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это, можно все же сказать, что сновидение, не имеющее вовсе в виду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доступным для понимания, не представляет толкователю больших трудностей,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чем, например, древние иероглифы их читателям. Я приводил уже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примеров сновидений, в которых двусмысленность выражений играет видную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 ("Рот все же открывается" в сновидении об инъекции Ирме, "я все-таки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могу уйти" в последнем моем сновидении и так далее). Сейчас я сообщу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в анализе которого на первом плане стоит конкретизация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абстрактной мысли. Различие между таким толкованием и толкованием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символики очевидно: при символическом толковании ключ символизации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избирается произвольно; при нашем же методе ключ этот общеизвестен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дается общеупотребительными оборотами речи. При наличии подходящей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такого рода можно разрешать целиком или отчасти и без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самих субъектов.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Одной знакомой даме приснилось: "Она в опере. Лают Вагнера; представление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затянулось до три четверти восьмого утра. В партере расставлены, столы;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публика ест и пьет. За одним из столов сидит ее кузен, только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вернувшийся из свадебного путешествия, со своей молодой женой;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ними какой-то аристократ. Про последнего говорят, что молодая женщина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привезла его с собой из свадебного путешествия, все равно как привозят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собой шляпу. Посреди партера возвышается башня с платформой наверху,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окруженной железной решеткой. Там стоит дирижер, напоминающий лицом Ганса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Рихтера, он бегает все время по платформе, страшно потеет и управляет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оркестром, расположенным внизу, у подножия башни. Сама она сидит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подругой (тоже моей знакомой) в ложе.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Ее младшая сестра подает ей из партера большой кусок угля и говорит,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не знала, что так затянется и что она, наверное, очень озябла. (Как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ложи отапливаются во время долгого представления)".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хотя и бессмысленно, однако, в общем довольно удачно изображает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ситуацию. Башня посреди театра, с вершины которой дирижер управляет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оркестром, и уголь, который подает сестра! Я умышленно не потребовал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знакомой никаких поясняющих данных; поверхностного знакомства с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жизнью мне было достаточно для самостоятельного использования отдельных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ее сновидения. Я знал, что она питала симпатию к одному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музыканту, карьера которого преждевременно была прервана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болезнью. Я решил взять башню в партере буквально и вывел заключение,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человек, которого ей хотелось видеть на месте Ганса Рихтера, гораздо выше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остальных членов оркестра (по-немецки: Turm - башня, turm hoch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iiberragen - быть выше других в переносном смысле). Эта "башня" - сложное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представление: высотой своей она олицетворяет величие этого человека,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решеткой же, за которой он бегает, как зверь в клетке, его дальнейшую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Установив, таким образом, метод изображения в данном сновидении,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попытаться раскрыть тем же ключом и вторую кажущуюся абсурдность: уголь,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подаваемый ее сестрой. "Уголь" означает "тайную любовь".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Ни древо, ни уголь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пылают в огне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жарко, как тайная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страсть в глубине.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сама и подруга сидят в ложе ("засиделись в старых девах"); ее младшая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сестра, имеющая еще шансы выйти замуж, подает ей уголь: "Она не знала,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затянется". Что именно затянется, об этом в сновидении не говорится;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рассказе мы бы добавили: представление; в сновидении, однако, мы можем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счесть эту фразу двусмысленной и добавить: "пока она выйдет замуж".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"тайная любовь" подкрепляется тогда упоминанием о кузене,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сидит в партере с женой, и о возведенном на последнюю обвинении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открытой любовной связи с аристократом. Противоречия между тайной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открытой любовью, между ее страстью и холодностью молодой женщины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определяют собой сновидение. Там, как и здесь, имеется,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посредствующее среднее звено - "высокое положение" - между аристократом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музыкантом, подававшим большие надежды.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Наше исследование обнаруживает, таким образом, третий момент, участие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в превращении мысли, лежащей в основе сновидения, в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чрезвычайно велико и обширно: учитывание изобразительности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материала, которым пользуется сновидение. Среди разнообразных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ассоциаций с мыслями, лежащими в основе сновидения, избирается та,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допускает зрительное изображение, и сновидение не останавливается ни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какими трудностями, чтобы преобразовать какую-либо абстрактную мысль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другую словесную форму, даже самую необычную, лишь бы только она облегчила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изображение и тем самым устранила бы психологическую ограниченность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мышления. Это переливание содержания мысли в другую форму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использовано, однако, одновременно и процессом сгущения и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конструировать связь с другой мыслью, которой бы в противном случае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бы в наличии. Эта другая мысль в целях облегчения этого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сама изменить предварительно свое первоначальное выражение.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Ввиду той роли, какую играют в мышлении интеллигентного человека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поговорки, пословицы, цитаты и песни, нет ничего удивительного,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превращения такого рода очень часто используются в целях изображения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мысли, скрывающейся за сновидением. Что означают, например,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повозки, нагруженные каждая одним сортом овощей. Не подлежит никакому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сомнению, что в основе такого сновидения лежит мысль о "беспорядке":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повозки не что иное, как контраст фигуральной немецкой поговорке "Kraut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und Ruben" ("беспорядок, хаос"); я удивляюсь, почему это сновидение было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сообщено мне всего один раз. Лишь для немногих объектов выработалась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общепринятая символика, в основе которой лежат общеизвестные обороты речи.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Добрую часть этой символики сновидение разделяет, впрочем,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психоневрозами, легендами и народными обычаями.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Присмотревшись ближе, мы должны будем признать, что сновидение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 в этом случае ничего оригинального. Для достижения своих целей,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для достижения свободной от цензуры изобразительности,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идет лишь по тому пути, который проложен уже для него в бессознательном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мышлении и избирает те формы превращения оттесненного материала, которые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продуктов остроумия могут быть восприняты и сознанием и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преисполнены все представления невротиков. Здесь получает неожиданное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освещение толкование сновидений Шернера, зерно истины которого я имел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 отметить уже выше. Интерес фантазии к собственному телу субъекта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 не свойственен исключительно сновидению и даже не характерен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него. Мои анализы показали мне, что это представляет собою обычное явление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сознательном мышлении невротиков и сводится к половому любопытству,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объектом которого для юноши или девушки служат половые органы другого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своего пола. Однако, как совершенно справедливо замечают Шернер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Фолькельт, дом - не единственный круг представлений, используемый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символизации тела субъекта как в сновидениях, так и в бессознательных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фантазиях невротиков. Я знаю пациентов, которые развивают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архитектоническую символику тела и половых органов (половое любопытство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выходит далеко за пределы внешней половой сферы), символику,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колонны и стропила означают ноги (как в "Песне песней"), выходы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отверстия в теле, водопроводные сооружения - мочеиспускательный орган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пр. Но столь же охотно избирается для сокрытия сексуальных элементов круг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представлений, относящихся к растительному царству или кухне. В первом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немалую роль играют обороты речи и сравнения, дошедшие до нас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глубокой древности ("виноградник" господина, "семя" и "сад" девушки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"Песне песней"). В довольно невинной связи с атрибутами кухни мыслятся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грезятся самые интимные детали половой жизни, и симптоматика истерии была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совершенно непонятна, если бы мы не приняли во внимание,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сексуальная символика охотнее и чаще всего скрывается за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повседневным и заурядным. Несомненную сексуальную подкладку имеет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невротические дети не переносят вида крови и сырого мяса, что от яиц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макарон у них бывает рвота, что естественный для человека страх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змеей достигает у невротика преувеличенного масштаба; всюду, где невроз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прибегает к такого рода сокрытиям, он идет по пути, по которому когда-то,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ранние культурные периоды, шло все человечество и о наличии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свидетельствуют еще и сейчас наш язык, суеверия и обычаи.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привожу здесь подробно вышеупомянутое сновидение моей пациентки,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выделяю все, имеющее сексуальный смысл. Прекрасное на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 сновидение совершенно перестало нравиться моей пациентке после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Предварительное сновидение: "Она идет в кухню к двум служанкам, и бранит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за то, что они, не могут справиться "с такими пустяками". Она видит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кухне на столе множество всевозможной посуды. Служанки идут за водой,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должны, для этого погрузиться в реку, доходящую до дома или до двора".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Главная часть (ее жизнь): "Ока спускается вниз (высокое происхождение)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перелезает через какие-то странные ограды, или заборы, сплетенные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сучьев в виде небольших квадратов. (Сложный комплекс, объединяющий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места; чердак дома ее отца, где она играла с братом, объектом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позднейших фантазий, и двор дяди, который часто ее дразнил). Они,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сущности, вовсе не приспособлены для лазания: она все время ищет, куда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ступить ногой, и радуется, что нигде не цепляется платьем и что имеет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приличный вид. (Желание, контрастирующее реальному воспоминанию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дядином доме, где она ночью, во сне, часто сбрасывала с себя одеяло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обнажалась). В руках (как у ангела - стебель лилии) у нее большой сук,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похожий на целое дерево: он густо усеян красными цветами, ветвист и велик.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(невинность, менструация, дама с камелиями) Она думает почему то о цветах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вишневого дерева, но нет, цветы похожи на махровые камелии, которые,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правда, на деревьях не растут. Во время лазаний у нее сперва один сук,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 два и затем опять один (соответственно нескольким лицам, объектам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фантазии). Когда она добирается до низу, нижние цветы уже почти все опали.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Внизу она видит слугу: у него в руках такой же сук, и он его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"чешет", то есть деревяшкой соскабливает густые пучки волос, которыми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порос, точно мхом. Другие рабочие срубили, несколько таких сучьев в саду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выбросили на улицу, где они и лежат; прохожие забирают их с собой.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спрашивает, можно ли ей взять такой сук. В саду стоит молодой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(совершенно незнакомый ей, чужой); она подходит к нему и спрашивает,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пересадить такие сучья в ее собственный сад. (Сук, сучок издавна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символом пениса). Он обнимает ее, но она сопротивляется и спрашивает 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 право имеет он так с ней поступать. Он говорит, что он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вправе, что это дозволено. (Относится к предосторожностям в брачной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жизни). Он заявляет ей о готовности пойти с ней в другой сад,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 ей, как нужно пересаживать, и говорит ей что-то, чего она толком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понимает: мне и так недостает трех метров (впоследствии она говорит: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квадратных метров) или трех клафтеров земли. Ей кажется, будто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потребует у нее награды за любезность, будто он намерен вознаградить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ее саду или же обойти закон, извлечь для себя выгоду, не нанося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ущерба. Показывает ли он ей потом что-нибудь, она не знает".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упомянуть еще об одном круге представлений, который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сновидениях, так и в неврозе весьма часто служит для сокрытия сексуального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содержания. Я разумею здесь "перемену квартиры": "менять квартиру"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замещается с легкостью на "менять платье", то есть приводить к кругу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об "одежде".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меня материал для иллюстрации этого положения имеется в изобилии,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сообщение его завлекло бы нас слишком в глубь исследования невроза.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вышеизложенное приводят нас к заключению, что сновидение не предполагает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никакой особой символизирующей деятельности души, а пользуется символикой,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имеющейся уже в готовом виде в бессознательном мышлении, так как она ввиду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изобразительности, а зачастую и благодаря свободе от цензуры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соответствует требованиям образования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д) Примеры. Счет и речь в сновидении. Прежде чем перейти к установлению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четвертого момента, обусловливающего образование сновидений, я считаю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нужным привести несколько примеров из своей коллекции, которые могут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отчасти осветить совместное воздействие трех уже нам знакомых моментов,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отчасти же привести доказательства в пользу выставленных нами положений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же вывести из них естественные последствия. В предшествующем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исследовании мне было довольно трудно подкреплять свои выводы примерами.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Примеры в пользу отдельных положений доказательны лишь в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исчерпывающим толкованием сновидений; вырванные из общей связи,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утрачивают свою красоту, а более или менее исчерпывающее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настолько всегда обширно, что теряются нити изложения, иллюстрацией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оно служит. Этот технический мотив должен послужить оправданием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тому, что я обращу сейчас внимание читателя на то, что объединяется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собой лишь своей связью с текстом предшествующего изложения.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Прежде всего несколько примеров своеобразных или необычных способов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 в сновидениях.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одной дамы: "Яа лестнице стоит служанка и моет окно. В руках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нее шимпанзе и горилла. Она бросает животных на спящую. Шимпанзе ластится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ней; это очень противно".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&amp;го сновидение достигло своей цели при помощи чрезвычайно простого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средства, взяв в буквальном смысле общеупотребительный оборот речи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форме изобразив его. "Обезьяна" и вообще названия животных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ругательства, и ситуация сновидения означает не что иное, как ^кидаться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бранными словами" (по-немецки общеупотребительное выражение: "mit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Schimpfworten um sich werfen").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Аналогично поступает и другое сновидение: "Женщина с ребенком на руках;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голова у ребенка от рождения странная, уродливой формы. Врач говорит,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форму головы можно исправить, но что это повредит мозг. Она думает: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ведь мальчик, для него это уже не такая беда".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это содержит пластическое изображение абстрактного понятия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"Kindereindriicke", слышанного пациенткой во время анализа. (Тут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непереводимая игра слов: Kindereindriicke - впечатления детства, слово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Eindrucke одного корня с Druck, eingednickt - давление, вдавленный.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Прим. пер.)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некоторых случаях разговорная речь облегчает сновидению изображение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располагая целым рядом слов, которые первоначально понимались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обратно и конкретно, сейчас же употребляются в переносном, абстрактном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смысле. Сновидению достаточно лишь вернуть словам их прежнее значение.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Кому-нибудь снится, например, что его брат сидит в ящике (Kasten);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ящик легко заменяется шкафом (Schrank), и мысль, лежащая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основе сновидения, гласит, что этот брат должен "sich einschranken".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(Опять непереводимая игра слов: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"sich einschranken" - ограничивать себя, быть скромным - одного корня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словом "Schrank" - шкаф. - Прим. пер.)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бы чрезвычайно интересно собрать воедино эти способы выражения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расположить их по принципам, лежащим в их основе. Некоторые из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способов положительно остроумны. Испытываешь впечатление, будто самому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никогда не удалось бы раскрыть истинный смысл, если бы грезящий сам не дал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Одному человеку снится, что спрашивают его имя, но он его 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припомнить. Он сам говорит, что это значит: Es fallt mir nicht im Traume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ein - мне и во сне это не снилось. (Только буквальный перевод немецкого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 может быть поставлен в связь со сновидением: "Мне и во сне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пришло в голову". - Прим. пер.)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2. Одна пациентка сообщает сновидение, в котором все действующие лица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необычайно высокого роста. Это значит, говорит она, что речь идет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каком-либо эпизоде моего раннего детства, так как тогда все взрослые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казались мне, разумеется, страшно высокими. Сама она в сновидении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участвует.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Перенесение в сферу детства в других сновидениях изображается еще и иначе,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помощи замещения временной отдаленности пространственной. Лица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ландшафты представляются видимыми издалека, точно в конце длинной дороги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словно рассматриваемые в перевернутый бинокль.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Субъекту, склонному в бодрствующем состоянии к абстрактным формам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выражения, приснилось однажды, что он стоит на перроне в ожидании прихода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поезда. Неожиданно, однако, картина меняется: не поезд приближается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перрону, а, наоборот, перрон двигается к поезду. Эта деталь не что иное,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указание на то, что в содержании сновидения "переворачиванию"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подвергнуто нечто другое. Анализ этого сновидения приводит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воспоминаниям о детской книжке с картинками, на которых были изображены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люди, ходящие вверх ногами.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Тот же субъект сообщает еще одно сновидение, по технике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напоминающее ребус. Его дядя целует его в автомобиле. Субъект сам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толкование, которое мне никогда бы не пришло в голову: это значит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автоэротизм.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при помощи самых отдаленных ассоциаций оперирует иногда даже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тяжеловесным материалом, как собственные имена. Мне снится однажды,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я по указанию моего учителя изготовляю какой-то препарат и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иметь дело с серебряной фольгой. (Подробнее об этом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ниже.) Толкование показывает следующее: "Stanniol" (фольга) напоминает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имя ученого Stannius'a, перу которого принадлежит известное исследование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нервной системе у рыб. Первой научной задачей, заданной мне учителем,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описание нервной системы одного вида рыб.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могу отказаться от сообщения еще одного сновидения с довольно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своеобразным содержанием, которое интересно как детское сновидение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чрезвычайно легко поддается анализу. Одна дама сообщает: я помню,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детстве мне часто снилось, будто бы я ношу на голове заостренную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шапку из бумаги. Такую шапку мне часто надевали за обедом, чтобы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могла заглядывать в тарелки других детей, сколько они получили вкусного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кушанья. Так как я слышала, что Бог всевидящ, то мое сновидение означает,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и я знаю все, несмотря на надетую на меня шапку из бумаги.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чем заключается деятельность сновидения и как обращается оно со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материалом, мыслями, можно чрезвычайно наглядно видеть на цифрах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арифметических выкладках, нередко встречающихся в сновидениях.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Из сновидения одной дамы незадолго до окончания лечения: Юна собирается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что-то заплатить; дочь вынимает у нее из кошелька 3 гульд. 65 кр.,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говорит: что ты делаешь? Ведь это стоит всего 21 /ср."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отрывок сновидения стал мне понятен, благодаря знакомству с условиями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жизни, без всякого разъяснения с ее стороны. Дама эта была приезжая;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поместила свою дочь в один из венских пансионов и могла лечиться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лишь до тех пор, пока дочь будет в Вене. Через три недели у дочери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кончались занятия, а вместе с ними должно было закончиться и лечение.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Накануне сновидения начальница пансиона уговаривала ее оставить девочку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на год. Про себя она придала этому разговору тот смысл, что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она сумеет продлить на год и лечение. Непосредственно сюда относится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так как в году 365 дней, а в трех неделях, оставшихся до конца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занятий и лечения, 21 день. Цифры, означавшие в мыслях время, относятся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к деньгам: не подлежит сомнению, что это превращение имеет свой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глубокий смысл в связи с поговоркой "время - деньги", 365 крейцеров = 3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гульденам 65 крейцерам. Незначительность этих сумм представляет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очевидное осуществление желания; желание преуменьшило стоимость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лечения и пребывания дочери в пансионе.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Более сложную связь обнаруживают цифры в другом сновидении.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молодая дама, которая, однако, уже замужем, узнает, что ее знакомая, Элиза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Л., ее ровесница, только что обручилась. Вслед за этим ей снится: "Она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сидит с мужем в театре, одна сторона партера совершенно пустая. Муж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рассказывает ей, что с ними вместе хотели пойти Элиза Л. и ее жених,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достали только плохие места, 3 по 1 гул. 50 кр.; таких мест они,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брать не захотели. Она отвечает, что особой беды им бы от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было".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Откуда эти 1 гул. 50 крЛ Из довольно индифферентного впечатления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предыдущего дня. Ее невестка получила от своего мужа в подарок 150 гул.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поторопилась поскорее их истратить, купив себе какое-то украшение. Заметим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себе, что 150 гул. в 100 раз больше 1 гул. 50 кр. Откуда же цифра 3, три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места? Ее можно сопоставить лишь с тем, что Элиза Л. моложе ее на три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месяца. Толкованию сновидения помогает затем та его деталь, что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сторона партера в театре пустая. Это точное воспроизведение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незначительного эпизода, давшего ее мужу повод ее подразнить. Дело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ей очень хотелось попасть на один спектакль, и она запаслась билетами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несколько дней, за что и заплатила за них несколько больше. Когда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явились в театр, то увидели, что добрая половина мест не занята.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вовсе не нужно было так торопиться.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Постараюсь заменить теперь сновидение мыслями, скрывающимися за ним: "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бессмысленно было выходить рано замуж. Мне нечего было так торопиться;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примере Элизы Л. я вижу, что я всегда нашла бы себе мужа, и, пожалуй,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 раз лучше (мужа, украшение), если бы только подождала (в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противоположность поспешности невестки). Грех таких мужей я бы купила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деньги (приданое)!" Мы видим, таким образом, что в этом сновидении числа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значительно большей степени сохранили свое значение и внутреннюю связь,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в предыдущем. Между тем процессы превращения и искажения были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значительно сложнее, что объясняется тем, что мыслям до своего изображения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пришлось преодолеть значительную долю внутрипсихического сопротивления.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забудем и того, что в этом сновидении содержится абсурдный элемент: двое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людей хотят купить себе 3 билета. Мы разъясним эту абсурдность,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заметим, что эта деталь содержания сновидения изображает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рельефную мысль: "Как бессмысленно было так рано выходить замуж! " Число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3, характеризующее сравнение двух лиц (3 месяца разницы в возрасте),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искусно было использовано сновидением для создания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необходимого ему абсурда. Уменьшение реальных 150 гул. до 1 гул. 50 кр.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ничтожной доле уважения к мужу (или оценке купленного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невесткой украшения) в подавленных мыслях грезившей.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Следующее сновидение дает нам наглядный пример арифметических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способностей сновидения. Одному господину снится: Юн сидит у Б. (своих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близких знакомых) и говорит: "Как бессмысленно, что вы не выдали за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Малли". - Вслед за этим он спрашивает девушку: "Сколько вам лет?" -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отвечает: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"Я родилась в 1882 году". - "Ах, так вам 28 лет".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 как сновидение относится к 1898 году, то ясно, что счет неверен;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математические способности грезящего оставляли бы желать большего, если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ошибка его не разъяснилась совершенно иначе. Мой пациент из числа тех, кто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пропускает равнодушно ни одной женщины. Во время его визитов ко мне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нескольких месяцев его очередь была всегда за одной молодой \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дамой; он интересовался ею и спрашивал меня о ней. Ей-то он и давал на вид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28 лет. Таково вполне вероятное объяснение арифметической ошибки,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допущенной им в сновидении. 1882 год - год его женитьбы.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Еще одно "математическое" сновидение, отличающееся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прозрачным детерминированием, сообщено мне вместе с его толкованием г. Б.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Даттнером.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"Моему хозяину, шутцману, снится, что он стоит на посту. К нему подходит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инспектор, на воротнике мундира которого имеется цифра 2262 или 2226,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всяком случае, в этой цифре несколько двоек. Разложение числа 2262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передаче сновидения указывает на то, что составные его части имеют каждая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 особое значение. Грезивший вспоминает, что вчера вместе с коллегами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беседовал о продолжительности их службы. Поводом к разговору послужил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бывший инспектор, вышедший на 62-м году в отставку с полной пенсией.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 он служит 22 года и ему остается 2 года и 2 мес. до получения 90 %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пенсии. Сновидение содержит осуществление его желания получить чин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инспектора. Начальник с цифрой 2262 - он сам, он отслужил 2 года и 2 мес.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теперь, как его 62-летний инспектор, может выйти в отставку с полной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пенсией".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Сопоставив эти и аналогичные (см. ниже) примеры, мы имеем основание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сказать: сновидение не занимается математическими выкладками, оно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считает - ни правильно, ни неправильно; оно располагает лишь в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арифметических действий числа, которые имеются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ним, и могут служить намеками и указаниями на неподдающийся изображению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материал. Оно пользуется при этом числами, как материалом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своих намерений точно таким же образом, как всеми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представлениями, как собственными именами и даже диалогами.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не может создавать новых диалогов, поскольку последние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встречаются в сновидениях, безразлично, осмысленных или абсурдных, анализ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всякий раз показывает нам, что сновидение заимствует из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ним, лишь отрывки действительно бывших или слышанных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разговоров и поступает с ними по своему произволу. Оно не только вырывает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из общей связи, дробит на более мелкие части, берет одну часть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отстраняет другую, но и создает новые соединения их, так что на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 вполне связный диалог в сновидении распадается при анализе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три-четыре отрывка. При этом преобразовании сновидение часто отбрасывает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смысл, который имели слова в мыслях, лежащих в его основе, и придает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другой; при более близком рассмотрении диалога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различить ясные, отчетливые отрывки, которые служат для связи, и,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были заполнены, все равно как при чтении мы заполняем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пропущенные слоги или буквы. Диалог в сновидении имеет структуру брек-чии,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которой крупные обломки различного материала связуются окаменевшей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промежуточной массой.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Вполне справедливо это, впрочем, лишь по отношению к тем разговорам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которые носят известный чувственный характер диалога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описываются именно как "разговоры". Другие же, с которыми не связано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 "сказанного" или "слышанного" (которые не сопровождаются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акустическими или моторными ощущениями в сновидении), представляют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попросту мысли, содержащиеся в нашем бодрствующем мышлении и переходящие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неизмененном виде во многие сновидения. Для индифферентного разговорного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в сновидении обильным источником служит, по-видимому,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чтение; проследить это, однако, довольно трудно. Все, однако, имеющее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вполне отчетливые формы речи, диалога, разговора, поддается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сведению к реальной, произнесенной или слышанной речи.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примерами этого мы уже сталкивались при анализе сновидений, сообщенных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по другим поводам. Так, в "невинном" сновидении о покупке на базаре,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котором фраза "Э/пого нет больше" служит для отождествления с мясником,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тем как отрывок другой фразы "Этого я не знаю и не возьму!"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выполняет задачу придания сновидению "невинного" характера. Грезившая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накануне ответила кухарке, на какую-то дерзость с ее стороны: этого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знаю, - ведите себя прилично\ - и перенесла из этой фразы в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первую индифферентную часть, чтобы намекнуть ею на последующую,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хотя и вполне соответствовала фантазии, лежавшей в основе сновидения,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разоблачила бы 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Вот еще один пример, вместо целого ряда, которые дали бы все равно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тождественные результаты.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"Большой двор, на котором сжигаются трупы. Он говорит: "Я уйду, я не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это смотреть". (Эта фраза запомнилась неотчетливо). Вслед за этим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встречает двух мальчиков из мясной лавки и спрашивает: "Ну что,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вкусно?" - Один отвечает: "Ну, не особенно. Как будто это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человеческое мясо.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Невинный повод к этому сновидению следующий. Накануне вечером после ужина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вместе с женой был в гостях у своих симпатичных, но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нечистоплотных ("неаппетитных") соседей. Гостеприимная хозяйка сидела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за ужином и стала настаивать, чтобы он тоже что-нибудь скушал.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отказывался, он уже сыт. "Ах, идите, немножко вы можете съесть!" Он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 попробовать блюдо и из вежливости похвалил его: "Ах, как вкусно!"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Оставшись наедине с женой, он стал возмущаться навязчивостью соседки,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и тем, что блюдо было очень невкусно. "Я не могу этого видеть"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фраза чрезвычайно смутная и в сновидении представляет собою попросту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мысль, относящуюся к внешности надоедливой хозяйки.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Более поучителен анализ другого сновидения, которое я сообщаю здесь ввиду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отчетливого разговора, образующего его центральный пункт,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я подвергну детальному толкованию лишь при выяснении роли аффектов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Мне снится очень отчетливо: "Я отправляюсь ночью в лабораторию проф.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Брюкке и в ответ на легкий стук открываю дверь (покойному) профессору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Флейшлю, который входит с несколькими незнакомыми мне людьми и, сказав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что-то, садится за свой стол".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 этим сновидением непосредственно последовало другое: "Мой друг Ф.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приехал случайно в июле в Вену; я встречаю его на улице вместе с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(покойным) другом П. и иду с ними куда-то, где они садятся за маленький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столик друг против друга; я же сижу посредине за узкой сторонкой столика.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Ф. рассказывает о своей сестре и говорит: "Через три четверти часа ее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стало". - и потом добавляет что-то вроде: "Во/п предел". Так как П.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понимает, то Ф. обращается ко мне и спрашивает, что именно рассказал о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П. В ответ на это я, охваченный каким-то странным аффектом, хочу сказать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Ф., что П. (не может знать ничего, потому что его вообще) нет в живых.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говорю, сам замечая свою ошибку: "Non vixit". Я смотрю при этом пристально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П.; он бледнеет, глаза становятся болезненно синими, наконец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исчезает. Я бесконечно рад этому и понимаю, что и Эрнст Флейшлъ был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видением; мне кажется вполне возможным, что такое лицо существует лишь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пор, пока этого хочешь; и что оно может быть устранено произвольным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желанием другого".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любопытное сновидение содержит в себе чрезвычайно загадочные черты: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критику во время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я сам замечаю свою ошибку, говоря вместо "поп vivit" - "поп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vixit"102; непосредственное общение с умершими - я сам сознаю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что их нет в живых; абсурдность конечного вывода и, наконец,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 удовлетворения, которое вызывает во мне последний. Мне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хотелось бы сообщить разгадку всех этих таинственных элементов. Я не могу,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этого сделать, хотя в сновидении и делаю это, и в жертву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честолюбию принести память столь дорогих мне людей. Всякая маскировка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показала бы, однако, действительный смысл этого сновидения. Поэтому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ограничусь сперва здесь, а потом и впоследствии истолкованием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элементов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Центром сновидения служит та сцена, когда я своим взглядом уничтожаю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друга П. Его глаза отливают при этом какой-то странной, жуткой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синевой; потом он исчезает. Эта сцена представляет собою весьма отчетливую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копию пережитого мною в действительности. Я был демонстратором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физиологическом институте и должен был являться туда рано утром к началу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занятий. Узнав, что я несколько раз опоздал в лабораторию, Брюкке явился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туда пунктуально и подождал меня. Когда я явился, он холодно и строго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прочел мне нотацию. Дело не в словах, а в том взгляде, с которым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обращены на меня его страшные синие глаза и пред которым я "стушевался"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исчез, как в сновидении П., с которым я поменялся ролями. Кто помнит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изумительные глаза великого ученого, силу которых он сохранил до глубокой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старости, и кто видел его когда-нибудь раздраженным, тот легко поймет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чувство, охватившее меня, молодого человека.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Мне долго не удавалось, однако, выяснить происхождение моей фразы "Non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vixit", которою я в сновидении свершаю свое правосудие; наконец, я понял,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два эти слова были потому так отчетливы в сновидении, что я 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не говорил и не слышал, а видел. Тут я тотчас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вспомнил, откуда они. На пьедестале памятника императору Иосифу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Гофбур-ге высечены прекрасные слова: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  </w:t>
      </w:r>
      <w:r w:rsidRPr="00250339">
        <w:rPr>
          <w:lang w:val="en-US"/>
        </w:rPr>
        <w:t xml:space="preserve">"Saluti patriae vixit </w:t>
      </w:r>
      <w:r w:rsidRPr="00DB2183">
        <w:rPr>
          <w:lang w:val="ru-RU"/>
        </w:rPr>
        <w:t>поп</w:t>
      </w:r>
      <w:r w:rsidRPr="00250339">
        <w:rPr>
          <w:lang w:val="en-US"/>
        </w:rPr>
        <w:t xml:space="preserve"> diu sed totus"'03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этой надписи я взял то, что соответствовало враждебному элементу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скрывавшихся за моим сновидением, и что должно было означать: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нечего говорить, его нет в живых. Тут я вспомнил, что все это приснилось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несколько дней спустя после открытия памятника Флейшлю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университетском парке; после открытия я осматривал там же памятник Брюкке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(бессознательно) пожалел, по всей вероятности, о том, что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высокоодаренный и всей душой преданный науке друг П. благодаря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преждевременной кончине утратил право на такой же памятник. Такой памятник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воздвиг ему в сновидении; моего друга П. звали Иосифом. Еще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любопытная деталь: в ответ на упреки Брюкке я стал оправдываться, что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далеко приходится ходить - с улицы императора Иосифа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Верингерштрассе.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правилам толкования сновидения я все еще не имею основания заменять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нужное "nora uiuit" фразой "поп vixit", сохранившейся в моем воспоминании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памятнике императору Иосифу. Эта замена была вызвана, очевидно,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влиянием другого элемента мыслей, скрывающихся за сновидением. Что-то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заставляет меня обратить внимание на то, что в сновидении я питаю к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 П. одновременно и враждебное, и дружелюбное чувство; первое проходит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поверхностно, второе же в скрытом виде, но оба находят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в словах: поп vixit. За то, что он оказал услуги науке,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воздвигаю ему памятник; но за то, что он возымел злое желание (выраженное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конце сновидения), я уничтожаю его. Я образовал тут своеобразно звучащую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фразу; не подлежит никакому сомнению, что я руководствовался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каким-нибудь примером. Где же встречается, однако, аналогичная антитеза,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аналогичное скрещивание двух противоположных чувств по отношению к одному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тому же лицу, чувств, которые оба претендуют на свою обоснованность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же при этом не хотят мешать друг другу? В единственном месте, навсегда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запечатлевающемся в памяти читателя: в оправдательной речи Брута в "Юлии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Цезаре" Шекспира: "Цезарь любил меня, и я его оплакиваю; он был удачлив,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радовался этому; за доблести я чтил его; но он был властолюбив, и я убил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его" (Пер. М. Зенкевича). Разве не видим мы тут антитезы, аналогичной той,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которую мы раскрыли в мыслях, лежащих в основе моего сновидения?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я играю в последнем роль Брута. Вот только если бы найти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содержании сновидения еще какой-либо доказательный след этого странного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сопоставления! Мне кажется, я имею право высказать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предположение: мой друг Ф. приезжает в июле. Эта деталь не имеет никакого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соответствия в действительности. Мой друг, насколько мне известно, никогда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июле в Вене не был. Но месяц июль назван по имени Юлия Цезаря и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служить поэтому с полным основанием связующим звеном с мыслью, что я играю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 Брута.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это ни странно, но я действительно однажды играл роль Брута.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моим племянником, мальчиком всего на год моложе меня, я в возрасте 14 лет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разыграл сцену между Брутом и Цезарем. Племянник этот приехал к нам в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из Англии. Он воскресил в моей памяти игры нашего раннего детства.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трех лет мы были с ним неразлучны, любили друг друга, и эта дружба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оказала свое несомненное влияние, как мне пришлось уже раз упоминать,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мои позднейшие отношения к сверстникам. Мой племянник Джон претерпел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пор много перевоплощений, которые воскрешали то ту, то другую сторону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существа, неизгладимо запечатлевшегося в моей бессознательной памяти.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всей вероятности, он нередко злоупотреблял нашей дружбой, а я со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 тоже отваживался восставать против своего тирана, так как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потом рассказывали, что на вопрос отца - его деда: "Почему 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поколотил Джона?", - я ответил: "Я поколотил его, потому что он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поколотил" (Ср. нем. пер.) ("Ich habe ihn geachlagt, weil er mich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geschlagt hat"); этот эпизод детства и объясняет замену поп vivit фразой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 vixit, так как на языке детей "schlagen" означает "wichsen";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очень охотно использует такие сопоставления. Враждебное чувство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другу П., столь мало обоснованное в действительности, несомненно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допускает сведение к моим сложным детским отношениям к Джону.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я заметил уже выше, мне придется еще раз вернуться к этому сновидению.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e) Абсурдные сновидения. Интеллектуальная деятельность в сновидении.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сновидений мы так часто наталкивались на абсурдные элементы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содержании, что я считаю нецелесообразным откладывать дольше обсуждение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откуда проистекают эти элементы и что они означают. Предварительно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напомню лишь то, что абсурдность сновидений давала в руки противников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их главный аргумент в пользу того, что сновидение есть не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иное, как бессмысленный продукт пониженной и рассеянной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привожу несколько примеров, в которых абсурдность содержания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мнимая: при более глубоком проникновении в смысл она тотчас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исчезает. Это несколько сновидений, трактующих, на первый взгляд случайно,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умершем отце.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Сновидение пациента, шесть лет назад потерявшего отца.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"С отцом случилось большое несчастье. Он ехал по железной дороге, поезд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сошел с рельсов, сидения купе сдвинулись и сдавили ему голову. Он видит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затем в постели: над левой бровью у него вертикальная рана.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удивляется, что с отцом случилось несчастье (ведь он уже умер,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добавляет он при рассказе). Глаза у него ясные".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господствующему воззрению это сновидение следовало бы истолковать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следующим образом: рисуя несчастье, случившееся с отцом, грезящий позабыл,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отец уже несколько лет тому назад умер; в дальнейшем ходе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воспоминание, однако, пробуждается и способствует тому, что он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удивляется своему сновидению. Анализ между тем показывает, что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объяснение прежде всего излишне. Грезящий заказал недавно скульптору бюст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отца. С бюстом и "произошло несчастье" (немецкое выражение "verungliickt"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подходит и сюда): он ему не понравился. Скульптор никогда не видал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 и работал по фотографии. Накануне сновидения почтительный сын послал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ателье старого слугу их семьи, чтобы и тот высказал свое мнение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бюста: сыну казалось, что последний слишком узок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поперечнике от виска к виску. Далее следуют воспоминания,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способствовали конструированию сновидения. Отец имел привычку, будучи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удручен заботами или семейными неприятностями, прижимать обе руки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вискам, словно желая сжать голову, которая, казалось ему, распухала.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Будучи четырехлетним ребенком, пациент мой был свидетелем того,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выстрел из случайно заряженного пистолета омрачил глаза отца ("глаза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ясные"). На том месте, где в сновидении пациент видел рану, у отца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появлялась глубокая морщина, когда он задумывался или грустил. То, что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морщина заменена в сновидении раной, указывает на второй мотив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 мой фотографировал свою маленькую девочку; проявив пластинку,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нечаянно уронил ее на пол, она разбилась, и трещина прошла как раз по лбу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малютки. Он не мог отделаться при этом от суеверного страха,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помнил, что накануне смерти матери он разбил фотографическую пластинку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изображением.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Абсурдность этого сновидения является, таким образом, лишь результатом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недостаточной точности нашей речи, не отличающей бюста от фотографии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человека. Мы все привыкли говорить: разве отец не похож? Мнимая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абсурдность сновидения была, правда, в данном случае легко устранима.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Второй аналогичный пример из моих собственных сновидений (я потерял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 в 1896 году):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Ютец после смерти играет видную роль в Венгрии, он способствует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политическому объединению мадьяр, я смутно вижу следующую маленькую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картину, много народу, как в парламенте; мой отец стоит на одном или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стульях, вокруг него толпа. Я припоминаю, что на смертном одре он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похож на Гарибальди, и радуюсь, что это предзнаменование сбылось".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в достаточной мере абсурдно. Мне это приснилось в то время,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парламентской обструкции в Венгрии вспыхнули серьезные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беспорядки. Неважный, на первый взгляд, факт, что сцена, представшая предо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мной в сновидении, состояла из мелких картин, имеет важное значение.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сновидение, изображая наши мысли, оперирует зрительными образами,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производят впечатление натуральной величины; мое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собою, однако, репродукцию одной из гравюр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иллюстрированной истории Австрии, изображающей Марию Терезию в парламенте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Пресбурге - знаменитую сцену: "Moriamur pro rege nostro" 104.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помню, у какого автора сообщается сновидение, кишащее невероятно мелкими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фигурами: в качестве источника его указывается одна из гравюр Жана Калло,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обратившая накануне внимание грезящего. Эта гравюра содержит тоже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множество мелких фигур; часть их изображает ужасы 30-летней войны. Как там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Мария Терезия, так в моем сновидении отец окружен толпой; он стоит,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на одном или двух стульях (как Stuhlrichter - член тайного суда).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способствовал объединению мадьяр, здесь связующим звеном служит оборот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речи: "Wir werden kei-nen Richter brauchen" - "нам не нужен судья".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на смертном одре был похож на Гарибальди, нам действительно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бросилось в глаза.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него обнаружилось посмертное повышение температуры, щеки его покрылись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румянцем.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"Посмертное" повышение температуры соответствует словам " после смерти"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Самым мучительным его недугом в последнее время был полный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паралич кишок (обструкция). С последним связаны всякого рода "грязные"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мысли. Один из моих сверстников, еще мальчиком потерявший отца (как раз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поводу мы с ним и сблизились), рассказывал мне однажды в ироническом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тоне про горе одной своей родственницы: отец ее умер на улице,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принесли домой и когда труп раздели, то увидели, что в момент смерти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нее произошло испражнение (по-нем. Stuhlentleerung). Дочь была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расстроена этим, что этот эпизод омрачил ее память об отце. Здесь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подошли уже вплотную к желанию, воплощающемуся в моем сновидении. Остаться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детей после смерти чистым и великим - разве не каждый из нас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хочет? К чему же сводится абсурдность сновидения?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Ее видимость проявилась лишь потому, что в сновидении правдиво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изображается вполне допустимый оборот речи, обычно не возбуждающий в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абсурдности. То обстоятельство, что в сновидениях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часто фигурируют умершие лица, говорят с нами и действуют,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вызывало уже давно недоумение и порождало самые странные толкования,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 вполне освещающие наше непонимание сновидений. Между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разъяснение таких сновидений не представляет никаких трудностей. Нам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приходится думать: если бы был жив наш отец, что бы он на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сказал? Это "если" сновидение может, однако, выразить лишь в форме наличия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данной ситуации. Так, например, молодому человеку, которому дед оставил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большое наследство, снится, что дед жив и упрекает его в чрезмерной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расточительности. То, что кажется нам протестом против сновидения, ссылка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то, что человек этот уже умер, является в действительности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утешением: покойному не пришлось пережить этого, или же удовлетворением: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уже ничего не может сказать нам. Другой род абсурдностей, встречающихся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сновидениях о покойных близких людях, выражает не иронию и насмешку,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одним из видов категорического протеста против изображения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оттесненной мысли, которую хочешь представить в ее полной нелепости.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поддаются толкованию лишь при учитывании того обстоятельства,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сноввдепие не делает никакого различия между желаемым и реальным.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одному господину, который ухаживал за отцом во время его болезни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тяжело страдал от его смерти, некоторое время спустя приснилась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следующая бессмыслица: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"0тец снова жив и говорит с ним, как обычно; но в то же время он все-таки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умер и только не знает".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это станет понятным, если слова "он все-таки умер" дополнить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 "вследствие желания грезящего", а после "только не знает" добавить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"что у грезящего было такое желание". Сын во время болезни отца не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желал отцу смерти, т.е, испытывал вполне благородное желание, чтобы смерть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положила конец мучениям любимого человеке. В скорби после его смерти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сострадание дало пищу бессознательным самоупрекам, точно он своим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желанием действительно сократил дни покойного. Благодаря пробуждению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детского чувства к отцу стало возможным изобразить это желание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но вследствие столь резкой противоположности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возбудителем сновидения и мыслями предыдущих дней сновидение и должно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неминуемо облечься в форму абсурдности (Ср. "Два принципа психических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процессов", lahrbuch Bleuler - Freud, III, I. 1911).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В настоящем примере я имею возможность застигнуть сновидение на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оно умышленно фабрикует абсурдность, к наличию которой материал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ни малейшего повода. Пример этот относится к сновидению, внушенному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встречей с графом Туном во время моей вакационной поездки. "Я" еду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извозчике и велю ему ехать на вокзал. "Ло железнодорожному пути 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с вами не поеду", - говорю я в ответ на его замечание,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устал; при этом, однако, мне кажется, будто я проехал с ним часть пути,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которому едут обычно в поезде".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этой запутанной и нелепой истории анализ дает следующее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разъяснение. В тот день я нанял извозчика, который должен был отвезти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одну из отдаленных улиц Дорнбаха. Он, однако, дороги не знал, но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не сказал; наконец я это заметил и показал ему дорогу, причем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удержался от нескольких иронических замечаний по его адресу. От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кучера одна нить мыслей отходит к аристократии, но этого я коснусь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же ограничусь указанием на то, что нам, буржуазному плебсу,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аристократия часто бросается в глаза тем, что она охотно занимает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"кучера". Граф Тун тоже ведь правит государственной колесницей Австрии.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Следующая фраза в сновидении относится к моему брату, которого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отождествляю таким образом с извозчиком. Я отказался поехать с ним 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году в Италию ("по железнодорожному пути я с вами не поеду");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 был вызван его вечными жалобами на то, что он, путешествуя со мной,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устает (это вошло в сновидение в неизмененном виде), так как я нигде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живу подолгу. В день моего отъезда брат проводил меня до вокзала, но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дороге (мы отправились на вокзал на трамвае) слез, чтобы направиться прямо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Пукерсдорф. Я сказал ему, что он может проехать со мной еще немного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поехать в Пукерсдорф не на трамвае, а по Западной железной дороге.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отразилось в сновидении таким образом, что я проезжаю в экипаже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пути, по которому едут обычно в поезде. В действительности дело обстояло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раз наоборот; я сказал своему брату, что он может проехать со мной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поезде ту часть пути, по которой хочет ехать на трамвае. Все искажение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сводится лишь к тому, что я вместо "трамвая" вижу "экипаж",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помимо этого способствует еще моему отождествлению брата с кучером. Вслед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этим в сновидении имеется, однако, абсурд, который представляется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первый взгляд чрезвычайно загадочным и противоречит моей только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сказанной фразе "по железнодорожному пути я с вами не поеду". Так как,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мне вообще не нужно смешивать трамвай с извозчиком, то 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умышленно создал всю эту загадочную историю.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 какою же целью, однако? Мы узнаем сейчас, какую роль играет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абсурдность и какие мотивы обусловливают ее допущение или создание.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Разрешение загадки в данном случае сводится к следующему. Мне необходима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какая-нибудь абсурдность и что-либо непонятное в связи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словом "Fahren" (езда), так как в мыслях, скрывающихся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 одно суждение, требующее изображения. Однажды вечером, незадолго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сновидения, я был в гостях у одной знакомой дамы, выступающей в том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в роли "привратницы", и услыхал две загадки, которые не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разрешить. Так как все остальные присутствующие эти загадки знали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раньше, то я со своими безуспешными попытками разгадать их производил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комичное впечатление. Вот эти загадки: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Господин повелевает, Кучер - сразу исполняет? Они - в гробах, их нет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живых, Но мы все имеем 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Вторая загадка в первых двух строках тождественна первой: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Господин повелевает, Кучер - сразу исполняет? В колыбельках без помех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спят они, но - не у всех.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Разгадка первой: "Vorfahren" - предки; второй: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"Nachkommen" - потомки.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Когда в тот вечер мимо меня с высокомерным видом проехал граф Тун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(vorfahren sah) и я невольно вспомнил о Фигаро, который считает заслугой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аристократов то, что они дают себе труд родиться на свет, тогда обе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загадки были мной использованы для роли промежуточных звеньев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сновидении. Так как "аристократ" легко замещается в сознании "кучером"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(см. выше) и так как извозчиков прежде у нас в стране величали "Herr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Schwager" ("зятек"), то процесс сгущения мог включить в сновидение и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брата. Мысль же, бывшая в основе сновидения, гласит: Нелепо гордиться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своими предками (Vorfahren). Лучше я сам буду предком. Вследствие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("нелепо" и так далее) и появилась нелепость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Итак, сновидение становится абсурдным в том случае, когда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ним, имеется в качестве одного из элементов его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"Это нелепо", когда вообще одна из бессознательных мыслей грезящего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сопровождается критикой и иронией. Абсурдное служит поэтому одним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средств, при помощи которого сновидение изображает противоречие, все равно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преобразование взаимозависимости между мыслями и содержанием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все равно как использование ощущений моторной связанности.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Абсурдность сновидения не следует, однако, переводить простым "не":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должна воспроизводить склонность мыслей, скрывающихся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иронии, включающей в себя и противоречие. Только с такой целью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дает нечто курьезное, заслуживающее смеха. Оно превращает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часть скрытого содержания в явную форму.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сущности говоря, мы имели уже перед собой чрезвычайно доказательный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 такого значения абсурдного сновидения. Истолкованное нами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 сновидение об опере Вагнера, которая длится до трех четвертей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восьмого утра, об оркестре, дирижер которого стоит наверху на башне, и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далее, выражает, по-видимому, как нелепо все в этом мире! Кто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заслуживает, тот ничего не получает, а кому безразлично,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 есть все - грезящая проводит тут, очевидно, параллель между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судьбой и судьбой своей кузины. То, что все вышеупомянутые примеры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абсурдных сновидений были сновидениями об умершем отце, также отнюдь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случайностью. В этих сновидениях в типической форме имеются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наличии все условия для создания таких сновидений. Авторитет, присущий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отцу, рано вызывает критику со стороны ребенка, его строгие требования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побуждают ребенка зорко следить за малейшей слабостью отца,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почтительное чувство, сопряженное в нашем мышлении с личностью отца,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особенности после его смерти, обостряет цензуру, которая оттесняет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 проявления этой критической работы.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Еще одно абсурдное сновидение об умершем отце. "Я получаю извещение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общинного совета моего родного города с требованием внести плату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в госпитале в 1851 году. Я смеюсь над этим, так как, во-первых,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1851 году меня не было еще в живых, во-вторых же, мой отец, к которому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могло относиться, уже умер. Однако я иду в соседнюю комнату, где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лежит в постели, и рассказываю ему это. К моему изумлению, он припоминает,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1851 году он был сильно пьян и его куда-то отвезли. Это было,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работал для Т. "Так ты, значит, и пил? - спрашиваю я. - И вскоре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женился?" - Я высчитываю, что я родился в 1856 году;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представляется мне непосредственно следующим друг за другом".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 настойчивость, с которой это сновидение обнаруживает свою абсурдность,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должна быть истолкована нами в силу вышеупомянутых соображений лишь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признак чрезвычайно ожесточенной и страстной полемики мыслей, скрывающихся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сновидением. С тем большим удивлением, однако, констатируем мы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факт, что в этом сновидении полемика ведется открыто и что отец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лицом, которое служит мишенью иронии. Такая откровенность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противоречит, по-видимому, нашему представлению о роли цензуры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сновидения. Недоразумение разъясняется, однако,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 отец служит замещением другого лица, между тем как спор ведется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другим, на которое в сновидении имеется лишь одно указание. В то время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сновидение трактует о неприязненном чувстве по отношению к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лицам, за которыми скрывается отец, здесь дело обстоит как раз наоборот: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 становится здесь ширмой для других, и сновидение может потому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откровенно и беззастенчиво обращаться с его неприкосновенной работой,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 доминирующую роль играет сознание, что в действительности речь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идет вовсе не о нем. Это положение вещей явствует из мотивов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последовало вскоре после того, как я услышал, что мой старший коллега,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мнение которого считается непогрешимым, высказался с возмущением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удивлением по поводу того, что один из моих пациентов пользуется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психоаналитическим лечением вот уже пятый год подряд. Начало сновидения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весьма прозрачной форме указывает на то, что этот коллега одно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принял на себя обязанности, которые не мог больше исполнять отец (плата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в госпитале);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же наша дружба стала колебаться, на мою долю выпал конфликт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ощущений, который в случаях разногласий между сыном и отцом вызывается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ролью и прежними заслугами отца. Мысли, скрывающиеся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горячо протестуют против упрека в том, что я не подвигаюсь вперед; упрек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этот, относящийся вначале к лечению этого пациента, распространяется затем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на другое. Разве он знает кого-нибудь, кто мог бы это сделать быстрее?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Разве неизвестно ему, что состояния такого рода обычно считаются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неизлечимыми и продолжаются всю жизнь? Что значат какие-нибудь четыре,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пять лет по сравнению с целой жизнью, особенно если пациенту само лечение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приносит значительное облегчение?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Абсурдный характер этого сновидения отчасти вызывается тем, что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сопоставлены без посредствующих переходов отрывки из различных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лежащих в его основе. Так, например, фраза "Я иду к нему, в соседнюю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комнату и так далее" оставляет тему, связанную с предыдущей частью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и в точности воспроизводит ситуацию, при которой я сообщил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отцу о своей помолвке. Цель этой фразы - убедить меня в благородстве,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проявил отец в той ситуации, в противоположность отношению ко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других лиц. Я замечаю, что сновидение потому вправе иронизировать над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отцом, что в мыслях, лежащих в его основе, он ставится в пример другим.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Всякой цензуре присуще то, что о запретных вещах можно скорее говорить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неправду, нежели правду. Далее он вспоминает, что был однажды сильно пьян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его куда-то отвезли; здесь уже нет ничего, что в действительности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относилось бы к отцу. Скрывающееся за ним лицо - не кто иной,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знаменитый Мейнерт, по стопам которого я последовал и дружелюбное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отношение которого ко мне сменилось вскоре открытой враждебностью.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напоминает мне, во-первых, его собственный рассказ о том,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молодые годы он пристрастился к опьянению при помощи хлороформа и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ввиду этого должен был лечиться в госпитале, и, во-вторых, мою встречу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 незадолго до его кончины. Я вел с ним ожесточенный литературный спор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поводу мужской истерии, которую он отрицал; когда я посетил его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болезни и осведомился о его самочувствии, он стал подробно описывать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 недуги и закончил словами: "Вы знаете, я всегда был одним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нагляднейших примеров мужской истерии". Так, к моему удовлетворению, 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 с тем, и к моему удивлению, он согласился с тем, что так долго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упорно отрицал. То, однако, что я в этой части сновидения замещаю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Мейнерта своим отцом, объясняется не аналогией, проводимой мною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ними, а тем лаконическим, но вполне достаточным изображением условного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предложения в мыслях, скрывающихся за сновидением, которое в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пространной форме гласит: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"Да, если бы я был сыном профессора или гофрата, я бы, наверное, скорее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пошел вперед. В своем сновидении я и делаю отца профессором и гофратом.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яркая и странная абсурдность сновидения заключается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в том, что мне 1856 год представляется равнозначащим с 1851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годом, как будто разница в пять лет не имеет никакого значения. Но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эта-то часть мыслей, скрывающихся за сновидением, и должна найти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выражение. Четыре, пять лет - это как раз промежуток времени, в течение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я пользовался поддержкой вышеупомянутого коллеги; в течение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времени я был женихом своей невесты и, наконец, в течение этого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времени я заставлял своего пациента ожидать полного исцеления; последнее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совпадение носит случайный характер, но тем охотнее используется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"Что такое пять лет?" - задаются вопросом мысли, скрывающиеся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ним. "Это для меня не время. Передо мной времени еще много, и,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 как осуществилось то, во что вы тоже не верили, осуществляю я и это".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Помимо этого, число 51, отделенное от цифры столетия, обусловливается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другом, противоположном смысле; поэтому-то оно и встречается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несколько раз. 51 год - возраст, наиболее опасный для мужчины: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возрасте умерло скоропостижно несколько моих коллег, среди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один, за несколько дней до того назначенный после долгого ожидания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V. Еще одно абсурдное сновидение, играющее числами. Юдин мой знакомый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господин М. подвергся нападкам со стороны ни более ни менее, как самого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Гете;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нападки эти носили, по нашему общему мнению, незаслуженно обидный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характер. Господина М. эти нападки, естественно, совершенно убили.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горько жалуется на них нашим общим знакомым; его поклонение Гете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поколебалось, однако, от этой личной обиды. Я стараюсь выяснить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соотношение времени, которое представляется мне невероятным. Гете умер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1832 году; так как его нападки на М. относятся, понятно, к более раннему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периоду, то М. был в то время совсем молодым человеком. Мне думается,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 было 15 лет. Я не знаю, однако, какой сейчас год и потому все мои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расчеты теряются во мраке. Нападки на господина М. содержатся в известном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произведении Гете "Природа".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Разъяснить абсурдность этого сновидения не представляет никакого труда.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Господин М., с которым мы встречаемся, у одних общих знакомых, попросил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недавно обследовать его брата, который обнаруживает признаки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паралитического умственного расстройства. Его опасения оказались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правильными. Во время консультации больной без всякого повода стал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упрекать брата в его грехах молодости. Я спросил у больного год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рождения и заставил проделать несколько арифметических вычислений,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констатировать степень ослабления памяти; испытание это он выдержал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грехом пополам. Я понимаю уже, что становлюсь в сновидении на место этого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паралитика ("я, не знаю, какой сейчас год"). Остальной материал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другому источнику. Один лично мне знакомый редактор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медицинского журнала поместил в последнем в высшей степени резкую,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"убийственную" рецензию о последней книжке моего коллеги Ф. в Берлине;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рецензия эта принадлежала перу одного молодого и малосведущего врача.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счел своим долгом вмешаться и обратился к редактору; тот ответил,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крайне сожалеет о происшедшем, но не считает возможным выразить это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страницах журнала. В ответ на это я порвал свои отношения с журналом, 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письме к редактору высказал уверенность, что наши личные отношения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нисколько не пострадают. Третьим источником этого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рассказ одной пациентки о психической болезни ее брата, припадки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сопровождаются несмолкаемыми криками: "Природа, природа'" Врачи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полагают, что эти восклицания объясняются чтением этого прекрасного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произведения Гете и свидетельствуют о переутомлении больного его занятиями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натурфилософии. Я предпочел, однако, установить здесь наличие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сексуального элемента; мое мнение подтвердилось вскоре тем, что несчастный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припадке бешенства изуродовал себе половые органы. Во время первого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припадка больному было 18 лет.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я добавлю, что столь резко раскритикованная книга моего приятеля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("Невольно спрашиваешь себя, не лишился ли рассудка автор или ты сам",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выразился про нее другой критик) трактует о значении в жизни соотношений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времени, а сводит, между прочим, и продолжительность жизни Гете к одному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важному в биологии числу, то отсюда нетрудно будет вывести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заключение, что в сновидении я становлюсь на место своего коллеги. (Я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стараюсь выяснить соотношение времени...) Однако я веду себя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паралитик, и сновидение принимает абсурдный характер. Это означает,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что мысли, лежащие в основе сновидения, говорят иронически: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"Разумеется (по-нем. "naturlich" одного корня с "Nature - "природа"),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глупец, сумасшедший, а вы гениальные люди, вы понимаете лучше. Быть может,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дело обстоит как раз наоборот?" И вот это "наоборот" и выражено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в чрезвычайно пластичной форме. Гете нападает на молодого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 - это абсурдно, между тем как молодой человек мог бы напасть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сейчас с легкостью на бессмертного Гете, и далее - я произвожу вычисление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года смерти Гете, между тем, как в действительности я осведомился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пациента о годе его рождения.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обещал, однако, указывать и на то, что ни одно сновидение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руководствуется иными мотивами, кроме эгоистических. В данном случае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выяснить, почему я приписываю себе неприятную историю с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приятелем и становлюсь на его место. Мое мнение в бодрствующем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настроено далеко не так уж определенно. Тут, однако, играет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следующее: история 18-летнего больного содержит в себе указание на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расхожусь с большинством врачей, утверждая наличие сексуальной этиологии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психоневрозов. Я могу сказать себе самому: критика отнесется к тебе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же, как к твоему приятелю, вернее, относится так уже давно. Теперь я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праву могу заменить элемент "он" в мыслях элементом "мы": "Да, вы правы,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оба глупцы".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то, что "mea res agitur", указывает мне категорически упоминание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небольшом, несравненно прекрасном произведении Гете,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цитирование этого произведения в одной популярной лекции окончателно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толкнуло меня, юного и колеблющегося студента, на изучение естественных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наук.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VI. Выше я обещал высказаться относительно еще одного сновидения,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не проявляется мое "я", что и оно эгоистично. Я сообщил, что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 однажды, будто профессор М. говорит: "Мой сын, Мион...", -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упомянул о том, что это лишь вступительная часть к Другому сновидению,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играл роль и я. Вот это главное сновидение, абсурдное и непонятное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словообразование которого требует от нас разъяснения.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"Вследствие каких-то событий в Риме необходимо вывести из города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детей. Действие происходит у больших античных воротп (Porta romanae Сиене,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знаю, это уже в сновидении). Я сижу у колодца; я очень расстроен, чуть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не плачу. Какая-то женщина - служанка, монахиня - приводит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мальчиков и передает их отцу. Отец не я. Старший из этих мальчиков похож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моего старшего сына, лица младшего я не вижу; женщина, приведшая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мальчиков, хочет поцеловать его на прощание. У нее большой красный нос.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 целоваться с ней отказывается, но подает ей руку и говорит "Auf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Ceseres", а нам обоим (или одному из нас) "Auf Ungeseres". Я смутно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понимаю, что в последнем содержится предпочтение".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это базируется на целом комплексе мыслей, вызванных виденной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в театре пьесой "Новое гетто". В мыслях, скрывающихся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нетрудно подметить еврейский вопрос и заботу о будущем детей,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нельзя дать отечества.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"Мы сидели на реках Вавилонских и плакали"105. Сиенна, как Рим, славится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своими красивыми колодцами; Рим в своем представлении мне приходится (см.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выше) заменять другими мне известными городами. Близ</w:t>
      </w:r>
      <w:r w:rsidRPr="00250339">
        <w:rPr>
          <w:lang w:val="en-US"/>
        </w:rPr>
        <w:t xml:space="preserve"> Porta romana </w:t>
      </w:r>
      <w:r w:rsidRPr="00DB2183">
        <w:rPr>
          <w:lang w:val="ru-RU"/>
        </w:rPr>
        <w:t>в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Сиене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увидел большое, ярко освещенное здание и узнал, что это Маникомио, 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умалишенных. Незадолго до сновидения я слышал, что один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единоверец-врач должен был оставить свою с трудом полученную должность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казенном доме для умалишенных.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Наше внимание останавливают, однако, слова мальчика "Auf Ceseres",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произносит вместо подходящей к ситуации сновидения фразы "Auf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Wiederse-hen" (до свидания), и уже совершенно бессмысленное "AufUngeseres".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сведениям, полученным мной от филологов, "ge-seres" - древнееврейское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слово, производное от глагола "goiser", оно означает "предопределенные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судьбою страдания". "Ungeseres" образовано мной самим и потому обращает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 особое внимание. Вначале я недоумеваю. Но заключительная фраза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говорящая, что в этом слове содержится некоторое предпочтение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сравнению с "geseres", рассеивает мое недоумение. Аналогичное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соотношение проводится ведь и между икрой: несоленая ценится дороже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соленой ("ugesalzen" и "gesalzen"). Икра в глазах простонародья - "барская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прихоть"; в этом содержится шуточное указание на одну служащую в моем доме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особу, о которой я думаю, что она, будучи моложе меня, может лучше следить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воспитанием моих детей. С этим согласуется и то, что няня моих детей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напоминает служанку (или монахиню) в сновидении. Между рядами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"gesalzen - ungesalzen" и "Ceseres - Ungeseres" недостает,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посредствующего звена. Последнее содержится в ряде "gesauert - ungesnuert"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("заквашенный - незаквашенный"); при исходе из Египта дети Израиля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успели заквасить свое тесто и до сих пор в память об этом едят на Пасху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пресный хлеб. Я вспоминаю, что этой Пасхой я вместе с одним своим коллегой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Берлина прогуливался по улицам незнакомого мне Бреслав-ля. Ко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подошла какая-то девочка и попросила указать ей одну улицу; я ответил,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знаю и сказал потом своему спутнику: надо надеяться, что эта девочка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выкажет впоследствии большую опытность в выборе людей, которые будут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руководить ею. Вскоре после этого мне бросилась в глаза дощечка на двери: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Д-р Ирод. Я заметил: "Надо надеяться, что этот доктор практикует не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детским болезням"106. Мой спутник развивал мне между тем свои взгляды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биологическое значение двухсторонней симметрии и одну из своих фраз начал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"Если бы у нас был всего один глаз посреди лба, как у Циклопа..."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 нас к словам профессора М. во введении к сновидению: "Мой сын,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Миоп..." Отсюда я непосредственно дохожу уже до источника слова "geseres".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 лет тому назад, когда этот сын профессора М., теперь известный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ученый, сидел еще на школьной скамье, у него заболели глаза. Врач выразил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опасение, но сказал, что пока болезнь коснулась одной стороны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тревожиться нечего; если же она перейдет на другой глаз, придется принять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решительные меры. Первый глаз действительно вскоре поправился, но спустя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некоторое время болезненные симптомы обнаружились на другом глазу.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Перепуганная мать вызвала в деревню, где они в то время жили, врача. Тот,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рассердился. "Was machen Sie fiir Geseres? ("Что вы мучаетесь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понапрасну?") - закричал он. - Если на одной стороне зажило, заживет 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другой". Он оказался прав.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Теперь относительно связи всего этого со мной и с моими близкими. Школьная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скамья, парта, на которой учился в детстве сын профессора М., была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подарена его матерью моему старшему сыну, в уста которого я вкладываю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слова прощания. Одно из желаний, связанных с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перенесением, обнаружить нетрудно. Эта школьная парта благодаря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особой конструкции должна, однако, также предохранить ребенка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близорукости и однобокости. Отсюда в сновидении Миоп (за ним Циклоп)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рассуждение о двухсто-ронности. Забота об односторонности имеет различный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смысл: помимо физической однобокости здесь может идти речь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односторонности умственного развития. Даже больше того: разве сновидение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всей своей абсурдности не противоречит, по-видимому, именно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заботе? Обратившись со словами прощания в одну сторону, мальчик говорит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другую как раз противоположную фразу точно для того, чтобы восстановить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равновесие. Он действует, как бы соблюдая правила двухсторонней симметрии.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мы видим, что сновидение оказывается зачастую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глубокомысленным там, где оно кажется наиболее абсурдным. Всегда ведь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люди, которым нужно было сказать что-нибудь и которые не имели возможности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делать, надевали обычно шутовской колпак. Слушатель, для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предназначено такое запретное слово, терпел его только, когда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смеяться при нем и утешаться тем, что в горькой пилюле все-таки много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смешного. Совершенно так же, как в жизни сновидение, поступает в трагедии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Га-млет, который должен притворяться сумасшедшим; поэтому-то и про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можно сказать то же, что говорит о себе Гамлет, заменяя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истинные условия шуточно-непонятными: "Я безумен только при нордвесте;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же ветер с юга, я могу отличить сокола от цапли". Это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собой также весьма доказательный пример того, что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и той же ночи, хотя в раздельны в воспоминании, но базируются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почве одного к того же материала мыслей. Сновидение, рисующее,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вывожу своих детей из Рима, имеет, правда, еще связь с одним аналогичным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эпизодом моего детства и потому содержит столь значительные следы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искажения. Смысл тот, что я завидую своим родственникам, которые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 тому назад имели возможность перевезти своих детей в другую страну.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я разрешил проблему абсурдности сновидения в том смысле,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мысли, скрывающиеся за ним, никогда не носят абсурдного характера '-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крайней мере, у умственно нормальных людей - и что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создает также вполне или отчасти абсурдные сновидения лишь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 случае, когда изображению в нем подлежит критика, ирония и насмешка,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имеющиеся в мыслях. Мне остается только показать, что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вполне исчерпывается взаимодействием трех названных моментов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одного, четвертого, о котором будет речь ниже;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ее функции, строго говоря, сводятся лишь к переводу на своеобразный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язык мыслей, скрывающихся за сновидением, с соблюдением четырех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предписанных ей условий и что самый вопрос, проявляет ли душа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свои духовные способности или лишь часть их, поставлен неправильно,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соответствии с фактическим положением дела. Так как имеется,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множество сновидения, в содержании которых мы находим оценку, критику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утверждения, недоумение по поводу каких-либо отдельных элементов, попытки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объяснения и аргументацию, то я считаю нужным на нескольких избранных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примерах указать на неосновательность всякого рода возражений,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основывающихся именно на этом.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утверждаю: все, что имеет в сновидении форму мнимого проявления функций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мышления, не должно считаться мыслительным процессом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а относится к материалу мыслей, скрывающихся за сновидением,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виде готового целого переносится оттуда в явное его содержание. Я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 даже больше. К скрытому содержанию сновидения относится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большая часть суждений, высказываемых по поводу вспоминаемого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пробуждения от сна, и ощущений, вызываемых в нас репродукцией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сновидения; все они должны быть включены в его толкование.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I. Наглядный пример этого я приводил уже выше. Одна пациентка не хочет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рассказать свое сновидение, потому что оно очень туманно. Ей приснился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кто-то, и она не знает, был ли это ее муж или отец. Во второй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играло какую-то роль "помойное ведро" (Misttrugeri), с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связано для нее следующее воспоминание. Будучи молодой хозяйкой,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сказала в присутствии одного своего родственника, что ее первая забота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- приобрести новое помойное ведро. На следующее утро он прислал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ведро, наполненное, однако, ландышами. Продолжив анализ, я узнал,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мыслях, лежавших в основе ее сновидения, обнаружился след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об одной истории, слышанной ею в детстве: одна девушка родила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и не знала, кто его отец. Деятельность сновидения простирается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здесь, таким образом, на бодрствующее мышление и дает возможность выразить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 из элементов сновидения суждением о всем его целом, высказанным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бодрствующем состоянии.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Аналогичный случай: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одного из моих пациентов показалось ему настолько интересным,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он, проснувшись, тотчас же сказал себе самому: "Я должен рассказать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доктору". Сновидение подвергается анализу и обнаруживает очевидное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указание на любовную связь, в которую он вступил во время лечения 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которой твердо решил мне ничего не рассказывать. Содержащееся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решение или намерение: "Это я должен рассказать доктору"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при сновидениях во время психоаналитического лечения сопротивлению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сообщении сновидения и сопровождается нередко полным забыванием его.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Мое собственное сновидение: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"Вместе с П. я иду в больницу. Мы проходим по улице, где я вижу много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домов и садов. У меня появляется мысль, что эта местность мне не раз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снилась. Но я не знаю дороги. П. говорит мне, что за углом ресторан. Я 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туда и осведомляюсь о госпоже Лони. Мне говорят, что она живет с тремя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детьми в маленькой комнатке. По дороге к ней я встречаю какую-то женщину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обеими моими дочерьми. Постояв с ними недолго, я беру их с собой. Я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посылаю упрек по адресу жены за то, что она их оставила там".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пробуждении я испытываю чувство удовлетворения и объясняю его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сейчас узнаю из анализа, что означает: мне не раз уже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снилось. По поводу этого вопроса завязалась обширная полемика на страницах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"Revue philosophique" (парамнезия в сновидении). Анализ не разъясняет мне,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этого; он показывает только, что чувство удовлетворения относится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скрытому содержанию сновидения, а не к суждению о нем. Удовлетворение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испытываю потому, что у меня есть дети. П. - человек, с которым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некоторую часть жизненного пути прошел вместе; впоследствии он опередил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в социальном и материальном отношении, но его брак остался бездетным.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сновидения вскрывает два его мотива. Накануне я прочел в газете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объявление о смерти некоей г-жи Дона А. (отсюда и фамилия До-ни), умершей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родов; жена сообщила мне, что ребенка у покойной принимала та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акушерка, что и у нее. Имя Дона бросилось мне в глаза потому,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незадолго до того я впервые встретил его в одном английском романе.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 сновидения явствует из времени его появления; я видел его как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ночь накануне дня рождения моего старшего сына, одаренного,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поэтическим талантом.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Такое же чувство удовлетворения испытал я по пробуждении от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абсурдного сновидения, в котором отец после своей смерти играл видную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политическую роль в Венгрии: чувство это мотивируется продолжением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ощущения, сопровождавшего последнюю часть сновидения: "я вспоминаю, что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смертном одре был очень похож на Гарибальди и радуюсь, что это все-таки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осуществилось в действительности... (Дальнейшее забыто.)"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показывает мне, что относится к этому пробелу в сновидении: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упоминание о моем втором сыне, которому я дал имя одного великого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человека; в юношеские годы, особенно после моего пребывания в Англии,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 этот производил на меня сильнейшее впечатление. Весь год ожидания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я намеревался дать ему это имя и с чувством удовлетворения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приветствовал его появление на свет, когда он оказался мальчиком. Нетрудно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подметить, как подавленная мания величия отца переносится в его мыслях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согласиться с тем, что это один из путей, по которым проходит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ставшее необходимым подавление этого стремления107. Свое право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включение в данное сновидение мой сын приобрел благодаря тому, что с 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приключился тот же грех, извинительный как для ребенка, так и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умирающего.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V. Обращаясь теперь к суждениям, остающимся в сновидении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простирающимся на бодрствующее состояние, я с чувством облегчения замечаю,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могу с этой целью привести несколько сновидений, уже рассмотренных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с другой точки зрения. Сновидение о Гете, обрушившемся на господина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М., содержит, по-видимому, целый ряд таких суждений. "Я стараюсь выяснить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соотношение времени, которое представляется мне невероятным". Разве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содержится тут критическое сомнение в том, что Гете мог обрушиться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молодого человека? "Мне думается, что ему было 18 лет". Это звучит совсем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результат неверного вычисления; а фраза "я не знаю, какой сейчас год"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могла бы служить примером наличия колебания или сомнения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анализа этого сновидения я знаю, однако, что эти высказываемые,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лишь в сновидении суждения допускают иное объяснение,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делает их необходимыми для толкования сновидений и благодаря которому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устраняется абсурдность последних. Фразой "я стараюсь выяснить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соотношение времени" я становлюсь на место своего друга,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стремится выяснить роль времени в жизни. Благодаря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фраза теряет значение суждения, которое сопротивлялось бы абсурду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предыдущего. Конец ее: "которое представляется невероятным" относится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дальнейшему: "Мне думается". Приблизительно в тех же словах я ответил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даме, рассказавшей мне о болезни ее брата: "Мне представляется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невероятным, чтобы восклицание "Природа, природа!" имело что-нибудь общее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Гете; мне думается скорее, что оно носит сексуальный характер".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имеется, правда, суждение, высказанная мысль, но не в сновидении, 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повод его вспоминается и используется мыслями, скрывающимися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Содержание последнего присваивает себе это суждение, как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всякую другую часть мыслей, лежащих в его основе.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Число 18, с которым самым бессмысленным образом связано в сновидении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суждение, сохраняет еще следы того источника, из которого взято само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суждение. Наконец, "я не знаю, какой сейчас год" означает не что иное,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 отождествление себя с паралитиком.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разъяснении мнимых суждений в сновидении следует руководствоваться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вышеуказанным правилом толкования, что связь отдельных элементов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настолько призрачна, что ее можно оставить в стороне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подвергать анализу каждый элемент в отдельности. Сновидение представляет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конгломерат, который в целях анализа должен быть снова раздроблен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отдельные части. С другой стороны, нельзя отрицать и того,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проявляется особая психическая сила, создающая эту мнимую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 отдельных элементов, иначе говоря, подвергающая вторичной обработке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материал, добытый деятельностью сновидения. Эта сила и является четвертым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моментом образования сновидений; о ней речь будет впереди.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VI. Я ищу другие примеры мыслительной работы в сообщенных мною ранее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сновидениях. В абсурдном сновидении о письме общинного совета я спрашиваю: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"Ты женился вскоре после этого? Я высчитываю, что я родился в 1856 году;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представляется мне непосредственно следующим друг за другом". Мы видим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тут своего рода умозаключение. Отец женился в 1851 году;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я, старший, родился в 1856 году. Это верно. Мы знаем, что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умозаключение желания, что в мыслях, скрывающихся за сновидением,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содержится следующее: раз-ница в 45 лет не имеет никакого значения.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каждая часть этого умозаключения как по содержанию, так и по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детерминируется иначе в мыслях, лежащих в основе сновидения. Жениться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после лечения собирается мой пациент, на терпение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жалуется мой коллега. Мое отношение к отцу в сновидении напоминает допрос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экзамен и вызывает в памяти представление об одном университетском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преподавателе, который при записи студентов устраивал форменный допрос: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"Когда родились?" - "Отец?" Ему называли имя отца с латинским окончанием;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мы, студенты, думали, что гофрат из имени отца делает умозаключения,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слишком мало данных в имени самого студента.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умозаключение в сновидении является лишь повторением другого,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представляющего собою часть материала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Отсюда мы узнаем кое-что новое. Если в содержании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 умозаключение, то оно исходит, наверное, из мыслей; в последних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может быть частью материала воспоминаний, либо же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логической связи может соединять ряд отдельных мыслей. В том и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умозаключение в сновидении представляет собою умозаключение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лежащих в его основе. Это положение вносит некоторую поправку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 предыдущие утверждения относительно изображения логической связи.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Выше, однако, я описывал общий характер деятельности сновидения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касался ее мелких деталей.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можем продолжить анализ сновидения. С допросом профессора связано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списке студентов (в мое время составлявшемся по-латыни).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далее о моих занятиях. Пяти лет, предназначенных для прохождения курса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медицинского факультета, для меня оказалось недостаточно. Я продолжал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заниматься, хотя мои знакомые и считали меня бездельником, сомневаясь,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меня что-нибудь "выйдет". Тогда я решил поскорее сдать экзамены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добился своего. Новое подкрепление мыслей,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"Хоть вы и сомневаетесь во мне, все-таки я достиг цели, все-таки я кончил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(zum Schluss gekommen)".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 же сновидение содержит в начале своем элементы, за которыми нельзя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признать характера аргументации. Эта аргументация даже не абсурдна,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могла бы с таким же успехом относиться и к бодрствующему мышлению.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смеюсь в сновидении над письмом общинного совета, так как, во-первых,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1851 году меня не было еще в живых, во-вторых, отец, к которому это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относиться, уже умер. То и другое не только справедливо, но совпадает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с аргументами, которые я мог бы привести в случае получения такого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письма. Из прежнего анализа мы знаем, что это сновидение возникло на почве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преисполненных горького сарказма; если мы примем во внимание,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кроме того, и чрезвычайно существенные мотивы к воздействию цензуры,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поймем, что сновидение имеет полное основание конструировать безупречное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опровержение абсурдного предположения по примеру, содержащемуся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ним. Анализ показывает, однако, что на сновидение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возлагается труда самостоятельного творчества: оно может и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использовать с этой целью материал из мыслей. Все это похоже на то,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бы в каком-нибудь алгебраическом уравнении помимо знаков + 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имелись еще знаки потенциала и радикала и кто-нибудь, описывая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уравнение и не понимая его, переписал бы эти знаки вместе с цифрами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полном беспорядке. Оба вышеназванных аргумента можно свести к следующему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материалу. Мне неприятно сознавать, что некоторые положения, которые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кладу в основу своего психологического понимания психоневрозов, могут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вызвать при их опубликовании недоверие и смех. Так, например, я утверждаю,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уже впечатления второго года жизни, а иногда даже и первого, оставляют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прочный след в душе впоследствии заболевающих и, хотя чрезмерно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преувеличиваются и искажаются памятью, все же могут дать первую и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глубокую основу истерических симптомов. Пациенты, которым я это в нужный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 разъясняю, стараются пародировать мое положение, выискивая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о том времени, когда их еще не было в живых. То же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могло произойти, по моему мнению, и с раскрытием неожиданной роли, которую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больных женщин в их ранних сексуальных побуждениях играет отец. И то,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другое, по моему глубокому убеждению, вполне справедливо.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подтверждения я перебираю в уме несколько примеров, когда ребенок теряет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 в раннем детстве и когда позднейшие факты, иначе не поддающиеся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объяснению, доказывают, что ребенок сохранил все-таки бессознательное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о столь рано утраченном им близком человеке. Я знаю, что 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 утверждения покоятся на выводах, справедливость которых может вызвать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возражения. Таким образом, лишь задача осуществления желания способствует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тому, что сновидение использует для конструирования безупречных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умозаключений материал именно этих выводов.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VII. В сновидении, которого я касался выше лишь вскользь, высказывается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удивление по поводу трактуемой им темы.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"Старый Брюкке поручил мне, по-видимому, произвести какой-то опыт;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странным образом дело идет о препарировании нижней части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собственного тела, таза и ног. Я вижу их перед собой как в анатомическом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театре, но не испытываю при этом ни боли, ни ужаса. Препарирует меня Луиза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Н. Мой таз очищается от мышц; я вижу его сверху и снизу, вижу и большие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кровавые узлы мускулов и думаю о геморрое. Необходимо еще снять все,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покрывает стенки и напоминает серебряную фольгу. Но вот я опять очутился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ногах, пошел по городу, но, устав, взял извозчика. К моему удивлению,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извозчик въехал в какие-то ворота; мы попали в узкий проезд, который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 заворачивает и ведет на открытую площадь. Потом я отправился куда-то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 с альпийским проводником.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меня устали ноги, и он понес меня. Кругом было болото, мы шли по краю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его. На земле сидели люди, среди них девушки; впечатление цыганского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табора или поселения индейцев. Перед этим я сам еще все-таки шел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болотистой местности и удивлялся, как-я способен на это, несмотря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операцию. Наконец мы пришли в какой-то маленький деревянный дом,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вместо задней стены было большое окно. Проводник спустил меня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 и положил на подоконник две лежавших тут же доски, чтобы, я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перейти через ров, вырытый под окном. Тут меня охватил страх за мои ноги.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вместо перекинутого мостика я увидел двух взрослых мужчин, лежавших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деревянных скамьях вдоль стен, и рядом с ними двух детей. Как будто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доски, а дети должны были послужить мостом для перехода... В страхе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просыпаюсь".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Кто составил себе достаточное представление об интенсивности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в сновидении, тот поймет без труда, сколько страниц должен был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занять анализ этого сновидения. Но в целях связности изложения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воспользуюсь им, лишь как примером элемента удивления, которое в данном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реализуется в фразе: "странным образом". Перехожу к мотиву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Им послужил визит той самой Луизы Н., которая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препарирует мое туловище. Она пришла ко мне и сказала: "Дай мне что-нибудь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почитать". Я предлагаю ей роман "Она" Райдера Гаггарда. </w:t>
      </w:r>
      <w:r w:rsidRPr="00DB2183">
        <w:rPr>
          <w:lang w:val="ru-RU"/>
        </w:rPr>
        <w:t>Странная книга,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в ней много скрытого смысла, - начинаю я говорить, - тут и вечная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женственность, и бессмертие чувства"... Но она перебивает меня: "Я ее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читала. Нет ли у тебя чего-нибудь своего? " - "Нет, мои собственные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бессмертные произведения еще не написаны". - "Так когда же выйдет твое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последнее сочинение, которое, как ты обещал, будет доступно и для нас?"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 она. Я понимаю, что ее устами говорит другой, и молчу; я думаю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том, что мне приходится побороть в себе, чтобы выпустить в свет 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сочинение о сновидениях, в котором я должен опубликовать 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подробностей своей личной жизни. Препарирование собственного тела,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вижу в сновидении, есть, таким образом, не что иное, как самоанализ,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связанный с сообщением собственных сновидений. Старый Брюкке вполне тут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места; уже в первые годы своей научной деятельности я до тех пор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решался опубликовать одну из своих работ, пока его энергичное воздействие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побудило меня к этому. Дальнейшие мысли, однако, связанные с разговором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Луизой Н., имеют слишком глубокие корни, чтобы быть сознательными;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отклоняются от своего пути благодаря упоминанию о романе "Она" Райдера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Гаггарда. К этой книге и к другой того же автора "Сердце мира" относится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 суждение "странным образом", между тем как многочисленные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самого сновидения заимствованы из обоих фантастических романов. Болото,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через которое меня несет проводник, ров, который нужно перейти через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мостик, и т.п. относятся к роману "Она"; индейцы, девушка и деревянный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домик - к "Сердцу мира". В обоих романах центральное лицо - женщина,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обоих идет речь об опасных странствованиях. Усталые ноги - несомненное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отражение реального ощущения предыдущих дней. Им соответствовала, по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вероятности, общая усталость и мысль: "Сколько смогу я еще влачить ноги?"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романе "Она" дело кончается тем, что героиня вместо того чтобы достичь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бессмертия себе и другим, находит смерть в центральном огне земного шара.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Аналогичное чувство страха имелось, несомненно, и в мыслях, лежавших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основе сновидения. "Деревянный дом" - это гроб, могила. Но в изображении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самой неприятной и жуткой из всех мыслей при помощи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сновидение проявило выдающиеся способности. Я действительно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 в могиле, в этрусской гробнице в Орвиетто; это было тесное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помещение с двумя каменными скамьями вдоль стен, на которых лежали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скелета. Совершенно такой же вид имеет деревянный дом в сновидении с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разницей, что камень заменен здесь деревом. Сновидение говорит,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по-видимому: "Если уж тебе суждено покоиться в гробу, пусть это будет хоть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этрусская гробница"; этим замещением она превращает печальную мысль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желание. К сожалению, однако, сновидение, как мы увидим ниже,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обратить в противоположность лишь представление, сопровождающее эффект,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его самого. Поэтому-то я и просыпаюсь в страхе;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предварительно, однако, находит свое изображение та мысль, что,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может, дети достигнут того, чего не достиг отец; это еще одно указание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фантастический роман, в котором проводится мысль о сохранении существенных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черт личности в течение целого ряда поколений.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VIII. В следующем сновидении имеется также выражение удивления по поводу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переживаемого, но тут оно связано с попыткой такого оригинального,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глубокого и положительно остроумного объяснения, что я из-за него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считал бы нужным подвергнуть все сновидение анализу, если бы в нем не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еще двух элементов, могущих для нас быть интересными. Ночью с 18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19 июля я ехал по южной железной дороге, уснул в купе и во сне услыхал: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"Голлтурн 10 минут!" Я думаю тотчас же о Голотурии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естественно-историческом музее; это местечко, в котором горсть храбрецов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мужественно боролась с деспотизмом повелителя страны. Да, 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контрреволюция в Австрии) Как будто местечко это в Штирии или в Тироле.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вот я вижу смутно небольшой музей, в котором сохраняются воспоминания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людях. Я хочу выйти из вагона, но колеблюсь. На перроне много женщин,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торгующих овощами, они сидят, подобрав ноги, и протягивают пассажирам свои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корзины. Я не решался выйти из вагона, боясь, что поезд уйдет: между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все еще стоит на станции. Неожиданно я оказываюсь в другом купе,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сидения тут такие узкие, что спинкой касаешься непосредственно спинок.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фраза непонятна мне самому, но я следую правилу излагать сновидение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оно приходило мне в голову при его записывании. Словесное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тоже ведь часть изобразительной деятельности сновидения. Я удивляюсь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этому, но ведь я мог перейти в другое купе в сонном состоянии. Тут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человек, среди них брат с сестрой, англичане. На полке, на стене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много книг. Я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вижу</w:t>
      </w:r>
      <w:r w:rsidRPr="00250339">
        <w:rPr>
          <w:lang w:val="en-US"/>
        </w:rPr>
        <w:t xml:space="preserve"> "Wealth of nations"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"Matter and Motion" (108)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Максуэлла в толстых коричневых холщовых переплетах. Брат спрашивает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сестру, не забыла ли она захватить сочинения Шиллера. Книги на стене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принадлежат как будто то мне, то англичанам. Мне хочется вмешаться в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разговор. Я просыпаюсь весь в поту. Окна в купе закрыты. Поезд стоит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Марбурге".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время записи сновидения мне приходит в голову еще одна его часть,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пропущенная памятью. "Я указываю англичанам на одну из книг и говорю: "It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is from..." Но поправляюсь тотчас же: "It is by..." Брат замечает сестре: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"0н сказал правильно".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Сновидение начинается с названия станции; крик кондуктора, очевидно,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разбудил меня не вполне. Я заменил Марбург Голлтурном. То, что я слышал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восклицание "Марбург", доказывается упоминанием в сновидения о Шиллере,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родился в Марбурге, хотя, правда, не в Штирии. Шиллер родился 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Марбурге, а в Марбахе; это знает каждый немецкий гимназист; знаю это,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и я. Это снова одна из тех ошибок, которые вкрадываются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изложение в виде возмещения умышленного искажения и которые я пытался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разъяснить в своей "Психопатологии обыденной жизни".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ехал хотя и в первом классе, но очень неудобно. Поезд был переполнен,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купе я нашел господина и даму; они были в достаточной мере бестактны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сочли даже нужным скрыть свое неудовольствие по поводу моего вторжения.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мой вежливый поклон они даже не ответили; хотя они и сидели рядом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противоположной скамейке, однако, дама поспешила занять своим зонтиком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третье место направо у окна. Дверь тотчас же они закрыли и стали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демонстративно говорить об опасности сквозняка. Они, вероятно, заметили,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я страдаю от жары. Ночь была теплая, и в купе, закрытом со всех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сторон, было нестерпимо душно. По опыту я знаю, что так обычно ведут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пассажиры, едущие по бесплатным билетам. И действительно, когда пришел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кондуктор и я предъявил билет, раздался важный, чуть ли не грозный окрик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дамы: "У нас служебные".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Она была высокого роста, полная, в возрасте, критическом для женской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красоты; муж ее все время молчал и сидел неподвижно. Я попробовал уснуть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жестоко отомстил своим нелюбезным спутникам. Трудно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представить себе, какие оскорбления и ругательства по их адресу скрываются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отрывочными элементами первой половины сновидения. После удовлетворения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жажды мести проявилось желание перейти в другое купе. Но тут,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что-то заставляет меня найти объяснение этой перемене места действия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Как я попал вдруг в другое купе? Я ведь не помню, чтобы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переходил. Мне оставалось только одно: предположить, что я перешел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сонном состоянии', это очень странное явление, но примеры его знакомы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невропатологам. Нам известны случаи, когда человек совершает путешествие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полубессознательном состоянии, ничем, однако, не обнаруживая его; проходит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некоторое время, и он приходит в себя и сам удивляется пробелам в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воспоминаниях. Таким случаем "automatisme ambulatoire" 109 я уже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считаю мой переход из одного купе в другое.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Анализ допускает и другое толкование. Объяснение, которое удивляет меня,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я приписываю его деятельности самого сновидения, неоригинально,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скопировано с невроза одного из моих пациентов. Мне приходилось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рассказывать об этом чрезвычайно интеллигентном и в общем весьма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добродушном молодом человеке, который вскоре после смерти родителей стал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приписывать себе преступные наклонности убийцы и страдал от тех мер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предосторожности, которые принял против себя самого, желая предотвратить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проявления этих наклонностей. Это был случай тяжелой формы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навязчивых мыслей при полном сохранении рассудка. Вначале он мучился,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гуляя по улице, необходимостью отдавать себе отчет, куда деваются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встречные прохожие; когда кто-нибудь ускользал от его преследующего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взгляда, он испытывал мучительное сомнение, не он ли "убрал" его.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прочим, за этим скрывалось представление о Каине, ибо ведь "все люди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братья". В конце концов он перестал выходить из дома и стал жить в четырех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стенах своей квартиры. До него через посредство газет продолжали,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доходить известия об убийствах, совершаемых в городе, и его совесть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внушала ему своего рода сомнение, не он ли преступник, которого ищут.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Сознание, что он уже несколько недель не выходил из дому, предотвращало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первое время эти сомнения, пока однажды ему не пришло в голову, что он 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выйти из дому в бессознательном состоянии и таким образом совершить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убийство, сам о нем не помня, разумеется. С этого дня он запер парадную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дверь, вручил ключ привратнице и категорически запретил ей отдавать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ключ, даже если он его у нее потребует.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Сюда относится, таким образом, мое объяснение того, что я перешел в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купе в бессознательном состоянии; оно перенесено в сновидение в готовом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 из мыслей, скрывающихся за ним, и имеет очевидною целью отождествить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с личностью этого пациента. Воспоминание о нем пробудилось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следующей ассоциации. Несколько недель назад мне пришлось провести с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господином ночь в купе; он совершенно выздоровел и сопровождал меня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провинцию к своим родственникам, которые вызвали меня на консультацию.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заняли отдельное купе, открыли окно и долго беседовали. Я знал, что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болезнь коренится во враждебных импульсах по отношению к отцу, относящихся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его раннему детству и имеющих сексуальное основание. Вторая сцена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сводится действительно к представлению о том, что мои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нелюбезные спутники потому так восстановлены против меня, что мой приход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помешал их нежному тет-а-тет. Это представление относится, однако,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воспоминанию детства: ребенок, побуждаемый, вероятно, половым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любопытством, крадется в спальню родителей, но встречает грозный окрик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считаю излишним приводить дальнейшие примеры. Все они подтвердили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то, что мы заключили уже из всех нами разобранных: то, что акт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суждения в сновидении представляет собою лишь повторение своего образца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скрывающихся за сновидением. В большинстве случаев повторение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 с чем не связано и плохо приспособлено к остову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иногда же, как в наших последних примерах, оно использовано настолько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удачно, что на первый взгляд производит впечатление самостоятельного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 в-сновидений. В дальнейшем мы обратимся к рассмотрению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деятельности, которая, хотя и не всегда,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фигурирует при образовании сновидений, но которая, будучи в наличии,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стремится безупречно и осмысленно соединить в одно целое элементы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столь различные по своему происхождению. Предварительно,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мы должны рассмотреть аффекты, проявляющиеся в сновидении,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сравнить их с аффектами, вскрываемыми анализом в мыслях, лежащих в основе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ж) Аффекты в сновидении. Чрезвычайно меткое замечание Штрикера (77)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обратило наше внимание на то, что проявления аффектов в сновидении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допускают того пренебрежения, с которым мы относимся после пробуждения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 сновидения. "Если я в сновидении боюсь разбойников, то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разбойники и иллюзии, зато страх вполне реален"; точно так же обстоит дело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том случае, когда в сновидении я испытываю радость. По свидетельству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ощущения, аффект, испытываемый нами в сновидении, отнюдь не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значителен, чем испытываемый наяву и обладающий тою же интенсивностью;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энергично, чем кругом своих представлений, требует сновидение своими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аффектами включения в число действительных переживаний нашей души. Мы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производим, однако, этого включения в бодрствующем состоянии, так как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умеем психически оценивать аффект иначе, как только в связи с определенным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кругом представлений. Если аффект и представление по характеру своему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интенсивности не совпадают, то наше бодрствующее суждение приходит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смущение.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сновидениях вызывало всегда удивление то обстоятельство,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не сопровождаются аффектами, которые в бодрствующем мышлении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считаем необходимыми. Штрюмпель говорит, что в сновидении представления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утрачивают свою психическую ценность. С другой стороны, мы можем наблюдать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 и то, что интенсивный аффект возникает по поводу содержания,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дающего, по-видимому, ни малейшего повода к этому. Я нахожусь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ужасном, опасном положении или в отвратительной обстановке, 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испытываю при этом ни страха, ни отвращения; в другой раз, наоборот,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 возмутиться самыми невинными вещами или могу обрадоваться по поводу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какой-либо безделицы.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Эту загадку сновидения разрешить легче, чем всякую другую: нам достаточно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перейти от явного содержания сновидения к скрытому. Мы не будем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останавливаться даже на этом, а скажем только: анализ показывает нам,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претерпевают, различного рода замещения и смещения,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как аффекты остаются в неизмененном виде110. Неудивительно поэтому,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представления, измененные искажающей деятельностью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перестают соответствовать неизменившимся аффектам: стоит только анализу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переставить истинное содержание на его прежнее место, как соответствие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будет вновь восстановлено.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психическом комплексе, подвергшемся воздействию цензуры, единственной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неприкосновенной составной частью являются аффекты; лишь они могут указать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правильный путь к толкованию. Еще более рельефно, чем в сновидении,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эта особенность в психоневрозах. Аффект здесь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обоснован, по крайней мере, по характеру своему; лишь интенсивность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повышаться вследствие колебания невротического внимания.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истерик удивляется, почему он боится какой-нибудь безделицы, если человек,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страдающий навязчивыми представлениями, недоумевает, почему какой-нибудь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пустяк может вызывать в нем столь тягостные угрызения совести, то 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заблуждаются, считая наиболее существенным эту безделицу или пустяк;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тщетно борются, беря исходным пустяком своего мышления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представления. Психоанализ указывает нам правильный путь, признавая,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сам аффект вполне обоснованным и отыскивая представление,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относящееся к нему, но оттесненное произведенным замещением.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предполагаем, конечно, что проявление аффекта и круг представлений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составляют того неразрывного органического целого, каким мы их привыкли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считать: обе эти части лишь спаяны друг с Другом я могут быть без труда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разделены при помощи анализа. Толкование сновидений указывает на то,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дело обстоит именно таким образом.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приведу сначала пример, в котором анализ разъясняет отсутствие аффекта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круге представлений, который, несомненно, должен был бы вызвать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таковой.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Юна видит в пустыне трех львов, из которых один смеется, она их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боится. Но ей все-таки приходится, должно быть, спасаться от них бегством,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она хочет влезть на дерево', но ее опередила ее кузина,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французская учительница и так далее"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представляет нам следующий материал. Индифферентным мотивом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послужила фраза из учебника английского языка: грива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украшение льва. У отца ее была большая борода, обрамлявшая лицо, 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грива. Ее английскую учительницу зовут мисс Лиане (Lions - львы).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знакомый прислал ей томик баллад Леве (Lewe - лев). Вот и три льва; 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ей их бояться? Она читала недавно рассказ, в котором негра преследует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толпа; негр влезает на дерево. Вслед за этим идут другие воспоминания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аналогичного характера: рецепт охоты на львов, даваемый юмористическим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журналом - нужно взять пустыню и просеять ее через решето, песок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просеется, а львы останутся. Затем забавный, но не совсем приличный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анекдот про одного служащего: его спросили, почему он не постарается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заслужить благосклонность начальника; он ответил: я хотел было пролезть,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меня опередил другой. Весь этот материал становится понятен,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принять во внимание, что грезившая принимала у себя накануне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начальника своего мужа. Он был очень любезен, поцеловал ей руку, и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перестала бояться его, несмотря на то что он "крупный зверь" и считается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столице "светским львом".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II. Для второго примера я сошлюсь на сновидение той девушки,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приснился маленький сын ее сестры, лежащий в гробу, но которая,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добавлю теперь, не испытала при этом ни скорби, ни грусти. Из анализа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знаем, почему это было именно так. Сновидение скрывает лишь ее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свидеться с любимым человеком. Аффект направлен именно на это желание,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на его сокрытие. Для скорби не было никакого повода.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некоторых сновидениях аффект сохраняет все-таки хоть и слабую связь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кругом представлений, который заместил соответствующий ему. В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разложение комплекса происходит энергичнее. Аффект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отделяется от соответствующего ему представления и включается в какое-либо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место сновидения, наиболее подходящее для него в новом расположении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последнего. Дело обстоит тут аналогично тому, как в вопросе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роли и значении актов суждения в сновидениях. Если в мыслях, скрывающихся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сновидением, имеется какое-либо более или менее значительное суждение,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таковое же имеется и в самом сновидении; но в последнем оно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относиться совершенно к другому материалу. Нередко такое смещение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 по принципу противоположности.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Последний случай я разъясню на следующем примере, который я подвергаю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исчерпывающему анализу.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III. "3амок на берегу моря, впоследствии, однако, на берегу не моря,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узкого канала, ведущего в море. Г. П. - губернатор крепости. Я стою 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ним в большой трехсветной зале: перед окнами возвышаются форты. 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морской офицер, прикомандированный к гарнизону. Мы опасаемся нападения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неприятельских кораблей;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крепость на осадном положении. Г. П. намеревается уйти, он дает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указания, как действовать в случае нападения, его больная жена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детьми тут же в крепости. Когда начнется бомбардировка, надо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очистить большую залу. Он дышит тяжело и хочет уйти. Но я удерживаю его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спрашиваю, как в случае необходимости послать ему донесение. Он отвечает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что-то, но вдруг падает мертвый. По всей вероятности, я чрезмерно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утомил его вопросами.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Смерть его не производит, однако, на меня впечатления я думаю о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останется ли вдова в замке, нужно ли мне донести о смерти губернатора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главнокомандующему и вступлю ли я как следующий по старшинству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начальствование над крепостью. Я стою у окна и смотрю на проходящие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корабли, по зеленой воде быстро мчатся купеческие суда, одни с несколькими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трубами, другие с пузатой крышей (похожей на крышу вокзала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вступительном, не сообщаемом мною сновидении). Подле меня мой брат; мы 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смотрим в окно на канал. При виде одного корабля мы пугаемся и восклицаем: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неприятельский корабль! Оказывается, однако, что это возвращаются суда,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я уже знаю. Проплывает небольшое судно, комично срезанное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половине своей длины; на палубе видны, странные предметы, что-то вроде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бокалов и флаконов. Мы кричим в один голос: "Fhihstiicksschiff" ("судно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завтрака")".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Быстрое движение кораблей, темная синева воды, черный дым труб - все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 производит мрачное, довольно гнетущее впечатление.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Место действия в этом сновидении составлено из воспоминаний о нескольких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путешествиях по Адриатическому морю (Мирамаре, Дуино, Венеция, Аквилейя).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Непродолжительная, но в высшей степени приятная поездка в Аквилейю 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моим братом за несколько недель до сновидения была у меня свежа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памяти. Морская война Америки и Испании и связанные с нею заботы о судьбе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моих родственников, живущих в Америке, играют тут тоже довольно видную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роль. В двух местах этого сновидения имеются проявления аффекта. В одном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 ожидаемый аффект отсутствует, тут имеется категорическое указание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смерть губернатора не производит на меня впечатление. В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месте, думая, что я вижу неприятельское судно, я пугаюсь и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испытываю в сновидении все ощущения страха. Аффекты размещены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превосходно сконструированном сновидении так удачно, что избегнуто какое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то ни было противоречие. У меня ведь нет никакого основания пугаться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смерти губернатора, и, с другой стороны, вполне естественно, что 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коменданта крепости пугаюсь при виде неприятельского корабля.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показывает, однако, что Г. П. лишь замещает мое собственное "я" (в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я его преемник, заместитель). Я - губернатор, который внезапно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умирает. Мысли, скрывающиеся за сновидением, интересуются будущим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близких в случае моей преждевременной смерти. Другой неприятной мысли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материале сновидения не имеется. Страх, связанный в сновидении с видом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неприятельского судна, должен быть перенесен оттуда и включен сюда. Анализ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показывает, наоборот, что круг мыслей, из которых взят военный корабль,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полон радостных и светлых воспоминаний. Год тому назад мы были в Венеции,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стояли в один дивный летний день у окна нашей комнаты на Рива Чиавони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смотрели на лазурную лагуну, на которой как раз было больше движения,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обыкновенно. Ожидались английские суда и готовилась торжественная встреча.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Вдруг жена моя закричала радостно, как ребенок: английский корабль!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я пугаюсь при тех же словах; тут мы опять-таки видим, что речь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сновидении происходит от речи в действительности. Что и элемент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"английский" не остался неиспользованным деятельностью сновидения,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скоро увидим. Я превращаю здесь, следовательно, радость в страх;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остается только упомянуть, что я благодаря этому превращению изображаю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скрытого содержания сновидения. Пример нам показывает, однако,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 предоставляется право выделить повод к аффекту из его общей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 с мыслями и включить в любое место содержания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пользуюсь тут случаем, чтобы подвергнуть более детальному анализу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"Friihstiicksschiff", появление которого в сновидении столь абсурдно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завершает превосходно и осмысленно сконструированную ситуацию. Напрягая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память, я вспоминаю, что судно это было черное; со стороны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срезанного конца оно было похоже на одну вещь, обратившую на себя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в музеях этрусских городов. То была прямоугольная чаша из черной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глины с двумя ручками; в ней стояли вещицы наподобие кофейных или чайных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чашек; все вместе напоминало сервиз для завтрака (Fruhstiick). На наши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расспросы нам ответили, что это туалет этрусской женщины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принадлежностями для румян и пудры; мы шутя сказали, что было бы недурно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привезти его жене в подарок. Объект сновидения означает, следовательно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черный туалет, траур и указывает на смерть. Другим своим концом объект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напоминает ладью, на которую в древности клали тело умершего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пускали по волнам. Сюда относится и то, почему в сновидении суда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возвращаются.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"Тихо, на спасенной ладье, в гавань вплывает старик".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возвращение после кораблекрушения (nach dem Schiff bruche), судно ведь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сломано наполовину (abgeb-rochen). Откуда же название </w:t>
      </w:r>
      <w:r w:rsidRPr="00DB2183">
        <w:rPr>
          <w:lang w:val="ru-RU"/>
        </w:rPr>
        <w:t>Fruhstiicksschiff"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? Здесь-то и используется слово "английский" (смотри выше). Завтрак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Fruhsciick - breakfast - Brechen и относится опять-таки к Schiffgbruch, a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Fasten (пост) имеет связь с трауром.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Однако у этого судна лишь название образовано сновидением. Само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существовало в действительности и напоминает мне приятнейшие часы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 путешествия. Относясь подозрительно к кушанью в Акви-лейе,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взяли с собой провизию из Герца, купили в Аквилейе бутылку чудесного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истрийского вина, и, в то время как маленький почтовый пароход медленно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плыл по каналу delle Mee, направляясь в Града, мы, единственные пассажиры,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устроили себе на палубе превосходнейший завтрак, который пришелся нам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вкусу, как никогда. Это и было, значит, ^Fruhstucksschiff", и именно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воспоминанием о приятном удовольствии скрывает сновидение скорбные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о неизвестном, загадочном будущем.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Отделение аффектов от представлений, вызывающих их проявление, -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яркое и рельефное изменение, претерпеваемое ими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но далеко не единственное и не наиболее существенное из всего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чему подвергаются они на пути от мыслей,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вплоть до явного содержания последнего. При сравнении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аффектов в этих мыслях с таковыми же в сновидении бросается в глаза тотчас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следующее: там, где в сновидении имеется аффект, он имеется и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не наоборот. Сновидение в общем более бедно аффектами, нежели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психический материал, из обработки которого оно образовалось;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восстановив мысли, лежащие в основе сновидения, я вижу, что в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отражаются наиболее интенсивные душевные движения,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борющиеся с другими, им диаметрально противоположными. Обращая же взор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снова на сновидение, я вижу, что оно почти всегда бесцветно и лишено какой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то ни было окраски интенсивного аффекта. Сновидение подымает на уровень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безразличия не только содержание, но и эмоциональную окраску моего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мышления. Я решаюсь утверждать даже, что сновидение совершает подавление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аффектов. Возьмем хотя бы сновидение о ботанической монографии. Ему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соответствует пламенная и убежденная защита моего права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поступать так, как я хочу, и устраивать свою жизнь так, как мне самому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кажется лучшим и правильным. Возникшее отсюда сновидение гласит в самом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безразличном тоне: я написал монографию, она лежит передо мною, в 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 таблиц в красках и засушенных цветов. Тут словно покой кладбища;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слышно и следа шума битвы.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Может быть, правда, и иначе: и в самом сновидении могут быть интенсивные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проявления аффектов; мы, однако, остановимся пока на том неоспоримом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факте, что большинство сновидений представляются нам крайне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индифферентными, между тем как мысли, скрывающиеся за ним, связаны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с глубоким и повышенным чувством.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Дать здесь полное теоретическое объяснение подавления аффектов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я затрудняюсь: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оно поставило бы на очередь подробное рассмотрение теории аффектов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самого процесса подавления. Я выставлю лишь два положения. Проявление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аффекта я вынужден - по другим соображениям - считать центростремительным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процессом, направленным в глубь нашего тела по аналогии с моторным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секреторным процессом иннервации. Подобно тому как в состоянии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отсутствует, по-видимому, посылка моторных импульсов во внешний мир, так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центростремительное вызывание аффектов может затрудняться бессознательным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мышлением во время сна. Проявления аффектов во время хода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полагаемых в основу сновидения, в значительной мере сами по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ослабляются; отсюда ясно, что не могут быть сильными и те из них,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включаются в сновидение. Согласно этому в "подавления аффектов" повинна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будто не деятельность сновидения, а просто-напросто состояние сна.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может, это и так, но во всяком случае, это далеко еще не все.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подумать и о том, что каждое более или менее сложное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оказывается результатом взаимодействия различных психических сил. С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мыслям, образующим желание, приходится выдерживать сопротивление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цензуры, с другой же - мы видели уже неоднократно, что даже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бессознательном мышлении каждая мысль связана с другой, ей противоречащей;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все эти мысли способны вызывать аффекты, то в общем мы едва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впадем в ошибку, если сочтем подавление аффектов результатом тормозящего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воздействия, которое оказывают друг на друга противоречивые элементы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испытывают подавленные стремления со стороны цензуры.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подавление аффектов есть второй результат воздействия цензуры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сновидении; первым результатом его было искажение.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приведу один пример, в котором индифферентный тон содержания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 объяснен противоречивостью мыслей, скрывающихся за последним.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Нижеследующее короткое сновидение должно, конечно, вызвать у каждого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читателя чувство отвращения.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IV. "Возвышение; на нем нечто вроде отхожего места; длинная скамья, на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 конце большое отверстие. Весь задний край покрыт испражнениями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различной величины и свежести. Позади скамейки кустарник. Я мочусь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скамейку; длинная струя мочи смывает всю грязь. Засохшие экскременты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отделяются и падают в отверстие. Но на конце остается все-таки что-то еще".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Почему не испытал я никакого отвращения при этом сновидении?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показывает анализ, только потому, что образованию этого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способствовали самые приятные мысли. При анализе мне тотчас же приходят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голову авгиевы конюшни, очищенные Геркулесом. Этот Геркулес - 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Возвышение и кустарник относятся к местности в Аусзее, где живут сейчас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мои дети. Я раскрыл этиологию детских неврозов и тем самым предохранил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своих детей от заболевания. Скамейка, исключая, конечно, отверстия,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точности напоминает собою мебель, подаренную мне одной благодарной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пациенткой. Она свидетельствует о том, что пациенты ценят меня.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собрание человеческих экскрементов допускает самое невинное толкование.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это ни странно, но это лишь воспоминание о прекрасной Италии; там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маленьких городках ватерклозеты, как известно, устроены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примитивно. Струя мочи, смывающая все вокруг, несомненное указание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манию величия. Точно таким же способом Гулливер тушит пожар у лилипутов,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этим, правда, он навлекает на себя немилость миниатюрной королевы.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тиГаргантюа, сверхчеловек мэтра Рабле, мстит аналогичным образом парижанам;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садится верхом на Нотр-Дам и направляет на город струю мочи. Книгу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Рабле с иллюстрациями Гарнъе я перелистывал как раз вчера вечером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сном. И удивительно: снова доказательство того, что я сверхчеловек.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Площадка на Нотр-Дам была летом излюбленным местопребыванием в Париже;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каждый день я прогуливался там между причудливыми и страшными химерами.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все экскременты исчезают так быстро, относится к изречению: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"affauit etdissipati sunt", которое я поставил когда-то эпиграфом к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очерку по терапии истерии.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 вот и активный повод сновидения. В жаркий летний вечер я читал лекцию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связи истерии с извращениями; все, что я говорил, меня почему-то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удовлетворяло и казалось несущественным и неважным. Я был утомлен,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испытывал никакого удовольствия от работы и стремился прочь от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копания в человеческой грязи к своим детям и к красотам Италии. В таком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духа я отправился из аудитории в кафе, что бы посидеть немного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воздухе и чуть-чуть закусить; аппетита у меня, впрочем, не было. Но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мной пошел один из моих слушателей; он попросил разрешения посидеть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мной, пока я выпью кофе, и начал читать мне панегирик: сколькому он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научился, он смотрит теперь на все другими глазами, я очистил авгиевы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конюшни заблуждений и предрассудков в учении о неврозах словом, 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великий человек. Мое настроение плохо подходило к этому панегирику,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 подавить отвращения, ушел поскорее домой, стараясь избавиться от него,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перелистал перед сном книгу Рабле и прочел еще рассказ К. Мейера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"Страдания одного мальчика".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этого материала и образовалось сновидение; новелла Мейера включила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еще воспоминание детства (ср. сновидение о графе Туне, последнюю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часть). Настроение, проникнутое чувством неудовлетворенности и отвращения,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проявилось в сновидении лишь в том, что доставило почти весь материал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содержанию. Но ночью проявилось противоположное настроение и взяло верх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 первым. Содержанию сновидения пришлось принять такой характер,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 бы возможность в одном и том же материале выразить и желание умалить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 заслуги, и желание превознести себя. Из этого компромисса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образовалось двусмысленное содержание сновидения, а из толкований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противоречий - его индифферентный тон.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теории осуществления желаний сновидение это было бы невозможно, если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чувством отвращения не столкнулась противоположная, хотя и подавленная,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приятная мания величия. Неприятное не находит себе выражения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сновидении; неприятное в наших мыслях включается в сновидение лишь в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случае, когда оно уступает свое отражение осуществлению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сновидение может производить с аффектами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ними, еще и другие операции, не только включать их в свое содержание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подавлять. Оно может обращать их в свою противоположность. Рассматривая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правила толкования, мы говорили о том, что каждый элемент сновидения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означать в толковании как свою противоположность, так и самого себя.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Заранее никогда нельзя сказать этого; решающее слово произносит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общая связь всего целого. Это обстоятельство было подмечено,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народной мудростью: народные сонники при толковании сновидений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поступают по принципу контраста. Такое обращение в противоположность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возможным благодаря внутреннему ассоциативному сцеплению,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в нашем мышлении связывает представление о каком-либо предмете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представлением, ему противоположным. Как и всякое смещение, оно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целям цензуры, но становится нередко и орудием осуществления желания,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последнее состоит ведь не в чем ином, как в замещении неприятного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ему противоположным III.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Подобно представлениям, могут в сновидении обращаться в противоположность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аффекты в мыслях, скрывающихся за ним; по всей вероятности,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превращение аффектов производится большей частью цензурой. Подавление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аффектов и превращение их и в социальной жизни, в которой мы нашли ту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цензуру, что и в сновидении, служит прежде всего целям маскировки,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сокрытия. Когда я разговариваю с кем-нибудь, с кем я должен так или иначе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считаться, но кому мне хотелось бы высказать свои враждебные чувства,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меня гораздо важнее скрыть от него выражение своего аффекта,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смягчить лишь словесное выражение своих мыслей. Если я говорю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человеку не враждебные слова, но сопровождаю их все же взглядом или жестом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презрения или ненависти, то впечатление у этого человека получается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же, как если бы я беззастенчиво кинул ему в лицо все свое презрение.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Цензура заставляет меня, таким образом, прежде всего подавлять свои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аффекты, и если я хороший актер, то я проявлю противоположный аффект; буду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смеяться там, где мне хотелось бы возмущаться, и буду вежлив тогда,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хотелось бы презирать.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знаем уже один превосходный пример такого превращения аффектов в целях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 сновидения. В сновидении о "дяде с бородой" я испытываю нежное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 к своему другу Р., в то время как мысли, скрывающиеся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ругают его дураком. Из этого примера превращения аффектов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вывели первое указание на наличие цензуры в сновидении. И здесь у нас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основания предполагать, что сновидение создает заново этот контр-аффект;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находит его обычно в готовом виде в материале мыслей и возвышает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психической силой контр-мотивов до тех пор, пока он не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пригоден для образования сновидения. В упомянутом сновидении о дяде нежный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контр-аффект проистекает, по-видимому, из источника детства (как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разъясняет и продолжение сновидения), так как отношения дяди и племянника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своеобразному характеру переживаний моего раннего детства стали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меня источником всех дружеских и враждебных чувств.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Есть группа сновидений, особенно претендующих на наименование "лицемерных"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подвергающих тяжелому испытанию теорию осуществления желаний. Я обратил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них внимание, когда г-жа д-р М. Гильфердинг сообщила в "Венском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психоаналитическом обществе" следующее интересное место из произведения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Розеггера.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Розеггер в "Лесной родине" (II т.) в рассказе "Чужой" говорит: "На сон 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общем пожаловаться не могу, но в бесчисленное количество ночей я, наряду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 своей скромной жизнью студента и литератора, влачил жизнь портновского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подмастерья - то была тень, призрак, от которого я не мог избавиться.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Днем я вовсе не часто погружался в размышления о своем прошлом. Мечтателю,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выросшему из кожи филистера, есть подумать кое о чем и другом. Но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думал и о своих ночных сновидениях. Лишь впоследствии, когда я научился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размышлять обо всем и когда во мне вновь зашевелилась душа филистера,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задумался над тем, почему, в сущности, я всегда играю в сновидениях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портновского подмастерья и почему в качестве такового я всю жизнь работаю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вознаграждения на своего мастера. Когда я сидел подле него, строчил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гладил, я всегда сознавал превосходно, что у меня много Других забот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интересов. Мне было тяжело, неприятно, я сожалел о потере времени,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мог бы использовать лучше и целесообразнее. Когда я чем-нибудь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угождал мастеру, я терпеливо сносил его брань; о вознаграждении не было,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никогда и речи. Часто, сидя согнувшись в темной мастерской,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решал отказаться от работы. Однажды я заявил даже об этом мастеру, но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обратил ни малейшего внимания, и я снова продолжал строчить для него.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отрадно было для меня пробуждение после этих томительных и скучных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часов. Я твердо решался при повторении этого тягостного сна энергично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сбросить его с себя и громко закричать: все это глупости, я лежу в постели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сплю... Но в следующую ночь я сидел опять в мастерской.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 в жутком однообразии проходил год за годом. В один прекрасный день,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мы с мастером работали у Альпельгофера, у того крестьянина,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которому я поступил в учение, мастер остался особенно недоволен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работой. "Мне хотелось бы только знать, о чем ты все думаешь!" - сказал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сердито взглянул на меня. Я подумал, что самое разумное -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встать, сказать мастеру, что я работаю на него только из любезности,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уйти. Но я этого не сделал. Я спокойно отнесся к тому, что мастер нанял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одного подмастерье и велел мне дать ему место на нарах. Я подвинулся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угол и продолжал шить. В тот же день был нанят еще один подмастерье,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самый, который работал у нас девятнадцать лет назад и тогда по дороге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трактира упал в реку. Он хотел сесть за работу, но для него не было места.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посмотрел вопросительно на мастера, и тот ответил мне: "У тебя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способности к портновскому делу. Можешь идти". Мной овладело такое чувство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страха, что я проснулся.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окна брезжило серое утро. Меня окружали произведения искусства;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стильном книжном шкафу ждал меня вечный Гомер, исполинский Данте,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несравненный Шекспир, славный Гете - все гиганты мысли, бессмертные.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соседней комнаты доносились звонкие голоса проснувшихся детей, ласкавшихся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матери. У меня было чувство, будто я вновь обрел эту идиллически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сладостную, мирную, поэтичную и озаренную светом духа жизнь, в которой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часто испытывал глубокое счастие человека. Но все же меня мучило,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почему я не предупредил мастера, не отказался сам, а получил отказ от него.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 как странно все это! С той ночи, как мастер "уволил" меня, я наслаждаюсь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покоем; мне не снится-больше столь давно прошедшее время, когда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был портновским подмастерьем, время, которое в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непритязательности имело своеобразную прелесть, но которое отбросило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столь длинную тень на мою последующую жизнь".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этих сновидениях писателя, бывшего в молодые годы портновским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подмастерьем, трудно подметить наличие осуществления желания.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желанное, радостное относится к дневной жизни, между тем как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влачит лишь призрачную тень преодоленного, к счастью, безрадостного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существования. Аналогичные собственные сновидения дали мне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найти объяснение этой загадке. Будучи молодым врачом, я долгое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работал в химическом институте, не достигнув, однако, почти никакого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успеха; теперь я стараюсь не вспоминать никогда об этом неблагодарном 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сущности, постыдном периоде моей деятельности. Между тем мне неоднократно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снилось, что я работаю в лаборатории, произвожу анализы, переживаю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различные эпизоды и пр. Сновидения эти большей частью неприятны,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 об экзаменах, и всегда очень туманны. При толковании одного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я обратил внимание на слово "анализ", которое и дало мне ключ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пониманию. Я стал ведь теперь "аналитиком", произвожу вполне успешные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"анализы", правда, не химические, а психоанализы. Я понял следующее: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в действительной жизни горжусь этими анализами и хочу даже похвастаться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самим собой, каких я достиг успехов, то ночью сновидение рисует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передо мною другие неудачные анализы, гордиться которыми у меня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решительно никакого основания. Это карающие сновидения удачника, все равно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сновидения портновского подмастерья, превратившегося в известного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писателя. Каким образом становится, однако, сновидение в конфликте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гордостью и самокритикой на сторону последней и включает в свое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разумное увещевание вместо недозволенного осушествления желания?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говорил уже о том, что ответ на этот вопрос представляет немалые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трудности. Мы догадываемся, что основой сновидения послужила честолюбивая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фантазия, в содержание же его вошла вместо нее ее противоположность.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упомянуть здесь о том, что в душевной жизни имеются мазохистские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тенденции, которым мы могли бы приписать такое превращение. Ближайшее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отдельных таких сновидений показывает, однако, еще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другое. В туманном вступлении к одному из моих сновидений о работе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лаборатории я увидел себя как раз в том возрасте, к которому относится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безрадостный и неудачный период моей медицинской карьеры; у меня не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должности и я не знал еще, как устроить свою жизнь; неожиданно,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я понял, что должен выбрать одну из нескольких невест, которых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сватают. Таким образом, я был снова молод, и, главное, была молода снова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она, женщина, разделившая со иною долгие годы тяжелой жизненной борьбы.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 самым раскрывается одно из неизбежных и естественных желаний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стареющего человека, послужившее бессознательным возбудителем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Борьба между самодовольством и самокритикой, разыгравшаяся в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слоях, хотя и обусловила содержание сновидения, однако,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глубоко коренившееся желание молодости дало возможность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 проявиться в форме сновидения. Ведь действительно человек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думает: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сейчас мне хорошо, тяжелое время позади; но все-таки и тогда было недурно,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тогда я был еще молод.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рассмотрении сновидений, сообщаемых писателем, можно почти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предполагать, что он опускает кажущиеся ему излишними и несущественными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детали содержания сновидения. Его сновидения дают нам поэтому ряд загадок,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 разрешимых при точной передаче содержания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О. Ранк обратил мое внимание на то, что в сказке братьев Гримм о храбром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портном сообщается аналогичное сновидение. Портному, ставшему зятем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короля, снится однажды ночью его прежняя профессия; он говорят вслух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сне, и принцесса, его жена, в которой пробуждается подозрение, ставит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следующую ночь подле него людей, которые должны записать его слова.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портной предупрежден, и все кончается к общему благополучию.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Сложный комплекс процессов подавления, сгущения и превращения,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аффекты в мыслях, лежащих в основе сновидения, включаются наконец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его содержание, проявляется наглядно при умелом синтезе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анализированных сновидений. Я приведу здесь еще несколько примеров роли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аффектов в сновидениях.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V. В сновидении о странном поручении, данном мне старым Брюкке,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препарировать свое собственное тело, я не испытываю даже в самом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ужаса (Grau-еп). Это несомненное осуществление желания и не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 только смысле. Препарирование означает самоанализ, производимый мною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опубликования моей книги о сновидениях: опубликование это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мне так неприятно, что я отложил печатание уже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готовой рукописи больше чем на год. У меня появляется, однако,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устранить это неприятное чувство, поэтому-то я и не испытываю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ужаса (Graueh). "Grauen" (седины) в другом смысле мне бы тоже хотелось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избегнуть: мои волосы сильно поседели, и это "Grauen" (седины) побуждают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перестать колебаться. Мы же знаем, что в конце сновидения, находит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та мысль, что мне придется предоставить уже своим детям достичь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 тяжелого странствования.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двух сновидениях, переносящих чувство удовлетворения на первые мгновения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бодрствования после пробуждения, это удовлетворение мотивируется в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моим ожиданием, что я сейчас узнаю, что значит: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"мне уже это снилось", в другом же - уверенностью, что сейчас произойдет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нечто, что "предсказано предзнаменованием"; это чувство удовлетворения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самое, с которым я в свое время приветствовал появление на свет второго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сына. Здесь в сновидении остались те же аффекты, которые были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скрывавшихся за ними, однако далеко не во всех сновидениях дело обстоит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просто. Углубившись немного в анализ их обоих, мы увидим, что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удовлетворение, не подлежащее воздействию цензуры, получает подкрепление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источника, который имеет основание бояться цензуры и аффект которого,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наверное, вызвал бы конфликт, если бы он не скрылся за однородным,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допустимым аффектом удовлетворения из другого, вполне дозволенного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источника. К сожалению, я не могу подтвердить этого на примере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пример из другой области сумеет наглядно иллюстрировать мою мысль.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Предположим следующий случай: подле меня находится человек, которого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ненавижу, так что во мне возникает вполне естественное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обрадоваться, если с ним произойдет какое-нибудь несчастье. Но это чувство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противоречит моей моральности, я не решаюсь высказать это желание.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с этим человеком действительно произойдет что-нибудь, то я подавлю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 удовлетворение по этому поводу и насильственно вызову у себя слова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 сожаления. Все, наверное, бывали в аналогичном положении. Но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ненавистный мне человек почему-либо действительно заслуженно вызовет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всеобщее неудовольствие, то я буду иметь уже право свободно высказать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удовлетворение по поводу того, что его постигла справедливая кара. В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буду уже единодушен с другими, относящимися к нему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беспристрастно. Я могу, однако, подметить, что мое удовлетворение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интенсивнее, чем у других; оно получит подкрепление из источника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ненависти, который до сих пор благодаря воздействию внутренней цензуры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 выделить из себя аффект, теперь же при изменившихся условиях получил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отношении полную свободу. Такой случай имеет место в обществе всюду,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где антипатичные лица или члены нелюбимого меньшинства в чем-либо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оказываются виноваты. Их наказание соответствует тогда обычно не их вине,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вине плюс та, до сих пор безрезультатная антипатия, которая направлялась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них. Наказывающие совершают при этом несомненную несправедливость,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сознают ее благодаря сопротивлению того чувства удовлетворения,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доставляет им устранение столь продолжительного гнета, тяготившего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душу. В таких случаях аф-(Ьект, хотя и имеет основание, но лишь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отношении качества, но отнюдь не масштаба; успокоенная в одном пункте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самокритика пренебрегает слишком легкомысленно вторым пунктом.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раскрыть двери, то в них войдет обычно больше народу, чем это имелось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 бросающаяся в глаза черта невротического характера, что поводы,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возбуждающие аффекты, достигают результатов, качественно хотя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обоснованных, но количественно не соразмерных, объясняется только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поскольку это вообще допускает психологическое объяснение.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Излишек проистекает в этих случаях из остающихся неосознанными, до сих 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подавленных источников аффектов, которые могут войти в ассоциативную связь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реальным поводом, и для проявления аффектов которых безупречный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дозволенный источник последних открывает желанный путь. Это указывает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то, что мы должны учитывать не только взаимное подавление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подавленной и подавляющей душевной инстанцией. Столь же большого внимания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заслуживают и те случаи, в которых обе инстанции благодаря совместному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действию и обоюдному подкреплению вызывают патологический эффект. Эти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намеченные нами в общих чертах принципы психической механики могут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использованы нами для разъяснения роли аффектов в сновидении. Чувство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удовлетворения, проявляющееся в сновидении и имеющееся, конечно,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не вполне, однако, разъясняется этим. Обычно приходится отыскивать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второй ее источник в мыслях, скрывающихся за сновидением. На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источнике лежит гнет цензуры; под влиянием этого гнета он дал бы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удовлетворение, а другой противоположный аффект, но наличие первого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источника дает ему возможность уклониться от оттеснения своего аффекта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удовлетворения и найти ему подкрепление в этом другом источнике.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аффекты в сновидении сложны по своему происхождению и столь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сложно детерминируются в материале мыслей; источники аффектов, могущие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дать один и тот же аффект, вступают в сновидении во взаимодействие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такового.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Некоторое освещение этого запутанного вопроса дает анализ прекрасного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конструкции сновидения, в котором центральное место занимает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"поп vixit". В этом сновидении проявления аффектов различного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 сталкиваются в двух местах явного содержания. Враждебные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неприятные ощущения скрещиваются там, где я уничтожаю двумя словами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друга. В конце сновидения я радуюсь и с удовлетворением констатирую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(признаваемую в бодрствующем состоянии абсурдной) уничтожать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противников одним лишь сильным желанием.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сообщал еще мотивов этого сновидения. Они чрезвычайно существенны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приводят нас непосредственно к пониманию сновидения. От своего друга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Берлине (которого я назвал Фл.) я получил известие, что ему предстоит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операция и что о состоянии его здоровья мне будут сообщать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родственники, живущие в Вене. Я бы, наверное, сам поехал к нему, но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в то время страдал мучительными болями, мешавшими мне двигаться.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скрывающихся за сновидением, я узнаю, что я опасался за жизнь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близкого мне друга. Его единственная сестра, которой я не знал, умерла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молодости после непродолжительной болезни. (В сновидении: Фл. рассказывает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своей сестре и говорит, что в три четверти часа ее не стало.) 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очевидно, подумал, что и его натура, наверное, не более сильная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грозных известий я все равно поеду к нему - и опоздаю, что станет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меня источником вечных упреков. Эта фантазия из бессознательных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скрывающихся за сновидением, требует властно поп visit вместо поп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vixit: "Ты опоздал, его нет уже в живых". Что и явное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указывает на "поп visit", мы говорили уже выше. Этот упрек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опоздании стал центральным пунктом сновидения, но нашел свое выражение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той сцене, в которой почтенный учитель моих студенческих лет Брюкке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упрекает меня страшным взглядом своих голубых глаз. Что именно вызвало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оттеснение этой сцены, мы скоро увидим; само ее сновидение 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воспроизвести в точности так, как я ее пережил. Оно хотя и предоставляет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другому голубые глаза, но возлагает на меня уничтожающую роль; превращение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это, несомненно есть средство осуществления желания. Забота о здоровье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друга, упрек, что я не еду к нему, мой стыд (он случайно приехал ко мне в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Вену), моя потребность привести в свое оправдание болезнь - все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вызывает целую бурю чувств, ясно ощущаемую во сне и бушующую в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области мыслей, скрывающихся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мотивах сновидения было, однако, еще нечто другое, оказавшее на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противоположное действие. Вместе с неблагоприятными известиями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операции я получил настойчивую просьбу никому о ней не рассказывать;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просьба эта оскорбила меня, так как была равносильна недоверию к моей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скромности. Хотя я и знал, что эта просьба не исходит от моего друга,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объясняется бестактностью или, быть может, волнением посредников,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скрытый в ней упрек все же обидел меня, потому что он был не совсем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безоснователен. Это не относится, правда, к данному случаю, 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молодости, будучи близок с двумя неразлучными друзьями, я проговорился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одному из них о том, что сказал про него другой. Я не забыл упреков,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мне пришлось тогда услыхать. Одним из друзей, между которыми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посеял тогда семя раздора, был профессор Флейшлъ, другого звали Иосиф,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зовут и появляющегося в сновидении моего друга 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 упреке в том, что я не умею хранить чужих тайн, свидетельствует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вопрос Ф., что я собственно, рассказал о нем П. Включение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 переносит упрек в опоздании из настоящего в то время, когда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работал в лаборатории Брюкке; замещая второе лицо в сцене "уничтожения"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Иосифом, я заставляю эту сцену изобразить не только упрек в опоздании,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другой, более подвергшийся смещению, в том, что я не умею хранить чужие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тайны. Процессы сгущения и смещения в сновидении, а также и мотивы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бросаются здесь сразу в глаза.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Незначительная в настоящее время досада по поводу просьбы хранить операцию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моего друга в тайне, черпает себе, однако, подкрепление из источников,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протекающих в глубине, и превращается в целый поток враждебных чувств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лицам, которых в действительности я очень люблю. Источник, дающий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подкрепление, берет свое начало из детства. Я уже говорил, что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дружеские и враждебные чувства допускают сведение к моим отношениям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племянником, бывшим на год старше меня;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угнетал меня, я научился бороться с ним; в общем, мы жили мирно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любили друг друга, хотя, как свидетельствуют показания наших родителей,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 дрались и жаловались один на другого. Все мои позднейшие друзья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воплощали для меня в известном смысле этого первого друга-врага. Близкий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 и ненавистный враг были всегда необходимыми объектами моего чувства;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бессознательно старался постоянно вновь находить себе их, и детский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идеал нередко осуществлялся в такой даже мере, что друг и враг сливались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 лице, понятно, не одновременно, как то было в период моего раннего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Каким образом, однако, при таких условиях "свежий" повод к аффектам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сводиться к детским переживаниям, чтобы уступить им свое место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объяснения аффекта, я здесь рассматривать не стану. Это относится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психологии бессознательного мышления и к психологическому объяснению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неврозов. В целях толкования сновидений достаточно предположить, что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всплывает или фантастически образуется воспоминание детства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следующего содержания: двое детей спорят из-за какой-нибудь вещи, из-за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 для нас сейчас безразлично, хотя воспоминание или иллюзия такового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в виду вещь вполне определенную; каждый утверждает, что он пришел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первым, что вещь принадлежит ему; дело доходит до драки, сила торжествует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над правом; по данным сновидения я сознавал, вероятно, что был неправ (я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 замечаю свою ошибку), но на сей раз победа остается на моей стороне,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поле сражения за мной, побежденный спешит к деду, жалуется на меня, 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защищаюсь словами, сообщенными мне впоследствии отцом: я бил его потому,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 меня бил. Таким образом, это воспоминание, или, вернее, фантазия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возникающая у меня во время анализа сновидения является элементом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ним, элементом, который собирает аффекты, имеющиеся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наличии в этих мыслях, все равно как бассейн - стекающие со всех сторон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воды. Отсюда же мысли направляются следующими путями: тебе пришлось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уступить мне - и поделом; почему ты не хотел уступить мне добровольно?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тебя не нужно, я найду другого товарища, с которым я буду играть и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далее Затем открываются и пути, по которым эти мысли поступают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В таком "ote - toi que je my mette"112 я,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упрекал в свое время своего друга Иосифа. Читателю может броситься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глаза, что имя Иосиф играет столь видную роль в моих сновидениях (ср.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 дяде). а лицами, носящими это имя, я особенно легко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скрывать свое "я", так как библейский Иосиф был, как известно,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толкователем сновидений. Он поступил после меня в лабораторию Брюкке,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подвигаться вперед по службе там было очень трудно. Ассистенты сидели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местах крепко, и молодежь пришла в нетерпение, мой друг не постеснялся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вслух выразил свое нетерпение. Так как ассистент, на место которого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рассчитывал, был человек больной, то желание, чтобы он уступил свое место,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довольно двусмысленно. Вполне понятно, что и я несколько лет до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испытывал такое же желание; всюду, где имеется иерархия, открыт путь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желаний, нуждающихся в подавлении. У Шекспира принц у постели больного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 не может побороть искушения попробовать, к лицу ли ему корона.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карает это безнравственное желание, конечно, не меня, а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"Он был властолюбив, и я уничтожил его". Он не мог подождать, пока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освободит ему место, и за это сам был устранен. Эти мысли появились у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 после присутствия на открытии памятника в университете.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испытанного мною в сновидении удовлетворения означает,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следовательно: справедливое возмездие, ты его заслужил.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погребении этого друга один молодой человек позволил себе некорректное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замечание: оратор говорил так, как будто свет не сможет существовать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одного человека. В нем говорило, в сущности, неудовольствие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искреннего человека, в котором искренняя скорбь была нарушена излишним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преувеличением. Но с этим замечанием связываются следующие мысли: нет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незаменимой утраты; скольких похоронил я уже, а сам я все еще жив,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пережил их всех, место осталось за мной. Подобная мысль как раз в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момент, когда я боюсь не застать своего друга в живых, допускает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дальнейшее развитие: я радуюсь, что переживу еще одного человека, что умер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я, а он, что победа осталась за мной, как в вышеупомянутом эпизоде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детства. Это проистекающее из детских источников удовлетворение покрывает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весь аффект, воспринятый сновидением. Я радуюсь, что я пережил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другого, я выражаю это с наивным эгоизмом одного из супругов в анекдоте: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"Когда один из нас умрет, я перееду в Париж". Для меня нет никакого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сомнения в том, что этим "одним" буду не 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Нельзя не признать того, что толкование и сообщение собственных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большое самопожертвование. Приходится обрисовывать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каким-то злым духом посреди всех тех благородных, с которыми разделяешь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жизнь. Я нахожу поэтому вполне естественным, что противники существуют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до тех пор, пока их терпишь, и что их можно устранить желанием.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за это и наказан мой друг Иосиф. Противники являются,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последовательными воплощениями друга моего детства; я, следовательно,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испытываю удовлетворение и по поводу того, что постоянно замещал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кем-нибудь и что теперь снова найду заместителя тому, кого боюсь потерять.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 незаменимой утраты.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Где тут, однако, цензура сновидения? Почему не предъявляет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настойчивого протеста против этих грубо эгоистических мыслей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превращает связанного с ними удовлетворения в тягостное чувство досады.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полагаю, лишь потому, что другие безупречные мысли по поводу этого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 вызывают то же чувство удовлетворения и своим аффектом покрывают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чувство, проистекающее из запретного источника детства. В другой сфере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 при вышеупомянутом открытии памятника я сказал себе самому: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потерял уже стольких близких друзей, одни умерли, с другими мы разошлись;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хорошо все-таки, что я нашел им замену, что я приобрел друга, который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дороже мне всех других и которого я теперь в возрасте, когда дружеские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 завязываются с большим трудом, сумею сохранить навсегда.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Удовлетворение по поводу того, что я нашел замену умершему другу, я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беспрепятственно перенести в сновидение, но за этой заменой прокрадывается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удовлетворение враждебного характера из детского источника. Детское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нежное чувство несомненно способствует укреплению нынешнего,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обоснованного; однако и детская неприязнь проложила себе путь в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сновидении имеется, однако, отчетливое указание еще на одну нить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может быть связана с чувством удовлетворения. У моего друга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недавно после долгого ожидания родилась дочка. Я знал, как горевал он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преждевременно умершей сестре, и написал ему, что на этого ребенка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 перенесет ту любовь, которую он питал к сестре; эта маленькая девочка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поможет ему забыть, наконец, незаменимую утрату.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и этот ряд связывается, в свою очередь, с промежуточными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мыслями скрытого содержания сновидения, из которого пути расходятся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самым различным направлениям: нет незаменимой утраты. Все,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утрачиваешь, вновь возвращается. Ассоциативная связь между противоречащими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элементами мыслей, лежащих в основе сновидения, становится теснее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тому случайному обстоятельству, что маленькую дочку моего друга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зовут так же, как подругу моего детства, сестру моего друга и противника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мою ровесницу. Я услыхал имя "Полина" с удовлетворением, для указания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совпадение я заменил в сновидении одного Иосифа другим и счел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невозможным устранить созвучие в фамилиях: Флейшль и др. Отсюда 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 отходит к наименованию моих собственных детей. Я же стоял на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их назвали не модными именами, а именами в память близких лиц.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опять-таки относится непосредственно к сновидению. И, наконец, разве дети,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потомство" - не единственная для нас возможность бессмертия?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Относительно аффектов в сновидении я ограничусь еще несколькими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замечаниями с другой точки зрения. В душе спящего может быть в наличии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доминирующего элемента склонность к аффекту, которую мы называем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настроением и которая может оказать определяющее воздействие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Это настроение может вызываться переживаниями и мыслями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предыдущего дня, но может иметь и соматический источник; в обоих случаях,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оно сопровождается соответствующими ему мыслями. То, что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содержащиеся в мыслях, лежащих в основе сновидения, в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 непосредственно обусловливают аффект, в другом же лишь впоследствии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вызываются общим настроением, по-видимому, соматического характера,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сновидения совершенно безразлично. Последнее раз и навсегда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 тому ограничению, что может изображать лишь то, что входит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желания и что свою психическую движущую силу оно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заимствовать исключительно у желания. Настроение претерпевает то же,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ощущение, появляющееся во время сна: оно либо совершенно не принимается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внимание, либо же истолковывается в смысле осуществления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Тягостные настроения во время сна становятся поводами к сновидению: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пробуждают настойчивые желания, которые сновидение должно осуществить.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Материал, с которым они связаны, до тех пор перерабатывается, пока он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пригоден для изображения осуществления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Чем интенсивнее и существеннее элемент тягостного настроения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сновидением, тем увереннее наиболее подавленные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воспользуются возможностью найти себе выражение: наличие тягостного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чувства, которое в противном случае им пришлось бы вызывать самим,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облегчает им наиболее трудную часть работы, предпринятой ими в целях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изображения. Тем самым мы подходим снова к проблеме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страха, которая представляет собой, как мы увидим, предел для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з) Вторичная обработка. Переходим, наконец, к рассмотрению последнего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четырех моментов, принимающих участие в образовании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продолжить анализ содержания сновидения вышеуказанным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исследуя происхождение резко выраженных элементов его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сновидением, то в конце концов найдутся элементы,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истолкование которых требует установления новых предпосылок. Я напомню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случаях, когда грезящий удивляется, сердится, сопротивляется против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какого-нибудь элемента содержания сновидения. Большинство этих проявлений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критики в сновидении направлено, однако, не на содержание последнего: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оказываются перенесенными и соответственно использованными частями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сновидения, что я и старался показать на примерах. Кое-что,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не допускает такого рода сведение;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коррелята ему в материале сновидения не имеется. Что означает, например,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нередкая в сновидении критика: ведь это мне только снится? Это уж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настоящая критика сновидения, которая могла быть высказана в бодрствующем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состоянии. Очень часто она предшествует пробуждению;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чаще ей самой предшествует неприятное чувство, успокаивающееся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констатации наличия сновидения. Мысль: "ведь это мне только снится",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возникающая в самом сновидении, преследует, однако, ту же цель, что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устах Прекрасной Елены в оффенбаховской оперетке: она старается умалить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значение только что пережитого и облегчить ожидание последующего.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служит для успокоения цензирующей инстанции, которая в данный момент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основания заявить о своем существовании и запретить продолжение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Гораздо приятнее, однако, продолжать спать и спокойно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претерпеть сновидение: "ведь это мне только снится". Я полагаю,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презрительная критика - "ведь это мне только снится" - лишь в том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в сновидении, когда ни на минуту не засыпающая цензура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чувствует себя обманутой допущенным ею сновидением. Подавлять его поздно,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она реагирует этой критикой на страх или на неприятное ощущение.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проявление духа противоречия со стороны психической цензуры.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Этот пример дает, однако, бесспорное доказательство того, что не все,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содержит сновидение, проистекает из мыслей, скрывающихся за ним, а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добавление к его содержанию может давать и психическая функция,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отличимая от нашего бодрствующего мышления. Спрашивается только,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происходит ли это лишь в исключительных случаях или же психическая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инстанция, исполняющая обычно лишь роль цензуры, принимает постоянное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участие в образовании сновидений?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Без всяких колебаний мы высказываемся в пользу второго предположения.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 никакому сомнению, что цензурующая инстанция, воздействие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сказывалось до сих пор лишь в ограничении содержания сновидения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вычеркивании из него, способствует помимо этого его дополнению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осложнению. Эти дополнения зачастую заметить нетрудно; они сообщаются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неуверенно, сопровождаются словами "как будто", "точно", не отличаются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сами по себе особой живостью и располагаются всегда в тех местах,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служить для соединения двух частей содержания сновидения или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установления связи между ними. Они слабее запечатлеваются в памяти,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истинные отпрыски материала сновидения: когда сновидение забывается,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исчезают в первую очередь, и я сильно подозреваю, что наша частая жалоба: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"нам снилось очень много, большинство мы забыли, припоминаются отдельные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отрывки", покоится на мгновенном исчезновении именно этих соединительных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мыслей. При исчерпывающем анализе эти дополнения обнаруживаются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в мыслях, скрывающихся за сновидением, не находится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соответствующего им материала. Однако при более тщательном рассмотрении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должен назвать этот случай чрезвычайно редким; в большинстве случаев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дополняющие мысли допускают все же сведение их к материалу в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лежащих в основе сновидения; материал этот, однако, ни благодаря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ценности, ни вследствие де-терминирования отнюдь не мог бы претендовать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включение в сновидение. Психическая функция при образовании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рассматриваемая нами в настоящий момент, прибегает, по-видимому, лишь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самых крайних случаях к новообразованиям; поскольку, возможно,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использует то, что может найти подходящего в материале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Эту часть деятельности сновидения отличает и обнаруживает,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ее тенденция. Эта функция преследует ту же задачу, какую поэт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злостно приписывает философу: своими заплатами и лоскутами она штопает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пробелы в конструкции сновидения. В результате ее работы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утрачивает характер абсурдности и бессвязности и приближается к образу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доступного пониманию реального переживания. Но старания ее не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венчаются успехом. Так мы находим сновидения, на первый взгляд безупречно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логичные и осмысленные, они исходят из какой-нибудь вполне допустимой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ситуации, подвергают ее различного рода естественным изменениям и приводят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концу, который отнюдь нас не удивляет; последнее встречается, правда,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значительно реже. Эти сновидения претерпевают коренную переработку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 психической функции, аналогичной бодрствующему мышлению; они,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вполне осмысленны, но на самом деле смысл этот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далек от значения сновидения. При анализе убеждаешься, что вторичная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обработка сновидения произвела произвольный переворот всего материала,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 его внутренних взаимоотношений. Эти сновидения уже были,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истолкованы до нашего толкования их в бодрствующем состоянии.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некоторых сновидениях эта тенденциозная обработка простирается лишь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известную часть их; в этой части все связно и понятно, между тем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дальше сновидение становится абсурдным или запутанным; нередко,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абсурдность в дальнейшем ходе сновидения может снова смениться связностью.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других же сновидениях следов обработки вообще нет; мы беспомощно стоим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 бессмысленным хаосом отдельных отрывков содержания.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 этой известной, снообразующей силой, которая окажется сейчас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превосходно знакомой, - из четырех факторов сновидения она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действительности наиболее доступна и близка нам - мне не хотелось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категорически отрицать способности самостоятельно вносить в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новые элементы. Ее воздействие, аналогично другим трем факторам,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проявляется, правда, преимущественно в подборе и сортировке готового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материала в мыслях, скрывающихся за сновидением. Есть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случай, когда она в значительной степени избавляется от труда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воздвигать как бы фасад для сновидения, избавляется благодаря тому,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материале мыслей, скрывающихся за сновидением, имеется уже в готовом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такой элемент, ожидающий только своего применения. Этот элемент я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именую "фантазией"; я избегну, вероятно, многочисленных недоразумений,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тотчас же сошлюсь на аналогию в состоянии бодрствования,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наяву. Роль этого элемента в нашей душевной жизни далеко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исчерпывающе выяснена и исследована психиатрией: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почти единственное исключение в этом отношении составляет М. Бенедикт.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ничем не омрачаемого, проницательного взгляда поэта не ускользает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дневных сновидений; общеизвестно то место в "Набобе" Доде, в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описывается аналогичное состояние одного из героев романа. Изучение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психоневрозов приводит нас к тому неожиданному выводу, что эти фантазии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дневные сновидения являются ближайшими провозвестниками истерических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симптомов, по крайней мере, целого ряда таковых; истерические симптомы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связываются не с самими воспоминаниями, а с фантазиями, создаваемыми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почве последних. Частое проявление сознательных дневных фантазий дает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ближе познакомиться с такого рода явлениями; но, подобно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сознательным фантазиям, имеется еще и множество оессознательных,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остаются таковыми благодаря их содержанию, а также и происхождению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отодвинутого материала. Более глубокое проникновение в характер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дневных фантазий показывает, что им присуща значительная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особенностей сновидения, их исследование открыло бы нам ближайший и легкий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путь к пониманию последних.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Подобно сновидениям, и они представляют собою осуществления желаний;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подобно сновидениям, и они в значительной мере базируются на впечатлениях,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оставленных детскими переживаниями; подобно сновидениям, и они для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созданий пользуются некоторой снисходительностью со стороны цензуры.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Исследуя их структуру, мы замечаем, что мотив желания, обусловливающий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деятельность, смешивает, преобразует и вновь сплачивает в одно целое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материал, из которого они состоят. Они находятся почти в том же отношении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воспоминаниям детства, к которым могут быть с легкостью сведены, в каком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многие римские дворцы в стиле барокко находятся к античным развалинам,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плитняки и колонны которых дали материал для современной архитектуры.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"вторичной обработке", которую мы приписали нашему четвертому моменту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сновидений, мы находим тот же процесс, который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вне зависимости от внешних влияний проявляться при создании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дневных сновидений, фантазий. Мы могли бы сказать даже прямо, что наш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четвертый момент стремится из представленного ему материала создать нечто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вроде дневного сновидения. Там, где такое дневное сновидение составлено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в общей связи мыслей, там этот фактор тотчас же обратится к нему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будет способствовать включению его в содержание сновидения. Есть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которые состоят исключительно в повторении дневной фантазии,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оставшейся, быть может, неосознанной, так. например, сновидение мальчика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он едет в колеснице вместе с героем Троянской войны. В моем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"автодидаскер" вторая часть представляет собой полное и точное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повторение самой по себе вполне невинной дневной фантазии о моем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знакомстве с профессором Н. Комплекс условий, которым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соответствовать сновидение при своем возникновении, способствует тому,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предшествующая фантазия образует лишь часть сновидения или что лишь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часть проникла в содержание последнего. В остальном же фантазия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претерпевает то же самое, что и Другие части скрытого материала.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зачастую сохраняет и в сновидении форму законченного целого. В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сновидениях часто содержатся места, сразу выделяющиеся совершенно отличным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других впечатлением. Они представляются мне более связными, но в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и более беглыми, чем другие части того же сновидения; я знаю,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бессознательные фантазии, включенные в сновидение, но мне никогда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удавалось зафиксировать ни одной такой фантазии. Вообще же,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фантазии, как и все другие составные части мыслей,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подвергаются смещению, сгущению и проч.; есть, однако,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переходы между одной крайностью, когда они в неизмененном виде образуют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 или, по крайней мере, его фасад, и другой, когда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представляются в содержании сновидения лишь одним из своих элементов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отдаленным намеком на таковой. Для участия фантазий в мыслях,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сновидением, чрезвычайно важно, какие выгоды представляют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по отношению к требованиям цензуры и необходимости сгущения.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выборе примеров толкования сновидений я по возможности избегал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в которых бессознательные фантазии играют выдающуюся роль,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включение этого психического элемента потребовало бы пространного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изложения психологии бессознательного мышления. Совершенно обойти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"фантазии" я все же не могу, так как они довольно часто полностью входят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и еще чаще весьма отчетливо обнаруживаются в нем. Я приведу еще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сновидение, состоящее из двух различных, противоположных, 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некоторых местах совпадающих друг с другом фантазий, из которых одна носит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поверхностный характер, другая же служит как бы для толкования первой.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Хороший пример такого сновидения, возникшего из нагромождения нескольких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фантазий, я подверг анализу в "Отрывке анализа истерии", 1905. Я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сознаться, однако, что я преуменьшал значение этих фантазий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сновидений до тех пор, пока анализировал, преимущественно,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 собственные сновидения, в основе которых редко лежат дневные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фантазии, а главным образом - споры и конфликты мыслей. У других лиц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гораздо легче показать полную аналогию ночного сновидения с дневным.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Единственное сновидение, которое не было тщательно записано мною, сообщает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приблизительно следующее: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"Грезящий, молодой холостой господин, сидит в ресторане. Вдруг появляются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лиц, они пришли за ним, среди них один хочет его арестовать.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своим соседям по столику: "Я заплачу потом, я вернусь". - Но 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замечают с иронической улыбкой: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"Старая песня, все так говорят". Один из посетителей кричит ему вслед: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"Еще один уходит!" Его приводят в какое-то тесное помещение, где он видит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женщину с ребенком на руках. Один из его спутников говорит: "Это господин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Мюллер". Комиссар или еще какой-то чин перебирает пачку бумаг и повторяет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этом: "Мюллер, Мюллер, Мюллер!" Наконец он задает ему вопрос,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тот отвечает утвердительно. Вслед за этим он оглядывается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женщину и замечает, что у нее появилась длинная борода".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Обе составные части разделить тут нетрудно. Поверхностный характер носит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фантазия об аресте; она создана, по-видимому, заново деятельностью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За ней, однако, в качестве материала, претерпевшего небольшое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изменение, обнаруживается фантазия о женщине; черты, общие им обоим,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проступают, как в смешанной фотографии Гальтона, особенно ярко. Обещание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холостяка вернуться в ресторан, недоверие его наученных опытом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собутыльников и восклицание "еще один уходит" (женится) - все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характерные и вполне понятные симптомы. В равной мере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утвердительный ответ, даваемый полицейскому чину. Переби-рание пачки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бумаг, при котором повторяется одно и то же имя,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второстепенной, но тоже характерной черте свадебной церемонии - прочтению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целой кипы поздравительных телеграмм, повторяющих одно и тоже имя.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конкретном появлении невесты в этом сновидении фантазия о женщине одержала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победу даже над покрывающей ее фантазией об аресте. То, что у этой невесты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конце появляется борода, я мог разъяснить лишь при помощи одной справки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(анализа я вооб-Ще не производил). Грезящий провел вечер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 своим другом, таким же противником брака, как и он сам.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Проходя по улице, они встретили какую-то красивую брюнетку. Грезивший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обратил на нее внимание своего друга. Но тот только ответил: "Да, если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у этих женщин не вырастали с годами бороды, как у их отцов!"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Разумеется, и в этом сновидении нет недостатка в элементах,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подверглись более сильному изменению со стороны искажающей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Так, например, фраза "я заплачу потом" намекает, очевидно,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возможный образ действий тестя в отношении приданого.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различного рода соображения препятствуют грезящему всецело отдаться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 о женитьбе. Одно из этих соображений - опасение, что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женитьбы теряет свободу - воплотилось в сцене ареста.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Указывая еще раз на то, что деятельность сновидения охотнее пользуется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найденной ею в готовом виде фантазией, чем составляет само таковую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 мыслей, скрывающихся за сновидением, мы тем самым разрешаем,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может, одну из наиболее интересных загадок сновидения. В начале книги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сообщил одно сновидение Мори (48):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"Во время сна валик дивана, на котором он спал, откинулся назад;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ударился затылком о край дивана, и ему приснился целый роман из эпохи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великой революции". Так как сновидение это передается в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связной форме и объяснение его сводится к воздействию внешнего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раздражения, о наступлении которого спящий не мог ничего знать,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остается только предположить, что все это сложное сновидение сложилось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короткий промежуток времени между падением головы спящего 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пробуждением от этого. Мы никогда ве решились бы приписать бодрствующему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мышлению такой быстроты и приходим поэтому к тому заключению,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сновидения отличается изумительной быстротой своих процессов.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Против этого чрезвычайно распространенного вывода решительно восстали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новые авторы (Ле Лоррен (45), Эгге (20) и др.). Они отчасти сомневаются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точности передачи самим Мори его сновидения, отчасти же стараются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показать, что скорость нашего бодрствующего мышления отнюдь не меньше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скорости работы сновидения. Спор этот поднимает целый ряд принципиальных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вопросов, разрешение которых, на мой взгляд, не так еще близко. Я должен,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признаться, что аргументация, например, Эггера, против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Мори о гильотине не производит на меня убедительного впечатления.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предложил бы следующее толкование этого сновидения. Есть ли что-либо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невероятное в том, что сновидение Мори представляет собой фантазию,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в готовом виде сохранилась в его памяти и пробудилась в 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момент, когда он испытал раздражение? При этом отпадает прежде всего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трудность составления столь длинной истории со столькими деталями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короткий промежуток времени, имеющийся в распоряжении грезящего; вся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составлена уже заранее. Если бы Мори коснулся затылком деревяшки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бодрствующем состоянии, то тут было бы место для мысли: это все равно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человека гильотинируют. Так как, однако, он ударился во сне,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сновидения поспешно использует раздражение для создания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желания, словно думая при этом: "Сейчас как раз удобный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 воплотить фантазию, образованную тогда-то и тогда-то при чтении".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пригрезившийся роман как раз соответствует фантазиям,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возникающим у юношей под влиянием сильных впечатлений, не подлежит, на 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взгляд, ни малейшему сомнению. Кто не увлекался эпохой террора,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аристократия, мужчины и женщины, цвет наций показывал, как можно радостно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умирать и до самого зловещего конца сохранять свежесть остроумия и красоту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души! Как соблазнительно представлять себя молодым человеком, галантно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целующим руку у своей дамы перед тем, как взойти на эшафот. Или,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главным мотивом фантазии служит честолюбие, воплощаться в одну из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могучих личностей, которые одной лишь силой своих мыслей и своего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пламенного красноречия властвовали над городом, где в то время билось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сердце человечества, убежденно посылали на смерть тысячи людей,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прокладывали новые пути истории Европы и сами в конце концов подставляли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головы под нож гильотины - разве не соблазнительно представить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каким-нибудь жирондистом или Дантоном! То, что фантазия Мори носила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такой честолюбивый характер, доказывает один элемент, сохранившийся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памяти: "окруженный огромной толпой".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Вся эта готовая фантазия не должна вовсе проявиться во сне во всей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полноте; совершенно достаточно, если ее только "касаются". Я разумею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следующее. Если на музыкальном инструменте раздаются несколько тактов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кто-нибудь, как в "Дон-Жуане", говорит: "Это из "Свадьбы Фигаро" Моцарта",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в душе сразу всплывает хаос воспоминаний, из которого не доходят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 отдельные детали. Эти несколько тактов служат раздражением.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 возбуждает психическую инстанцию, открывающую доступ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 о гильотине. Но последняя проявляется уже не во сне, 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воспоминании проснувшегося. Проснувшись, человек припоминает фантазию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ее деталях; в сновидении же был лишь намек на всю ее в целом.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у него нет никаких доказательств того, что он вспоминает нечто,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виденное им в сновидении. То же объяснение - что тут идет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речь о готовых фантазиях, пробуждаемых при помощи раздражения, -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приложить и к другим сновидениям, связанным с каким-либо определенным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раздражением при пробуждении. Таково, например, сновидение Наполеона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взрыве адской машины. Я отнюдь не утверждаю, однако, что все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допускают это объяснение или что проблема ускоренной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 этим всецело исчерпывается.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Нам приходится остановиться здесь на отношении этой вторичной обработки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сновидения к остальным факторам деятельности последнего.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происходит ли дело таким образом, что снообразующие факторы, сгущение,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старание избегнуть цензуры и отношение к изобразительности предварительно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создают из материала временное содержание сновидения и что последнее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подвергается затем изменению до тех пор, пока не удовлетворяет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возможности требованиям второй инстанции? Это маловероятно. Следует скорее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предположить, что эта инстанция выставляет с самого начала одно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условий, которым должно соответствовать сновидение, и что это условие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наравне с условиями сгущения, сопротивления, цензуры и изобразительности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оказывает решающее воздействие на обильный материал мыслей, скрывающихся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сновидением. Из четырех условий образования сновидений последнее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всяком случае наименее стесняет сновидение. Идентификация этой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функции, которая совершает так называемую вторичную обработку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с деятельностью нашего бодрствующего мышления с большой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вероятностью явствует из следующего: наше бодрствующее (предсознательное)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 относится к любому материалу восприятия совершенно так же,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указанная функция к содержанию сновидения. Для него вполне естественно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приводить такой материал в порядок, создавать в нем логическую связь.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заходим в этом даже чересчур далеко; кунштюки карточных игроков подражают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нам, основываясь на этой нашей интеллектуальной способности. В стремлении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логически связать имеющиеся в наличии чувственные восприятия мы совершаем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зачастую самые странные ошибки или же искажаем даже правдивость имеющегося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нашем распоряжений материала. Относящиеся сюда примеры слишком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общеизвестны и не требуют подробного перечисления. Мы не замечаем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искажающих смысл опечаток, создавая себе иллюзию правильности. Редактор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распространенного французского журнала держал пари, что он в каждую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фразу длинной статьи вставит слова "спереди" или "сзади", и ни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читатель этого не заметит. Он выиграл пари. Курьезный случай неправильного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сопоставления я вычитал несколько лет назад в газете. После того заседания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французской палаты, когда Дюпюи своим хладнокровным возгласом "Заседание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продолжается" предотвратил панику113, которая едва не возникла,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разорвалась брошенная анархистами в зал бомба, публика, сидевшая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галерее, подверглась допросу по поводу покушения. Среди этой публики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двое провинциалов; один из них показал, что после речи депутата он хотя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услышал взрыв, но подумал, что таков уж парламентский обычай - выстрелом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оповещать об окончании речи оратора. Другой же, слышавший,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нескольких ораторов, впал в ту же ошибку с той лишь разницей,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выстрелами салютуют всем особенно отличившимся ораторам.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не какая-либо другая психическая инстанция, а исключительно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нормальное мышление требует от содержания сновидения, чтобы оно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понятно, подвергает его первому толкованию и тем самым способствует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затемнению. Мы при толковании должны придерживаться следующего правила: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мнимую связность сновидения, ввиду ее неизвестного происхождения,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обращать внимание не нужно; как в отчетливом, так и в запутанном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необходимо идти обратным путем, ко вскрытию его материала.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этом мы замечаем, однако, от чего зависит вышеупомянутая шкала ясности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отчетливости сновидений. Отчетливыми нам представляются те части их,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носят на себе следы вторичной обработки;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спутанными те, где сила такой обработки ослабляется. Так как спутанные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 сновидения зачастую и наименее отчетливые, то отсюда мы можем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вывести заключение, что вторичная деятельность сновидения ответственна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пластическую интенсивность отдельных его элементов.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Желая сравнить с чем-нибудь окончательный вид сновидения, получающийся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содействии нормального мышления, я не могу подобрать ничего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подходящего, чем те загадочные надписи, которыми в разделе "Смесь"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забавляют многие журналы своих читателей. Какая-нибудь фраза, выраженная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ради контраста на диалекте и имеющая, возможно, более шуточное значение,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должна вызывать предположение, что она содержит латинскую надпись. С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целью отдельные буквы располагаются в другом порядке. Местами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образуется настоящее латинское слово, местами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представляются обрывки таких слов и местами, наконец, стершиеся буквы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пробелы надписи вводят нас в заблуждение относительно бессмысленности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целого. Не желая обманываться, мы должны, не обращая внимания на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реквизиты надписи, считаться только с буквами и вопреки их данному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расположению соединять их в слова нашего родного языка.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резюмировать теперь все наше пространное рассмотрение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сновидения. Мы старались ответить на вопрос, применяет 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душа все свои способности во всей их полноте к образованию сновидений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только часть их, стесненную в полном своем проявлении.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заставляет нас вообще отказаться от такой постановки вопроса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от несоответствующей истинному положению дела. Если же, тем не менее,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должны будем дать ответ в той же плоскости, в какой находится и вопрос,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нам придется ответить утвердительно на оба, по-видимому, исключающие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 друга предположения. Душевная деятельность при образовании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разлагается на две функции: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составление мыслей, скрывающихся за сновидением, и на превращание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таковых в содержание последнего. Мысли, скрывающиеся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составляются вполне корректно с затратой всех психических способностей,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которыми мы обладаем. Эти мысли относятся к нашему не доходящему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 мышлению, из которого проистекают путем некоторого превращения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сознательные мысли. Как ни любопытны и ни таинственны сами по себе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загадки, они все же не имеют ничего общего со сновидением и не заслуживают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включения их в число проблем сновидения. Напротив того,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деятельности, превращающая бессознательные мысли в содержание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характерна для общей сущности последнего. Эта истинная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гораздо дальше, однако, от бодрствующего мышления,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предполагают даже те, кто наиболее решительно преуменьшает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деятельности при образовании сновидения. Она вовсе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небрежнее, не слабее и не менее исчерпывающа, чем бодрствующее мышление: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представляет собой нечто совершенно отличное в качественном отношении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потому не может быть даже сравнена с нею. Она не мыслит, не считает,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судит, она ограничивается одним только преобразованием. Ее можно описать,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приняв во внимание все те условия, которым должен удовлетворять ее продукт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сновидение. Этот продукт должен прежде всего быть устранен от влияния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цензуры; с этой целью деятельность сновидения пользуется смещением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интенсивности вплоть до полной переоценки всех психических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ценностей. Воспроизведению подлежат мысли исключительно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преимущественно из материала зрительных и акустических следов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воспоминаний; из этого требования вытекает для деятельности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необходимость обращать внимание на изобразительность, что она и исполняет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новых смещений. Если приходится создавать более интенсивные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элементы, чем имеющиеся в наличии в мыслях, скрывающихся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этой цели служит обширное сгущение, совершаемое над составными частями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мыслей. На логическую связь мыслей обращается внимания немного;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 свое скрытое выражение в формальных особенностях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Аффекты мыслей, скрывающихся за сновидением, подвергаются меньшим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изменениям, нежели круг представления в них. Обычно они подавляются.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одна часть деятельности сновидения - непостоянная в своем масштабе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переработка отчасти пробудившимся бодрствующим мышлением -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взглядам большинства авторов на общую картину образования сновидений.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VII. ПСИХОЛОГИЯ ПРОЦЕССОВ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Среди сновидений, сообщенных мне различными лицами, имеется одно,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претендующее на особое наше внимание. Оно рассказано мне одной пациенткой,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сама слыхала его на одной лекции о сновидении; его истинный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 остался мне не известен. На эту даму оно произвело впечатление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содержанием, она не преминула повторить его в своем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Обстановка сновидения-образца была следующая. Один отец день и ночь сидел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 постели своего больного ребенка. Ребенок умер, отец лег спать в соседней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комнате, но оставил дверь открытой, чтобы из спальни видеть тело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покойника, окруженное большими зажженными свечами. Около тела сидел старик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бормотал молитвы. После нескольких часов сна отцу приснилось,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ребенок подходит к его постели, берет его за руку и с упреком ему говорит: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отец, разве ты, не видишь, что я горю? Он просыпается, замечает яркий свет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соседней комнате, спешит туда и видит, что старик уснул, а одежда и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рука тела покойника успели уже обгореть от упавшей на него зажженной свечи.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Толкование этого трогательного сновидения не представляет никаких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трудностей и, как сообщает моя пациентка, было произведено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правильно лектором. Яркий свет падал через открытую дверь на лицо спящего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вызвал у него ту же мысль, какая возникла бы у него и в бодрствующем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состоянии: в той комнате упала свеча и вспыхнул пожар. Быть может, отец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заснул озабоченный мыслью, что старик не может добросовестно выполнить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миссию.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тоже ничего не можем изменить в этом толковании, разве только добавим,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содержание сновидения должно было быть сложно детерминировано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 ребенка составлены из слов, действительно сказанных им при жизни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связанных с важными для отца переживаниями. Его жалоба "я горю" связана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лихорадкой, от которой он умер, а слова: "отец, разве ты не видишь?" -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каким-то нам неизвестным, но богатым эффектами эпизодом.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Убедившись, однако, из всего предыдущего исследования в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представляет собою вполне осмысленное явление, могущее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включенным в общую цепь психологических процессов, мы имеем полное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основание удивиться тому, как могло возникнуть сновидение при условиях,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требующих, казалось бы, быстрого пробуждения. Мы замечаем, однако,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сновидение содержит в себе осуществление желания. В сновидении мертвый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ребенок ведет себя как живой, он говорит с отцом, подходит к его постели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берет его за руку, как делает, вероятно, в воспоминании, из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извлекло первую часть речи ребенка. Ради этого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отец и продолжил на мгновение свой сон. Сновидению было отдано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предпочтение перед бодрствующим мышлением, потому что могло показать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живым. Если бы отец сразу проснулся и у него появилась мысль,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привела его в соседнюю комнату, то он как бы укоротил жизнь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на это мгновение.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Причина, по которой особенности этого небольшого сновидения приковывают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 интерес, ясна и очевидна. До сих пор мы интересовались,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тем, в чем состоит тайный смысл сновидения, каким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обнаружить его и какими средствами пользовалась деятельность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его сокрытия. В центре нашего внимания находились до сих пор задачи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сновидений. Сейчас между тем мы наталкиваемся на сновидение,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представляющее никаких трудностей для толкования и в очевидной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обнаруживающее свой смысл, и замечаем, что это сновидение все-таки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сохраняет существенные черты, которыми сновидение вообще отличается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бодрствующего мышления и пробуждает в нас потребность в объяснении.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после устранения всего того, что относится к толковася к толкованию,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замечаем, насколько неполной осталась наша психология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Прежде чем, однако, пойти по этому новому пути, мы должны остановиться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оглянуться назад, не упустили ли мы что-нибудь важное и существенное.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убедиться в том, что удобная и приятная часть нашего пути осталась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позади. До сих пор все пути, по которым мы шли, приводили нас, если 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ошибаюсь, к свету, к знанию и к полному пониманию; с того момента,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мы захотим проникнуть глубже в душевные явления при сновидениях,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пути наши устремятся все в полную тьму. Мы отнюдь не можем разъяс-нить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как психический процесс, так как "разъяснить" значит свести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чему-либо известному, чему мы могли бы подчинить то, что в качестве основы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объяснения вытекает из психологического исследования сновидений. Наоборот,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будем вынуждены выставить целый ряд новых гипотез, которые коснутся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конструкции душевного аппарата и деятельности присущих ему сил и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должны будем остерегаться распространять слишком далеко за пределы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первой логической связи, так как в противном случае их ценность окажется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расплывчатой и неопределенной. Если даже мы не совершим 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малейшей ошибки в умозаключениях и примем в расчет все логически очевидные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возможности, то нам все же грозит вполне вероятная неполнота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установлении элементов, равно как и полное крушение всех расчетов.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тщательное рассмотрение сновидения или какого-нибудь другого единичного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явления не даст нам полного представления о конструкции и функциях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аппарата, а лишь предоставит с этой целью в наше распоряжение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то, что оказывается наиболее постоянным при сравнительном изучении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целого ряда психических явлений. Таким образом, психологические положения,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выведенные нами из анализа процессов сновидения, должны будут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ожидать своего присоединения к выводам из других исследований, которые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стороны стремятся проникнуть к центру той же проблемы.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а) Забывание сновидений. Мы обращаемся сейчас к теме, из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возражение, на которое мы до сих пор не обращали внимания,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способно разрушить наши попытки поставить толкование сновидений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твердую почву. Мы не раз уже слыхали, что мы, в сущности, вовсе не знаем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которое хотим истолковать, что у нас нет никакой гарантии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что мы знаем его действительно в том виде, в каком оно имело место.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мы вспоминаем о сновидении и к чему прилагаем наше искусство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толкования, во-первых, искажено нашей ненадежной памятью, которая в высшей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степени непригодна для сохранения сновидения и, быть может,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опускает как раз самые важные и существенные части его содержания. Обращая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на наши сновидения, мы так часто имеем основания жаловаться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нам снилось гораздо больше и что мы, к сожалению, помним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отдельные отрывки, причем даже воспоминания о них кажутся нам зачастую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 надежными. Во-вторых, все говорит за то, что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 воспроизводит сновидение не только неполно, но и неверно,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искаженном виде. Таким образом, подобно тому, как мы можем сомневаться,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ли сновидение было таким бессвязным и расплывчатым,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сохранилось в памяти, так, с другой стороны, мы по праву можем сомневаться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том, было ли сновидение таким связным, как мы его сообщаем,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заполнили ли мы при попытке репродукции все вовсе не существовавшие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созданные лишь забыванием пробелы произвольно избранным, новым материалом,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прикрасили ли мы сновидение, не "округлили" ли его. Таким образом,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становится невозможным суждение о том, каково было в действительности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сновидения. У одного автора, - Спипгта (64), мы нашли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утверждение, будто весь порядок и вся связность сновидения вносятся в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при попытке произвести его содержание. Мы подвергаемся,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опасности, что у нас вырвут из рук тот объект, ценность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мы собираемся определить.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толковании сновидений мы до сих пор проходили мимо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обстоятельства. Наоборот, толкование мельчайших, смутных и неотчетливых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частей сновидения казалось нам все время отнюдь не менее настоятельно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необходимым, чем толкование отчетливых и очевидных его элементов.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об инъекции Ирме есть место: я поспешно подзываю доктора М.;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предполагали, что эта деталь безусловно не была бы включена в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бы не допускала особого сведения к особому источнику. Мы свели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к истории той несчастной пациентки, к которой я поспешно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вызвал своего старшего коллегу. В мнимо абсурдном сновидении, считающем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различие 51 и 56 quantite negli-geable, число 51 повторялось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раз. Вместо того чтобы счесть это вполне естественным и потому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безразличным, мы заключили на основании этого о второй цепи мыслей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скрытом содержании сновидения, которая ведет к числу 51; путь этот привел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к опасениям, которые вызывает возраст 51 год, в резком противоречии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теми доминирующими мыслями, которые самоуверенно "кидаются" годами.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"Non uixit" фраза: "так как П. его не понимает, то Ф.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спрашивает меня" и так далее показалась мне вначале ничего не значащей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вставкой. Когда затем толкование оказалось затруднительным, я вернулся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фразе и нашел от нее путь к детской фантазии, которая проявляется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мыслях, скрывающихся за сновидением, в качестве среднего узлового пункта.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произошло при помощи слов поэта: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"Редко вы понимали меня,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редко понимал вас и 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когда мы попадали в грязь,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тотчас же начинали понимать друг друга".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Каждый анализ дает примеры того, насколько необходимы для толкования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самые мелкие черты сновидения и как разрешение задачи замедляется,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внимание обращается на них лишь впоследствии. Такое же значение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толковании сновидений придавали мы и всякому малейшему оттенку словесного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выражения, текста сновидения, даже в тех случаях, когда перед нами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бессмысленный или недостаточный текст, мы считались и с этими недостатками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словесного выражения. Короче говоря, то, что, по мнению большинства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авторов, является произвольной и поспешно скомпонованной импровизацией,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считали всегда святым и неприкосновенным. Это противоречие нуждается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Последнее склоняется в нашу пользу, не уличая, однако, в неправоте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большинство авторов. С точки зрения наших новых взглядов на возникновение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все противоречия без остатка примиряются между собой. Нельзя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отрицать того, что при попытке репродукции мы искажаем сновидение;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видим опять-таки то, что мы называли вторичной и столь часто неверно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понимаемой обработкой сновидения со стороны инстанции нормального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мышления. Но само это искажение не что иное, как часть обработки, которой,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цензуре, закономерно подвергаются мысли, скрывающиеся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 Авторы замечали здесь явно действующую часть искажения;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удивляет она мало, так как мы знаем, что значительно более обширное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искажение, менее, однако, уловимое, избрало уже своим объектом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скрытых мыслей. Авторы заблуждаются только в том, что считают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произвольной модификацию сновидения при его припоминании и словесном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выражении, то есть полагают, что она не поддается толкованию и способна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ввести нас в заблуждение относительно познания сущности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умаляют значение детерминирования в сфере психического. Там нет ничего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произвольного. На любом примере можно показать, что вторая нить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 берет на себя определение элемента, не обусловленного первой.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хочу, например, совершенно произвольно задумать какое-нибудь число; это,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невозможно. Число, которое приходит мне на ум, односторонне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неизбежно обусловлено моими мыслями, которые, быть может, и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далеки от моего данного намерения. (Ср. "Психопатология обыденной жизни".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Рус. пер. в издании "Современные проблемы"). Столь же мало произвольны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изменения, претерпеваемые сновидением при редакции его в бодрствующем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состоянии. Они остаются в ассоциативной связи с содержанием,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которого занимают, и служат для указания нам пути к этому содержанию,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может быть опять-таки замещением другого.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анализе сновидений моих пациентов я обычно очень успешно произвожу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следующего рода испытание. Когда сообщенное сновидение представляется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вначале малопонятным, я прошу рассказчика повторять его мне. Повторение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редких случаях воспроизводит его в тех же словах. Те части,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приобрели измененное выражение, представляются мне тотчас же слабыми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местами маскировки сновидения, они служат мне тем, чем служили Гогену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вышитые знаки на одежде Зигфрида. С них-то и может быть начато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Моя просьба повторить еще раз сновидение предупреждает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рассказчика, что я собираюсь приложить особое усилие к его толкованию,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под влиянием чувства сопротивления он тотчас же предохраняет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слабые места, заменяя предательское выражение их каким-либо другим,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менее отдаленным. Он обращает тем самым мое внимание на измененное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выражение. По усилиям, с которыми защищается разрешение сновидения, я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судить о тщательности, с которой оно замаскировано.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Значительно менее правы авторы, настаивая на том сомнении, которым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суждение встречает сообщение сновидения. Сомнение это лишено всякой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интеллектуальной гарантии: наша память вообще не знает никаких гарантий,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же мы часто, гораздо чаще, чем это нужно с объективной точки зрения,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считаем нужным доверять ее показаниям. Сомнение в правильной передаче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или отдельных частей его представляет собою опять-таки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 цензуры сопротивления проникновению мыслей,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в наше сознание. Сопротивление это не всегда исчерпывается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вызываемыми им передвижениями и замещениями, оно в форме сомнения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устремляется затем на пропуски и на пробелы. Мы тем легче не замечаем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сомнения, что оно ради предосторожности никогда не обращается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интенсивные элементы сновидения, а всегда лишь на слабые и неясные.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знаем, однако, уже, что между мыслями, скрывающимися за сновидением,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самим сновидением совершается полная переоценка всех психических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ценностей; искажение было возможно лишь благодаря лишению ценности их,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 обычно в этом и иногда этим удовлетворяется. Если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какому-либо неясному элементу содержания сновидения присоединяется еще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сомнение, то мы, следуя указанию, можем подметить в нем непосредственный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продукт одной из отвергнутых мыслей. Здесь дело обстоит так же, как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крупного переворота в одной из республик древности или эпохи Возрождения.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Ранее господствовавшие аристократические и могущественные роды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подвергаются изгнанию, все высшие должности замещаются авантюристами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выскочками; в республике терпятся лишь совсем обедневшие и бессильные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члены или отдаленные родственники сверженных властелинов. Но и они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пользуются полными правами гражданства, и за ними установлен недоверчивый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неусыпный контроль. Место недоверия в этом примера занимает в нашем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сомнение. При анализе сновидения я требую поэтому, чтобы сообщающий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отрешился от всех градаций уверенности в точности передачи и малейшее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предположение, что то-то и то-то имело место в сновидении, считал бы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неоспоримую истину. Пока субъект при прослеживании какого-либо элемента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не исполнит это мое требование, до тех пор анализ не сдвинется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места. Пренебрежительное отношение к данному элементу оказывает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субъекта психическое воздействие, выражающееся в том, что ему никогда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придет на ум ни одно из нежелательных представлений, скрывающихся за ним.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Такое воздействие, в сущности, довольно неестественно; нас бы не удивило,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бы кто-нибудь возразил: было ли то-то и то-то в сновидении, я верно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знаю, но в связи с ним мне приходит в голову следующее. Но так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говорит никто, и именно это нарушающее анализ воздействие сомнения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заставляет считать его продуктом и орудием психического сопротивления.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Психоанализ вполне справедливо крайне недоверчив. Одно из его правил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гласит: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мешает продолжению работы, есть всегда сопротивление.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Забывание сновидений тоже остается до тех пор непонятным, пока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объяснению его не привлекается сила психической цензуры. Чувство, будто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 снилось очень многое, а запомнилась лишь ничтожная доля всего этого,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в целом ряде случаев свой особый смысл: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например, то, что хотя деятельность сновидения и длилась всю ночь,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оставила лишь одно короткое сновидение. Иначе невозможно сомнение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сновидение по пробуждении мало-помалу забывается. Очень часто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забываешь, несмотря на напряженные усилия запомнить. Я полагаю,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что, подобно тому как степень этого забывания обычно преувеличивается,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преувеличивается и связанная с пробелами в сновидении неполнота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знания. Все, что утрачено в содержании сновидения благодаря забыванию,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 восстановлено путем анализа; по крайней мере, в целом ряде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 на основании одного какого-либо сохранившегося обломка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отыскать, если не само сновидение, да и не о нем идет сейчас речь,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мысли, скрывающиеся за ним. Это требует большой затраты внимания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большого самообладания при анализе; это хотя и все, но тем не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 на то, что забывание сновидения достигает своей враждебной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Чрезвычайно убедительное доказательство тенденциозного, служащего целям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сопротивления характера забывания сновидений получается при анализе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рассмотрения предварительной стадия забывания. Ср. о намерении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забывании мою небольшую статью "О психическом механизме забывчивости"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"Monatsschrift fur Psyniatne und Neurologie", 1898. </w:t>
      </w:r>
      <w:r w:rsidRPr="00DB2183">
        <w:rPr>
          <w:lang w:val="ru-RU"/>
        </w:rPr>
        <w:t>Впоследствии она была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включена в психопатологию обыденной жизни".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Нередко случается, что при толковании всплывает неожиданно какая-либо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опущенная часть сновидения, которая до того считалась забытой. Эта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вырванная из забвения, почти всегда наиболее важна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существенна. Она стоит на ближайшем пути к разрешению сновидения и потому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подвергалась сопротивлению. Среди примеров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приведенных мной в предыдущих главах, имеется одно, к которому 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впоследствии/добавил еще одну часть содержания. Это сновидение о мести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моей нелюбезной спутнице; вследствие его отчасти циничного содержания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не подверг его толкованию. Пропущенное место гласит: " Я указываю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англичанам, на одну из книг и говорю: "It is from..." Но поправляюсь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тотчас же: "It is by..." Брат. замечает сестре: "0н сказал правильно".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Автокорректура в сновидении, которая удивляет многих, не заслуживает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особого интереса. Относительно ошибок в сновидении я приведу лучше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образчик из собственных воспоминаний. Девятнадцати лет я в первый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попал в Англию и провел целый день на берегу Irish Sea. Я был увлечен,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конечно, ловлей оставшихся после отлива морских животных и заинтересовался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раз морской звездой, как ко мне подошла прелестная маленькая девочка и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спросила</w:t>
      </w:r>
      <w:r w:rsidRPr="00250339">
        <w:rPr>
          <w:lang w:val="en-US"/>
        </w:rPr>
        <w:t xml:space="preserve">: "Is it a starfish? Is it alive?" </w:t>
      </w:r>
      <w:r w:rsidRPr="00DB2183">
        <w:rPr>
          <w:lang w:val="ru-RU"/>
        </w:rPr>
        <w:t>Я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ответил</w:t>
      </w:r>
      <w:r w:rsidRPr="00250339">
        <w:rPr>
          <w:lang w:val="en-US"/>
        </w:rPr>
        <w:t>: "Yes, he is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alive"114. Ho мне стало стыдно своей ошибки, и я повторил фразу правильно.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место ошибки, совершенной мной тогда, сновидение ставит другую, в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которую тоже легко впасть немцу. </w:t>
      </w:r>
      <w:r w:rsidRPr="00250339">
        <w:rPr>
          <w:lang w:val="en-US"/>
        </w:rPr>
        <w:t>"Das Buch ist uon Schiller" ("</w:t>
      </w:r>
      <w:r w:rsidRPr="00DB2183">
        <w:rPr>
          <w:lang w:val="ru-RU"/>
        </w:rPr>
        <w:t>Это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книга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Шиллера") следует перевести при помощи не from, a by 115.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сновидения производит эту замену потому, что from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созвучию с немецким прилагательным fromm (благочестивый) допускает самое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широкое сгущение, нас после всего того, что мы слыхали о намерениях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и о ее неразборчивости в выборе средств, удивить не может.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же означает, однако, это невинное воспоминание о морском береге?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показывает на возможно более невинном примере, что я неверно употребляю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член в определении рода (he вместо it). Это один из ключей к разрешению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могу, впрочем, подкрепить доказательство того, что забывание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результатом сопротивления при помощи demonstratio ad oculos.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 сообщает, что ему что-то снилось, но что он бесследно забыл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Я приступаю к анализу, наталкиваюсь на сопротивление,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разъясняю кое-что пациенту, помогаю ему советами и увещаниями примириться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какой-то неприятной ему мыслью. Едва это ему удалось, как он восклицает: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 я теперь вспомнил, что мне приснилось!" То же сопротивление,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мешало ему в эти дни работать, заставило его и забыть сновидение. Я помог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 преодолеть это сопротивление и в то же время вспомнить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Точно так же и пациент, достигнув известного пункта работы,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вспомнить сновидение, виденное им три, четыре и более дней назад и сразу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позабытое.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Психоаналитический опыт дает нам и другое доказательство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забывание сновидений зависит гораздо больше от сопротивления, чем от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большой пропасти, которая разделяет состояние сна и бодрствования,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полагает большинство авторов. Со мной, как и с другими аналитиками,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и с пациентами, пользующимися лечением психоанализом, случается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нередко, что мы, проснувшись благодаря сновидению, тотчас же вслед за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полном обладании своей мыслительной деятельностью приступаем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толкованию сновидения. Я лично в таких случаях не успокаивался до тех пор,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не разъяснял вполне своего сновидения; тем не менее бывало нередко,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по пробуждении я так же забывал толкование сновидения, как 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содержание, хотя и сознавал превосходно, что мне что-то снилось и что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истолковал свое сновидение. Значительно чаще сновидение уносило в забвение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результат толкования, прежде чем духовной деятельности удавалось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зафиксировать сновидение в памяти. Между этим толкованием и бодрствующим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мышлением нет, однако, той психической пропасти, которой исключительно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исследователи пытаются объяснить толкование сновидений. ЕслиМор-тон Прэнс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(105) возражает против моего толкования забывания сновидений, что это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специальный случай амнезии диссоциированных душевных состояний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невозможность применить мое толкование этой специальной амнезии к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типам последней доказывает его непригодность и для разрешения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ближайших задач, то этим он напоминает лишь читателю, что он во всем своем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исследований таких диссоциированных состояний никогда даже не пытался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динамическое объяснение этих явлений. Иначе он заметил бы, что оттеснение,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также и вызываемое им сопротивление представляет собой причину как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диссоциаций, так и амнезии их психического содержания.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сновидения столь же мало забываются, как и другие душевные акты,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отношении их фиксации в памяти они должны быть поставлены наравне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другими психическими функциями, показывает мне наблюдение, которое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 при написании этого сочинения. У меня было записано очень много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собственных сновидений, которые я в свое время по разным причинам почти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совсем не подвергал толкованию. Некоторые из них год или два спустя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попытался истолковать с целью раздобыть материал для иллюстрации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утверждений. Эта попытка во всех без исключения случаях мне удавалась;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готов утверждать, что это толкование было легко в течение долгого времени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спустя, в течение которого сновидения были свежими переживаниями; я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объяснить это тем, что я с тех пор преодолел различного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сопротивление, оказывавшее в то время тормозящее действие. При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последующих толкованиях я сравнивал тогдашние результаты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сновидениями, с нынешними, значительно более богатыми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содержанием, и не находил никакой перемены. Вскоре, однако, я перестал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удивляться этому: я подумал, что у своих пациентов я уже давно научился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точно так же и с таким же успехом толковать сновидения, которые они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случайно рассказывали, как будто это были сновидения прошедшей ночи.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обсуждении сновидений о страхе я сообщу два примера такого позднего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толкования. Когда я первый раз произвел такой опыт, я руководствовался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обоснованным предположением, что со сновидением и тут дело обстоит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же, как с невротическим симптомом. Подвергая психоанализу невротика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истерика, я стараюсь найти объяснение симптомам, не только имеющимся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наличии в настоящее время и приведшим его ко мне, но и прежним, давно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 преодоленным;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последняя задача в большинстве случаев, как это ни кажется на первый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взгляд странным, значительно легче. Уже в "Исследовании истерии",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появившемся в печати в 1895 г., я сообщил разъяснение первого припадка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истерического страха, испытанного 45-летней женщиной в возрасте 18 лет.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Вне связи с изложением я приведу здесь еще несколько указаний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сновидений, которые, быть может, помогут ориентироваться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читателю, желающему проконтролировать меня анализом своих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Едва ли кто-нибудь думает, что толкование сновидений - дело очень простое.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для фиксирования эн-доптических и других явлений, обычно ускользающих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внимания ощущений, необходима известная опытность, несмотря на то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 один психический мотив не сопротивляется этой группе восприятии.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Овладеть "нежелательными представлениями" неизмеримо труднее. Кто захочет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сделать это, тот проникнется ожиданиями, о которых идет речь на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страницах; следуя даваемым мной указаниям, он будет стараться подавлять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во время работы всякую критику, всякую предвзятость, всякое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аффективное или интеллектуальное пристрастие. Он будет помнить правило,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выставленное Клодом Бернаром для работающих в физиологической лаборатории: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работай как зверь! - то есть не только так же прилежно, но и так же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заботясь о результатах. Кто последует этому правилу, тому задача эта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покажется уже такой трудной. Кроме того, толкование сновидения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 сразу; нередко чувствуешь, что твоя аналитическая способность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истощена, что сновидение в этот день не скажет тебе ничего уже больше;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самое лучшее - бросить и продолжить работу на следующий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день. Тогда другая часть содержания сновидения сможет привлечь к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внимание, и будет найден доступ к новому слою мыслей,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Труднее всего внушить новичку в толковании сновидений то, что его работа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 не завершается, когда он находит исчерпывающее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остроумное, связное и разъясняющее ему все элементы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содержания. То же сновидение может допустить еще и Другое толкование,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сразу не удавшееся. Я вполне согласен с тем, что очень трудно составить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представление об обилии в нашем мышлении бессознательных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упорно старающихся найти себе выражение, и что не менее трудно поверить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способность деятельности сновидения многосмысленной формой выражения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всякий раз как бы убивать зараз семь мух, все равно как портновский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подмастерье в сказке. Читатель будет склонен всегда упрекнуть автора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он попусту расточает свое остроумие, но впоследствии он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убедится в своей ошибке.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 вопрос о том, может ли быть истолковано каждое сновидение, 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ответить отрицательно. Не нужно забывать того, что при толковании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бороться с психическими силами, повинными в искажении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Ввиду этого - просто вопрос соотношения сил, может ли субъект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преодолеть внутреннее сопротивление своим интеллектуальным интересом,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способностью к самообладанию, своими психическими познаниями и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опытностью в толковании сновидений. До некоторой степени это возможно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всегда: почти всегда субъекту удается убедиться в том, что сновидение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осмысленный феномен, а также в большинстве случаев и догадаться о сущности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смысла. Очень часто последующее сновидение дает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констатировать правильность и продолжить толкование предыдущего. Целый ряд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продолжающихся несколько недель или месяцев, покоится часто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одинаковом базисе; все они должны быть подвергнуты толкованию сообща.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следующих друг за другом сновидениях можно нередко подметить,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центральным пунктом одного служит то, на что в другом имеется лишь неясное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указание и, наоборот, так что оба таких сновидения дополняют друг друга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толковании. То, что различные сновидения одной и той же ночи должны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рассматриваться при толковании как одно целое, я доказал уже на примерах.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сновидениях, допускающих самое наглядное толкование, приходится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оставлять какую-либо часть неразъясненной, так как при толковании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замечаем, что там имеется клубок мыслей, который не внес никаких новых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в содержание сновидения. Это пуповина сновидения, то место,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оно соприкасается с неопознанным. Мысли, которые скрываются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и которые всплывают при его толковании, должны оставаться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незавершенными и расходиться во все стороны сетевидного сплетения нашего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мышления. Над самой густой частью этой сети и возвышается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Возвращаемся к забыванию сновидений. Мы не сделали еще из него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важного вывода. Если бодрствующее состояние обнаруживает несомненное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намерение забыть сновидение, образованное во время сна, либо целиком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пробуждении, либо же частями в течение дня, и если главным виновником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забывания мы считаем психическое сопротивление сновидению,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ночью сделало свое дело по отношению к последнему, то возникает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вопрос, что же, в сущности, вопреки этому сопротивлению дало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образоваться сновидению. Возьмем наиболее крайний случай,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бодрствование устраняет сновидение, как будто его вообще не было. Если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мы примем во внимание деятельность психических сил, то должны будем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сказать, что сновидение вообще бы не образовалось, если бы сопротивление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 было бы столь же упорно, как днем. Отсюда следует, что сопротивление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 утрачивает часть своей силы. Мы знаем, что оно не было устранено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целиком: мы нашли следы его участия в искажении сновидения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последнего. Но мы видим ясно, что ночью оно было не так упорно, что именно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этому ослаблению сопротивления и образовалось сновидение; 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легко понимаем, что оно, будучи восстановлено по пробуждении во всей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полноте своей силы, тотчас же устраняет то, что приходилось ему допускать,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оно было чересчур слабо. Описательная психология учит нас,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главнейшим условием образования сновидений является сонное состояние души;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могли бы пояснить это следующим: состояние сна дает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сновидений, понижает и ослабляет эндопсихическую цензуру.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испытываем, конечно, искушение считать это положение единственно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возможным выводом из факта забывания сновидений и вывести из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дальнейшие заключения относительно распределения энергии в состоя-ниях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бодрствования. Но пока мы этого делать не будем. Углубившись немного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психологию сновидения, мы узнаем, что допущение образования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 охарактеризовано еще и иначе. Сопротивления осознаванию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сновидением, можно избегнуть и без понижения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интенсивности. Очевидно, что оба момента, благоприятствующие образованию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ослабление и обход сопротивления возможны благодаря состоянию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сна. Пока мы прервем обсуждение этого вопроса, чтобы скоро вновь вернуться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нему.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Есть еще другой ряд возражений против нашего метода толкования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которыми мы должны заняться сейчас. Мы поступаем ведь следующим образом: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опускаем все целевые представления, господствующие обычно над нашим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мышлением, обращаем свое внимание на какой-либо элемент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замечаем, какая из наших нежелательных мыслей соответствует ему. Затем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берем следующую составную часть содержания сновидения, повторяем над 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ту же работу и, не обращая внимания на тот путь, на который увлекают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мысли, устремляемся вслед за ними. При этом мы все время твердо уверены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том, что в конце концов без всякого содействия с нашей стороны мы придем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мыслям, из которых возникло сновидение. Против этого критика возражает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приблизительно следующее. В том, что каждый элемент сновидения приводит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чему-либо определенному, нет ничего удивительного. С каждым представлением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что-либо связать по ассоциации;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странно только, что при этом бесцельном и произвольном мышлении доходят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раз до мыслей, скрывающихся за сновидением. По всей вероятности,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просто самообман; от одного элемента следуют по ассоциативной цепи до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пор, пока она без всякой видимой причины неожиданно не обрывается;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включается второй элемент, то вполне естественно, что первоначальная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неограниченность ассоциации претерпевает сужение. Прежняя нить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свежа еще в памяти и потому при анализе второго представления легче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найти отдельные мысли, которые имеют нечто общее и со звеньями первой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цепи. При этом аналитик уговаривает себя, что ему удалось найти мысль,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служит узловым пунктом между двумя элементами онови-дения.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при соединении мыслей позволяют себе всякие вольности 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сущности, исключают лишь переходы от одного представления к другому,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вступающие в силу при нормальном мышлении, то, в конце концов, не трудно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из ряда "промежуточных мыслей" состряпать что-нибудь, что именуется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мыслями, скрывающимися за сновидением, и выдается бездоказательно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психический базис сновидения. Во всем тут, однако, царит произвол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остроумное использование случайности, и каждый, кто решится на такого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бесцельный труд, сумеет дать любое толкование любому сновидению.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ответ на такие возражения мы можем сослаться на впечатления от вашего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сновидений, на неожиданную и примечательную связь с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элементами сновидения, которая обнаруживается при прослеживании отдельных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представлений, и на невероятность того, что нечто, что так исчерпывающе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 раскрывает сновидение, как наше толкование может быть достигнуто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иначе, чем раскрытием ранее составленных психических соединений. В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защиту мы могли бы сказать еще, что наш метод толкования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идентичен с методом "разрешения" истерических симптомов, где правильность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метода подтверждается появлением и исчезновением симптомов, где,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разъяснение текста опирается на сопутствующие иллюстрации. Мы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имеем, однако, основания избегать проблемы, каким образом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прослеживанию произвольно и бесцельно развивающейся цепи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достигается вполне определенная цель, - эту проблему мы можем, хотя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разрешить, но зато всецело устранить.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Дело в том, что, безусловно, неправильно утверждение, будто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прослеживаем бесцельный ход представлений, если, как при толковании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заставляем появляться наружу нежелательные представления.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доказать, что мы всегда можем отказываться лишь от известных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целевых представлений и что вместе с исчезновением последних появляются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неизвестные, или, как мы их неправильно называем, бессознательные целевые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которые и обусловливают затем течение нежелательных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представлений. Мышления без целевых представлений, благодаря воздействию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собственной душевной жизни, вообще не существует: я не знаю даже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при каких со-стояниях психической неуравновешенности оно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мыслимо. Психиатры слишком рано отказались здесь от прочности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сети. Я знаю, что беспорядочный ход мыслей, лишенный целевых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представлений, столь же редко проявляется при образовании истерии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паранойи, как и при образовании или толковании сновидений. При эндогенных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заболеваниях116 он вообще, может быть, не имеет места;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бред умалишенных, по остроумному предположению Лёре, вполне осмыслен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непонятен для нас лишь благодаря его отрывочности. При своих наблюдениях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приходил к аналогичным заключениям. Бред - результат деятельности цензуры;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не дает себе больше труда скрывать эту деятельность и вместо того,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способствовать переработке, беспощадно отбрасывает все, что идет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 нее; остающееся и кажется нам непонятным и бессвязным "7.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Свободное передвижение представлений по любой ассоциативной цепи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проявляется, быть может, при деструктивных органических мозговых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процессах; что разумеется под этим, при психоневрозах может быть раз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навсегда объяснено воздействием цензуры на ряд мыслей, который выдвигается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передний план продолжающими быть скрытыми целевыми представлениями. См.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блестящее доказательство этого положения у К. Юнга. "К психология dementia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praecox" (раннего слабоумия). Несомненным признаком ассоциации, лишенной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целевых представлений, считалось то, когда появляющиеся представления (или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образы) связывались, по-видимому, между собой узами так называемых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поверхностных ассоциаций, то есть при помощи созвучия, словесной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двусмысленности, совпадения по времени вне отношения к смыслу, словом,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всех тех ассоциаций, которыми мы пользуемся в анекдотах и в игре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слов. Этот признак относится к тем соединениям мыслей, которые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элементов содержания сновидений приводят нас к "коллатералям",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отсюда уже к истинным мыслям, скрывающимся за сновидениями; во многих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анализах мы встречались с примерами этого, и они, вполне естественно,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были вызывать наше удивление. Ни одна ассоциация не считалась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ничтожной, ни одна острота не казалась настолько незначительной,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не послужить мостом от одной мысли к другой. Однако правильное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понимание такой снисходительности не представляет труда. Всякий раз,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какой-нибудь психический элемент связывается с другим при помощи странной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поверхностной ассоциации, имеется еще и другая более естественная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глубокая связь между тем и другим, претерпевающая сопротивление цензуры.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Гнет цензуры, а не устранение целевых представлений служит причиной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преимущественного господства поверхностных ассоциаций118. Поверхностные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ассоциации замещают в изображении более глубокие, когда цензура делает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недоступными эти нормальные пути соединения. Это похоже на то, как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какая-нибудь катастрофа, например, наводнение, преграждает в горах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большие широкие дороги; сообщение поддерживается тогда по неудобным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крутым пешеходным тропинкам, по которым бродит обычно только охотник.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Тут можно различить два случая, которые, в сущности, сливаются воедино.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цензура направляется лишь против соединения двух мыслей,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каждая в отдельности не возбуждает ее протеста. Тогда обе мысли входят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 по очереди; их связь остается скрытой, но зато мы замечаем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поверхностную связь между ними, которая иначе не пришла бы нам в голову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обычно исходит из другого пункта комплекса представлений, чем тот,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которого исходит подавленное, но существенное предоставление.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 мысли сами по себе ввиду своего содержания подлежат цензуре;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обе они предстают не в правильной, а в модифицированной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форме: мысли, заменяющие их, избираются таким образом, что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поверхностной ассоциации выражают ту существенную связь, в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находятся заменяемые ими мысли. Под гнетом цензуры в обоих случаях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происходит смещение с нормальной естественной ассоциации к поверхностной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представляющейся абсурдной.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Учитывая это смещение, мы спокойно доверяемся при толковании сновидения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поверхностной ассоциации. Те же соображения относятся, разумеется,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 случаю, когда поверхностные ассоциации проявляются в самом содержании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как, например, в обоих сновидениях, сообщенных Мори (см. выше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pelerinage - Pelletier - pelle, километр - килограмм - Гилоло - лобелия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Лопец - лото). Ид анализов невротиков я знаю, какое воспоминание находит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обычно выражение при этом: воспоминание о чтении энциклопедического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словаря (и словаря вообще), из которого большинство в период зрелости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удовлетворяет свое любопытство относительно раскрытия половых тайн.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Психоанализ неврозов широко пользуется обоими этими положениями: как тем,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 устранением сознательных целевых представлений господство над ходом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переходит на таковые же скрытые, так и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поверхностные ассоциации лишь заменяют собой подавленные и более глубокие;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оба эти положения служат даже основой всей техники этого психоанализа.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я заставляю пациента отбросить все размышления и рассказать мне,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 ему в голову, то я предполагаю при этом, что он не может отогнать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себя представлений о цели лечения, и считаю себя вправе заключить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отсюда, что все то мнимо невинное и произвольное, о чем он мне сообщает,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стоит в связи с его болезненным состоянием. Второе целевое представление,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котором пациент не догадывается, это представление обо мне. Полная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оценка и подробное рассмотрение этого вопроса относится ввиду этого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изложению психоаналитической техники как терапевтического метода. И тут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подошли к одному из пунктов, выходящих за пределы проблемы толкования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Лишь одно возражение из всех вышеуказанных действительно справедливо: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мы вовсе не должны переносить в деятельность сновидения всех элементов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последнего. При толковании в бодрствующем состоянии мы идем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пути, который от элементов сновидения ведет обратно к мыслям, скрывающимся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ним. Деятельность сновидения шла обратным путем, и вовсе не так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вероятно, что эти пути доступны и в обратном направлении. При ближайшем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рассмотрении оказывается, что в бодрствующем состоянии мы прокладываем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пути через новые соединения мыслей, и пути эти то тут, то там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соприкасаются с промежуточными мыслями, скрывающимися за сновидениями.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видим, как свежий материал дневных мыслей включается в ряды толкования;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и повышенное сопротивление заставляет нас искать новых,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отдаленных обходных путей. Число и характер промежуточных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появляющихся днем, не имеет, однако, ровно никакого значения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психологическом отношении, если только они ведут нас по направлению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искомым мыслям, лежащим в основе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б) Регрессия. Теперь, оградив себя от возможных возражений или, по крайней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мере, указав, откуда брать орудия для защиты от них, мы можем перейти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 к психологическому исследованию, к которому мы уже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долго подготавливались. Резюмируем же, прежде всего, выводы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нашего предшествующего изложения. Сновидение - полноценный психический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акт; его движущей силой служит стремящееся к удовлетворению желание;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скрытая форма последнего, а также и многочисленные странности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абсурдности сновидения проистекают от воздействия психической цензуры,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испытывает оно при своем образовании; помимо необходимости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избегнуть цензуры, его образованию способствует необходимость сгущения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материала, степень изобразительности, а иногда и стремление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принять рациональную форму. От каждого из этих условий путь ведет далее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психологическим требованиям; необходимо подвергнуть рассмотрению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взаимозависимость мотива желания и четырех этих условий, а также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последних между собой и, наконец, включить сновидение в общее целое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начале этой главы мы сообщили сновидение, чтобы напомнить о загадке,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разрешение которой нам еще предстоит. Толкование этого сновидения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горящем ребенке не доставило нам никаких трудностей, хотя и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произведено не совсем согласно нашему методу. Мы задались вопросом, почему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субъекту вообще что-то приснилось, вместо того чтобы он проснулся,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увидели, что мотивом сновидения послужило желание представить себе еще раз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живым. Что тут играет роль еще одно желание, мы увидим ниже.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мыслительный процесс сна превратился в сновидение, прежде всего,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ради осуществления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Помимо последнего остается только одна особенность, отличающая оба вида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жизни. Мысль, скрывающаяся за сновидением, гласит: я вижу свет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комнате, в которой лежит тело. Быть может, упала свеча и ребенок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загорелся. Сновидение передает в неизмененном виде результат этой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изображает его в форме ситуации, которая должна быть воспринята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настоящем времени и в качестве переживания в состоянии бодрствования.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является, однако, общей и характернейшей особенностью сновидения; мысль,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обычно желаемая, объективируется в сновидении, изображается в виде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ситуации или, как нам кажется, нами переживается. Чем же объясняется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характерная особенность сновидения, или, выражаясь скромнее, каким образом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включить сновидение в общую цепь психических явлений?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ближайшем рассмотрении мы замечаем, что в изобразительной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обнаруживаются две почти независимые друг от друга черты.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Первая - это изображение в форме настоящей ситуации с опущением "быть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может", "вероятно". Вторая - превращение мысли в зрительные образы и речь.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Преобразование, испытываемое мыслями, скрывающимися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тому что выражаемое ими ожидание переносится в настоящее время,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сновидении как раз не особенно бросается в глаза.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обусловливается особой, в сущности лишь второстепенной, ролью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желания в этом сновидении. Возьмем другое сновидение,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желание не отличается от продолжения бодрствующей мысли во сне,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об инъекции Ирме. Здесь в мысли, получающей изображение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мы находим желательное наклонение: ах, если бы Отто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виноват в болезни Ирмы! Сновидение устраняет желательное наклонение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заменяет его настоящим временем: да, Отто виноват в болезни Ирмы. Это,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первое из превращений, которое и свободное от искажений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производит с мыслями, скрывающимися за ним. На этой первой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особенности сновидения мы, однако, долго останавливаться не будем.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покончим с ней, указав на сознательную фантазию, на дневное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точно так же поступает с кругом своих представлений. Если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Жуайезу Доде праздно разгуливает по улицам Парижа в то время, как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дочери думают, что он на службе, то он тоже в настоящем, времени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фантазирует о всевозможных событиях и случайностях, которые помогут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найти должность. Таким образом, сновидение пользуется настоящим временем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точно так же и с тем же правом, как и сознательная фантазия. Настоящее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- категория, в которой желание изображается в осуществленной форме.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сновидения, в отличие от сознательной фантазии, характерна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особенность, та, что представления не продумываются, а превращаются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чувственно воспринимаемые образы, в которые грезящий верит и которые,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 кажется, он переживает. Добавим, однако, что не во всех сновидениях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имеется превращение представлений в образы; есть сновидения,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состоят только из мыслей, но за которыми все же нельзя отрицать характера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Мое сновидение "ав-тодидаскер" - как раз такое: в нем имеется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едва ли больше чувственных элементов, чем если бы я продумал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днем, наяву. Кроме того, в каждом более или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продолжительном сновидении есть элементы, которые не претерпевают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превращения и которые попросту продумываются или осознаются, как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привыкли к тому в бодрствующем состоянии. Далее, мы тут же обратим наше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внимание на то, что такое превращение представлений в чувственные образы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производится не только сновидением, но в равной мере и галлюцинациями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видениями, которые наблюдаются либо в здоровом состоянии, либо же являются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симптомами психоневрозов ш. Короче говоря, взаимоотношение,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рассматриваемое нами, отнюдь не носит исключительного характера;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несомненно, однако, что эта особенность сновидения кажется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примечательной, так что мы не можем представить себе сновидение без нее.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Понимание этой особенности требует, однако, особенного разъяснения.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всех замечаний относительно теории сновидения у различных ученых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приведу здесь одно, которое представляется мне безусловно справедливым.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Великий Фех нер (25) в своей "Психофизике" высказывает по поводу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следующее предположение: поле действий у сновидения иное,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нежели у бодрствующего мышления. Ни одна другая гипотеза не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возможности уяснить себе специфические особенности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Тем самым мы подходим к идее психической локаль кости. Мы оставим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в стороне то, что душевный аппарат, о котором здесь идет речь,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известен нам в качестве анатомического препарата, и постараемся избегнуть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искушения определить психическую локальность в каком-либо анатомическом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смысле 120. Мы останемся на психологической почве и представим себе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только, что инструмент, служащий целям душевной деятельности,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чем-то вроде сложного микроскопа, фотографического аппарата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Психическая локальность соответствует той части этого аппарата, в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осуществляется одна из предварительных стадий образа. В микроскопе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подзорной трубе это, как известно, лишь идеальные точки и плоскости,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не расположено никаких конкретных составных частей аппарата.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Просить извинения за несовершенство этих и всех аналогичных сравнений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считаю излишним. Они должны лишь помочь нашей попытке разъяснить всю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сложность психической деятельности: мы разложим ее на отдельные части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поставим их в соответствие отдельным частям аппарата. Попытка определить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структуру душевного инструмента при помощи такого разложения, насколько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мне известно, никогда не производилась. Она кажется мне безусловно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невинной. Я полагаю, что мы можем дать полную свободу нашим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предположениям, если только сохраним при этом наш трезвый рассудок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сочтем остов за здание. Так как нам для приближения к неизвестному нужны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вспомогательные представления, то, прежде всего, мы выставим наиболее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конкретные и грубые предположения.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представляем себе, таким образом, психический аппарат в виде сложного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инструмента, составные части которого мы назовем инстанциями, или,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наглядности ради, системами. Далее, предположим, что эти системы находятся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постоянном пространственном соотношении друг с другом, все равно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расположены, например, различные системы оптических стекол в подзорной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трубе. Строго говоря, нам вовсе не нужно предлагать какое-либо реальное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пространственное расположение психических систем. Достаточно,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какой-либо определенный порядок создается тем, что при известных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процессах возбуждение с определенной последовательностью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времени проходит по всем этим системам. Эта последовательность при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процессах может претерпевать изменения, эту возможность необходимо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допустить. Составные части аппарата мы краткости ради будем называть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"У-системами".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Первое, что нам бросается в глаза, это то, что этот аппарат, состоящий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^-систем, имеет определеннее направление. Вся наша психическая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исходит из (внутренних или внешних) раздражении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заканчивается иннервациями. Тем самым мы утверждаем, что у аппарата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имеются два конца, чувствующий и моторный. На чувствующем находится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система, получающая восприятия, на моторном - другая, раскрывающая шлюзы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движения. Психический процесс протекает всегда от воспринимающего конца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моторному. Общая схема психического аппарата представляется,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в следующем виде: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является, однако, лишь осуществлением давно уже знакомого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требования, чтобы психический аппарат по конструкции напоминал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рефлекторный аппарат. Рефлекторный процесс служит образцом всякой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Предположим, что на воспринимающем конце совершается какая-либо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дифференциация. Восприятия, получаемые нами, оставляют в нашем психическом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аппарате след, который мы назовем "воспоминанием". Функция, относящаяся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воспоминанию, именуется памятью. Если мы серьезно отнесемся к намерению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связать психические процессы с системами, то воспоминания предстанут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в виде продолжительных изменений отдельных элементов систем. В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 возникает, однако, затруднение: система должна сохранять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точности изменения своих элементов и в то же время должна быть готова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восприятию новых поводов к изменениям. Согласно принципу, руководящему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нашим опытом, мы распределим обе эти функции на различные системы.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предположим, что первая система аппарата получает восприятия, 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сохраняет их и не обладает, следовательно, памятью, и что за 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расположена вторая система, превращающая мгновенные раздражения первой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прочные следы воспоминания. Тогда картина нашего психического аппарата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представится в следующем виде: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знаем, что восприятия, действующие на систему В, оставляют в нас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свое содержание, но и еще нечто. Восприятия представляются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связанными друг с другом в памяти, связью их служит, главным образом,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совпадение во времени. Это мы называем фактом ассоциации. Ясно, что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 В не обладает памятью, то она не может сохранять и следов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ассоциации; отдельные элементы В были бы парализованы в своих функциях,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бы новому восприятию помешал остаток прежней связи. Основой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ассоциации нам приходится считать скорее систему воспоминаний. Факт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ассоциации состоит тогда в том, что вследствие воздействия сопротивления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раздражение от одного из элементов Р передается второму, а не третьему 121.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 ближайшем рассмотрении мы считаем нужным предположить наличие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одной, а нескольких систем Р, в которых одно и то же раздражение,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переданное элементами В, претерпевает различное фиксирование. Первая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систем Р будет содержать в себе фиксацию ассоциации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одновременности, в следующих же тот же самый материал будет расположен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 видам совпадения, так что эти последующие системы изобразят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соотношения подобия и пр. Излишне, конечно, выяснять психическое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системы. Характеристика ее заключается в тесной связи ее с элементами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сырого материала воспоминаний, иначе говоря, согласно более исчерпывающей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теории, в модификациях сопротивления по отношению к этим элементам.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Включим сюда одно замечание общего характера, указывающее, быть может,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нечто важное. Система В, не способная сохранять изменения, то есть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обладающая памятью, дает нашему сознанию все многообразие чувственных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восприятии. Напротив того, наши воспоминания, не исключая и самых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глубоких, сами по себе бессознательны. Их можно довести до сознания; 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 сомнению, что именно в бессознательном состоянии они проявляют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свое действие. То, что мы называем нашим характером, основывается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воспоминаниях о впечатлениях, как раз о тех, которые оказали на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сильное действие, на впечатлениях нашей ранней молодости,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никогда не доходящих до сознания. Когда эти воспоминания доходят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сознания, они не обнаруживают никакого чувственного характера или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всяком случае очень ничтожный по сравнению с восприятиями. Если бы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было доказать, что память и качество взаимно исключают друг друга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сознания в "Фи"-системах, то мы могли бы установить условия раздражения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мы говорили до сих пор о конструкции чувствующего конца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аппарата, не имело отношения к сновидению и к выводимым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психологическим данным. Для уяснения же характера другой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аппарата сновидение может послужить нам источником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доказательств. Мы видели, что не можем объяснить образование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допущения наличия двух психических инстанций, из которых 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подвергает деятельность другой строгой критике, результатом чего и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недопущение в сознание.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Критикующая инстанция, говорили мы, ближе соприкасается с сознанием, чем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критикуемая. Она, точно ширма, стоит между последней и сознанием.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нашли, далее, основание отождествить критикующую инстанцию с тем,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направляет нашу бодрствующую жизнь и обусловливает нашу свободную,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сознательную деятельность. Если мы эти инстанции заменим в духе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гипотезы системами, то благодаря только что упомянутому заключению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критикующая система отодвинется к моторному концу. Занесем обе эти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нашу схему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выразим их наименованиями их отношение к сознанию.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Последнюю из систем на моторном конце мы называем предсознательной,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указать на то, что процессы раздражения в ней без всякой дальнейшей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задержки могут доходить до сознания, если удовлетворены помимо этого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некоторые условия, например, достижение известной степени интенсивности,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некоторое распределение той функции, которая именуется вниманием и т.п.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одновременно и та система, в руках которой имеется ключ к произвольной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моторности. Систему позади нее мы называем бессознательной, так как она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другого доступа к сознанию, кроме как через посредство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предсознательной; при этом прохождении ее процессу раздражения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претерпевать различного рода изменения.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 какой же из этих систем отнесем мы образование сновидений? Простоты ради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отнесем ее к системе Бзс. В дальнейшем изложении мы увидим, правда,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не совсем правильно, что образование сновидений вынуждено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соприкасаться с мыслями, относящимися к системе предсознательного. Говоря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желании сновидения, мы увидим, однако, что движущая сила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исходит из системы Бзс. Ввиду именно этого мы и берем исходным пунктом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бессознательную систему. Это возбуждение сновидения, подобно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всем другим раздражениям, обнаруживает стремление проникнуть в систему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Прс., а оттуда проложить путь и в сознание.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Наблюдения показывают, что днем путь, ведущий из предсознательного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сознание, закрыт для мыслей, скрывающихся за сновидением,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цензуре сопротивления. Ночью же они прокладывают себе путь к сознанию.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Возникает, однако, вопрос, каким образом и вследствие какого их изменения?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это происходило бы вследствие того, что ночью ослабевает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сопротивление, которое находится на границе бессознательного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предсознательного, то мы получали бы сновидения в материале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представлений, которые не носили бы интересующего нас галлюцинаторного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Ослабление цензуры между системами Бзс. и Прс. могло бы объяснить,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образование лишь таких сновидений, как "автодидаскер",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отнюдь, например, не сновидение о горящем ребенке, которое мы поставили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начале этой главы, как отражающее основную проблему.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происходит в галлюцинаторном сновидении, мы можем выразить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следующим образом. Раздражение протекает обратным путем. Вместо моторного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конца аппарата оно устремляется к чувствующему и достигает наконец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восприятии. Если направление, по которому протекает в бодрствующем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психический процесс из бессознательного, мы назовем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про-гредиентным, то характер сновидения мы должны будем назвать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регредиентным.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Эта регрессия является, безусловно, одной из важнейших психологических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особенностей процесса сновидения; но мы не должны все же забывать, что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свойственна не только сновидению. Намеренное воспоминание и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частичные процессы нашего нормального мышления соответствуют обратному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отодвиганию какого-либо сложного акта представлений к сырому материалу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воспоминаний, лежащих в его основе. В бодрствующем состоянии, однако,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образное отодвигание никогда не идет дальше воспоминаний, оно 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вызвать галлюцинаторного оживления воспринятых образов. Почему же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дело обстоит иначе? Когда мы говорили о процессе сгущения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мы не могли избегнуть предположения, что интенсивность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представлений благодаря деятельности сновидения переносится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на другое. По всей вероятности, это изменение психического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дает возможность занять систему В вплоть до полной чувственной живости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обратном направлении.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надеюсь, что мы далеки от того, чтобы заблуждаться относительно значения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положений. Мы ограничились только тем, что дали наименование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необъяснимому явлению. Мы говорили о регрессии, когда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превращается обратно в чувственный образ, из которого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когда-то составилось. Но к чему наименование, когда оно ничего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разъясняет? Я полагаю, однако, что название "регрессия" оказывает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 постольку, поскольку оно связывает известный нам факт со схемой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аппарата, имеющего определенное направление.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Эта схема разъясняет нам еще одну особенность образования сновидений.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 сновидения рассматривать как регрессию внутри предположенного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аппарата, то становится понятным тот эмпирически установленный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факт, что все соотношения мыслей исчезают при деятельности сновидения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находят себе лишь неотчетливое, смутное выражение. Эти соотношения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содержатся не в первых системах Р нашей схемы, а в последующих;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регрессии вплоть до воспринятых образов они утрачивают свое выражение.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 мыслей, скрывающихся за сновидением, утрачивается при регрессии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сырому материалу.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Вследствие каких же изменений становится возможной регрессия, невозможная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днем? Здесь идет речь, вероятно, об изменении распределения энергии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отдельных системах, благодаря которому они становятся более или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доступными для прохождения возбуждения;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в любом таком аппарате тот же самый эффект мог бы быть достигнут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одним рядом таких изменений. Тут тотчас же возникает, конечно,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 о состоянии сна и тех изменениях, которые вызывает он на чувствующем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 аппарата. Днем совершается постоянное устремление из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^-восприятии к мотор-ности; ночью оно прекращается и не может ставить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преград обратному течению раздражении. Это то самое "изолирование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внешнего мира", которое, по теории некоторых авторов, должно разъяснять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психологический характер сновидения. Однако при объяснении регрессии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приходится считаться с другими регрессиями, совершающимися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болезненных состояниях бодрствования. Эти формы разрушают выставленное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положение. Несмотря на непрерывное чувствующее течение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прогредиентном направлении, регрессия имеет все-таки место.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Галлюцинации при истерии и паранойе, а также видения психически нормальных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 соответствуют действительно регрессиям и представляют собой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превратившиеся в образы; это превращение претерпевают лишь те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находятся в тесной связи с подавленными и оставшимися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бессознательными воспоминаниями. Например, один мой пациент,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двенадцатилетний истерик, не может заснуть по вечерам: его пугают "зеленые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лица с красными глазами". Источником этого явления служит подавленное,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свое время сознательное воспоминание об одном мальчике, которого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четыре года назад часто встречал и который воплощал для него устрашающую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картину недостатков, в том числе и онанизма, составляющего для него самого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причину постоянных угрызений совести. Мать говорила тогда, что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нехороших детей бывает зеленый цвет лица и красные глаза. Отсюда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кошмарное видение, имевшее, однако, лишь цель напомнить ему другое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предсказание его матери, о том, что такие мальчики сходят с ума, не учатся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школе и рано умирают. Мой юный пациент осуществил часть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пророчества: он остался на второй год в классе и боится, как показал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его нежелательных мыслей, осуществления и второй. Лечение,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спустя короткое время оказало свое действие: он перестал страдать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бессонницей, перестал бояться и благополучно перешел в следующий класс.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могу отнести сюда же "разрешение" галлюцинации, о которой сообщила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 40-летняя истеричка и которую она испытала, еще будучи здоровой.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Однажды утром она раскрывает глаза и видит в комнате своего брата,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который, как ей известно, находится в доме умалишенных. Рядом с ней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постели спит ее маленький сын. Чтобы ребенок не испугался и чтобы с ним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сделались судороги, если он увидит дядю, она прикрывает его одеялом,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мгновение видение исчезает. Эта галлюцинация является переработкой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одного детского воспоминания пациентки, хотя и сознательного, но стоявшего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теснейшей связи со всем бессознательным материалом в ее душе. Ее нянька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рассказывала ей, что ее рано умершая мать (она умерла, когда ей было всего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полтора года) страдала эпилептическими или истерическими судорогами;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последние появились у нее с тех пор, как ее брат (дядя моей пациентки)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напугал ее, явившись в комнату в виде привидения с одеялом на голове.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Галлюцинация содержит те же моменты, что и воспоминание: появление брата,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одеяло, испуг и его последствия. Эти элементы соединены, однако, в иной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 и приписываются другим лицам. Очевидным мотивом галлюцинации,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мыслью, которую она заменяет, была боязнь, что ее маленький сын, столь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похожий на дядю, может разделить его участь.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Оба эти примера все же связаны до некоторой степени с состоянием сна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непригодны, быть может, для доказательства, для которого они мне нужны.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сошлюсь поэтому на свой анализ паранойных галлюцинаций и на выводы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неопубликованном еще мною исследовании психологии психоневрозов 122, чтобы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подчеркнуть то, что в этих случаях регредиентного превращения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нельзя не учитывать влияния подавленного или оставшегося бессознательным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воспоминания, по большей части относящегося к детству. Это воспоминание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толкает стоящую с ним в связи мысль, не нашедшую, однако, своего выражения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цензуре, к регрессии, как к той форме изображения, в котором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 оно само присутствует. "Дальнейшие замечания о невропсихозах"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"Neurologisches Zentralblalt", 1896, № 10.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качестве вывода из своего изучения истерии я могу привести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детские эпизоды (будь то воспоминания или фантазии) в том случае,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удается довести их до сознания, предстают в форме галлюцинаций и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сообщения утрачивают этот свой характер. Известно также, что даже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лиц с плохой памятью воспоминания раннего детства до поздних лет сохраняют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 чувственной живости и отчетливости.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принять во внимание, какую роль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играют переживания детства или основывающиеся на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фантазии, как часто всплывают отрывки их в содержании сновидения и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даже желания выводятся из них, то нельзя и относительно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отрицать возможности того, что превращение мыслей в зрительные образы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результатом "притяжения", которое изображенное в зрительной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стремящееся к повторному оживлению воспоминание оказывает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домогающиеся изображения и изолированные от сознания мысли. Согласно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воззрению сновидение можно определить как измененное,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перенесению на новый материал, возмещение эпизода детства. Последний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быть возобновлен, ему приходится довольствоваться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воспроизведением его в форме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Указание на значение эпизодов детства (или их повторений в фантазиях)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своего рода образцов для содержания сновидения делает излишним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 из допущений Шернера и его сторонников относительно внутренних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источников раздражения. Шернер предполагает наличие "зрительного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раздражения", внутреннего раздражения органа зрения, когда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особую живость их зрительных элементов или же особое обилие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таковых. Нам не нужно вовсе восставать против такого рода допущения, 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можем удовольствоваться утверждением того, что такое состояние возбуждения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лишь к психической системе восприятии органа зрения; однако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скажем все же, что это состояние возбуждения вызывается воспоминанием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воскрешение зрительного раздражения, в свое время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достаточной мере ярко выраженного. У меня нет сейчас под рукой ни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своего примера такого воздействия детского воспоминания; мои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вообще менее богаты чувственными элементами, чем то кажется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относительно сновидений других лиц; но на примере наиболее красивого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отчетливого из сновидений последних лет я все же сумею с легкостью свести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галлюцинаторную отчетливость содержания сновидения к чувственному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характеру свежих и недавних впечатлений. Выше я сообщил одно сновидение,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отдельные элементы которого - темно-голубой цвет воды, синеватый дым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труб пароходов и яркие краски окрестных строений - произвели на меня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глубокое впечатление. Это сновидение скорее всякого другого должно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сведено к зрительным раздражениям. Что же повергло, однако, мой орган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зрения в такое состояние раздражения? Одно недавнее впечатление,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соединившееся с целым рядом прежних. Яркие краски, которые я видел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относились к кирпичикам, из которых мои дети накануне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построили большое здание и позвали меня полюбоваться. Сюда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присоединяются и красочные впечатления от последнего путешествия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Италии. Красочность сновидения лишь воспроизводит красоты, сохранившиеся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Резюмируем то, что мы узнали относительно способности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превращать представления в чувственные образы. Мы не разъяснили, правда,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этой особенности деятельности сновидения и не подвели ее под какой-либо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общеизвестный закон психологии, а лишь нашли в ней указание на какие-то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неизвестные нам факты и дали ей наименование "регредиентного" характера.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полагали, что эта регрессия всюду, где она только ни проявляется,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результат сопротивления, противодействующего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проникновению мысли нормальным путем в сознание, так и одновременному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"притяжению", которое оказывают на него резко выраженные воспоминания.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на помощь регрессии пришло бы, быть может, устранение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прогредиентного течения из органов чувств; это вспомогательное средство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других формах регрессий благодаря усилению других регрессивных мотивов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быть уравновешено. Не забудем упомянуть и о том, что в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патологических случаях регрессии, как в сновидении, процесс перенесения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энергии должен быть иной, чем при регрессии нормальной душевной жизни,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благодаря ему становится возможной полное галлюцинаторное замещение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 восприятии. То, что при анализе деятельности сновидений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охарактеризовали как "отношение к изобразительности", следует отнести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подбору зрительно припоминаемых эпизодов, затронутых мыслями,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скрывающимися за сновидением.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Эта первая часть нашего психологического исследования сновидения нас мало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удовлетворяет. Мы можем утешиться тем, что нам волей-неволей приходится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бродить ощупью в потемках. Если мы не совсем впали в заблуждение,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мы с другой точки зрения коснемся того же вопроса в надежде, что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сей раз мы сумеем лучше в нем разобраться.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в) Осуществление желаний. Вышеупомянутое сновидение о горящем ребенке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повод разобраться в трудностях, на которые наталкивается учение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осуществлении желаний. Вначале нас, наверное, всех немало удивило,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есть не что иное, как осуществление желания, и не только ввиду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 противоречия, которое воплощают собой в данном случае сновидения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страхе. Убедившись из первого же анализа, что позади сновидения скрывается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известный смысл и некоторая психическая ценность, мы отнюдь не ожидали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такого одностороннего определения этого смысла. По вполне правильному,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лаконичному опреде-лению Аристотеля, сновидение - это мышление,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продолженное в состоянии сна. Но если наше мышление создает и днем столь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разнообразные психические акты, суждения, умозаключения, опровержения,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предположения, намерения и т.п., то что же вынуждает его ночью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ограничиваться созданием этих только желаний. Разве нет целого ряда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сновидений, которые используют совершенно другой психический акт,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например, озабоченность, и разве вышеописанное, чрезвычайно прозрачное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о ребенке не носит именно такого характера? Свет, падающий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нему на лицо в состоянии сна, заставляет его сделать вывод, что упала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свеча и что тело покойника могло загореться; этот вывод он превращает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облекает его в форму данной ситуации и настоящего времени.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Какую же роль играет тут осуществление желания и как можно тут не заметить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преобладающего влияния мысли, продолженной здесь из бодрствующего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состояния или вызванной новым чувственным впечатлением?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это совершенно правильно, и мы должны сейчас коснуться более подробно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роли осуществления желания в сновидении и значения бодрствующей мысли,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продолженной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 раз осуществление желания и побудило нас разделить сновидения на две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группы. Мы видели, что одни сновидения оказывались вполне очевидным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осуществлением желания, и что другие всеми средствами старались скрыть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наличие этого элемента. В последних мы заметили следы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цензуры. Сновидения, содержащие явные неискаженные желания, встречаются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преимущественно у детей; короткие аналогичные сновидения наблюдаются,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и у взрослых.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можем задаться вопросом, откуда всякий раз проистекает желание,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осуществляющееся в сновидении? Однако к какому противоречию или к какому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разнообразию относим мы это "откуда"? Я полагаю, что только к противоречию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ставшей сознательной дневной жизнью и между оставшейся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бессознательной психической деятельностью, могущей обнаружиться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ночью. Тем самым я усматриваю три возможности происхождения желания.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может: 1) пробудиться днем и вследствие внешних обстоятельств не найти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удовлетворения;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ночью проявляется признанное и неосуществленное желание; 2)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может возникнуть днем, но претерпеть устранение; перед нами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неосуществленное, но подавленное желание; или же 3) оно может не иметь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 к бодрствующей жизни и относиться к тем же желаниям,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ночью пробуждаются в нас из подавленного состояния. Возвращаясь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схеме психического аппарата, мы можем отнести желание первого рода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системе Прс. Относительно желания второго рода мы предполагаем, что оно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Прс. отодвинуто в систему Бзс. и там зафиксировано. Что касается,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наконец, желания третьего рода, то мы полагаем, что оно вообще не способно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выйти за пределы системы Бзс. Спросим же себя, обладают ли желания,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проистекающие из этих различных источников, одинаковой ценностью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одинаковой способностью вызвать таковое?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Обзор сновидений, имеющихся в нашем распоряжении для ответа на наш вопрос,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побуждает нас, прежде всего, добавить в качестве четвертого источника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интенсивные желания, проявляющиеся ночью (например, жажду, половую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потребность). Тем самым мы убеждаемся в том, что происхождение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отнюдь не меняет его способности вызывать сновидение. Я напомню хотя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девочки, содержащее в себе продолжение прерванной днем морской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поездки, и другие детские сновидения; они разъясняются неосуществленным,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неподавленным дневным желанием. Примеров того, что подавленное днем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находит себе выражение в сновидении, можно привести великое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множество; наипростейшее сновидение такого рода я приведу сейчас здесь.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довольно остроумной даме, близкая подруга которой обручилась,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приходится то и дело отвечать на вопросы знакомых, знает ли она жениха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он ей нравится; она всем его очень хвалит, и ей приходится думать,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 что на самом деле у нее все время вертится фраза: "Таких, как он,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десять на дюжину". Ночью ей снится, что ей задают тот же вопрос и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отвечает на него стереотипной коммерческой фразой: "При повторных заказах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указать номер". То, наконец, что во всех сновидениях,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претерпевающих искажение, желание проистекает из бессознательного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доводится до бодрствующего сознания, - это мы неоднократно замечали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анализах. Таким образом, все желания имеют, по-видимому, одинаковую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ценность и одинаковую силу для образования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лишен здесь возможности доказать, что в действительности дело обстоит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иначе; однако, я склонен предполагать более строгую обусловленность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в сновидении. Детские сновидения не оставляют ни малейшего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сомнения в том, что желание, не осуществленное днем, может стать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возбудителем сновидения. Но не следует забывать, что это желание ребенка,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которому свойственна специфическая сила детства. Но я сомневаюсь,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ли у взрослого наличия неосуществленного желания для создания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Мне кажется, наоборот, что благодаря прогрессирующему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доминированию мышления над нашей инстинктивной жизнью, мы все больше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 отказываемся от образования или фиксации таких интенсивных желаний,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какие знакомы ребенку, считая это делом совершенно бесцельным.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могут обнаружиться, конечно, индивидуальные различия: один будет сохранять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детский тип душевных процессов дольше, чем другой; аналогичные различия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существуют и относительно ослабления первоначально отчетливых зрительных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представлений. Но в общем я полагаю, что у взрослого не осуществленного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днем желания недостаточно для образования сновидения. Я охотно допускаю,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проистекающее из сознательной сферы желание может дать толчок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образованию сновидения. Но и только; сновидение не образовалось бы вовсе,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бы предсознательное желание не получило подкрепление из другой сферы.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Эта сфера - сфера бессознательного. Я предполагаю, что 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лишь в том случае становится "возбудителем сновидения, когда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удается пробудить равнозначащее бессознательное и найти себе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поддержку и подкрепление. Эти бессознательные желания представляются мне,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согласно данным из психоанализа неврозов, всегда интенсивными,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готовыми найти себе выражение, когда им только представляется случай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объединиться с сознательным желанием и на его незначительную интенсивность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перенести свою повышенную. Они разделяют этот характер неразрушимости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всеми другими, действительно бессознательно, то есть относящимися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исключительно к системе Бзс. душевными актами. Последние представляют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собою раз и навсегда проложенные пути, никогда не преграждаемые и всякий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способствующие передаче процесса раздражения, как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раздражение их занимает. Приведем небольшое сравнение: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подлежат только такому же уничтожению, как тени в подземном мире Одиссея,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пробуждаются к новой жизни всякий раз, как напьются крови. Явления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процессы, зависящие от предсознательной системы, подвергаются разрушению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совсем в другом смысле. На этом различии и покоится психотерапия неврозов.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кажется тогда, будто лишь сознательное желание реализовалось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и, однако, мелкая деталь формы этого сновидения послужит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указанием, как найти следы могущественного помощника из сферы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бессознательного. Эти всегда активные, так сказать, бессмертные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бессознательной сферы, напоминающие мифических титанов, на которых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незапамятных времен тяготеют тяжелые горные массивы, нагроможденные на 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когда-то богами и потрясаемые до сих пор еще движениями их мускулов,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пребывающие в оттеснении желания проистекают сами, однако, из детства,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показывает психологическое изучение неврозов. Ввиду этого мне хотелось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устранить вышесказанное утверждение, будто происхождение желания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играет никакой роли, и заменить его следующим: желание, изображаемое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должно относиться к детству. У взрослого оно проистекает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Бзс.; у ребенка же, где нет еще разделения и цензуры между Прс.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Бзс., или там, где оно еще лишь образуется, это - неосуществленное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неоттесненное желание бодрствующей жизни. И знаю прекрасно, что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воззрение доказать вообще очень трудно; я утверждаю, однако, что оно очень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часто поддается доказательству и, наоборот, именно о него разбиваются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Желания, проистекающие из сознательной бодрствующей жизни, я отодвигаю,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на задний план в их значении для образования сновидений.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приписываю им лишь ту же роль, что, например, и материалу ощущений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сна. Я не сойду с пути, предписанного мне этим утверждением,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подвергну сейчас рассмотрению другие психические моменты, остающиеся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бодрствующей жизни и не носящие характера желаний. Нам может удаться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временно устранить интенсивность нашего бодрствующего мышления, если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решим заснуть. Кто способен на это, у того хороший сон; Наполеон был,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говорят, в этом отношении образцом. Но далеко не всегда нам это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удастся. Невыясненные вопросы, мучительные заботы и власть впечатлений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заставляют мышление продолжать его работу и во время сна и поддерживать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душевные процессы в той системе, которую мы назвали предсознательной.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захотим классифицировать эти продолжающие оказывать свое действие и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сне моменты мышления, то мы можем различить тут следующие группы: 1.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днем, благодаря случайной задержке, не было доведено до конца; 2.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незаконченное и неразрешенное благодаря утомлению нашей мыслительной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способности; 3. все оттесненное и подавленное днем. К этому присоединяется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четвертая группа - то, что благодаря работе предсознательного, находит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отклик в нашем Бзс.; и, наконец, пятая группа - индифферентные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 оставшиеся незаконченными дневные впечатления.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Значение психических интенсивностей, переносимых в состояние сна этими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остатками дневной жизни, особенно же из группы "неразрешенного",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преуменьшать. Эти раздражения стараются найти себе выражение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 и ночью: с тем же основанием имеем мы право предположить,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сна делает невозможным обычное продолжение процесса раздражения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предсознательном и его завершение в сознании. Поскольку мы нормальным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сознаем наши мыслительные процессы, постольку мы и не спим. Какое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изменение производит состояние сна в системе Прс., я указать не могу;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подлежит, однако, сомнению, что психологическую характеристику сна следует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искать именно в изменениях содержания этой системы, которая властвует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и над доступом к парализуемой во сне моторности. В противовес 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не знаю ни одного фактора из психологии сновидения, который навел бы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мысль, что сон не только вторично производит изменение системы Бзс.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Ночному раздражению системы Прс. не остается другого пути кроме того,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которому направляются желания из Бзс.; ему приходится искать поддержки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Бзс., и устремиться по обходным путям бессознательных раздражений. В каком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отношении стоят, однако, предсознательные дневные остатки к сновидению?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Нет сомнения, что они в изобилии проникают в сновидение и пользуются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последнего для того, чтобы и ночью дойти до сознания;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доминируют иногда даже в содержании сновидения и вынуждают его продолжить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дневную деятельность. Несомненно также, что дневные остатки могут носить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любой характер, не только характер желаний; в высшей степени интересно,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и чрезвычайно важно для теории осуществления желаний установить,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какому условию должны они соответствовать, чтобы найти доступ в сновидение.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Возьмем один из вышеразобранных нами примеров, например, сновидение,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я видел коллегу Отто с признаками базедовой болезни. Накануне днем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 не оставляло все время опасение, связанное со здоровьем Отто;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опасение меня сильно удручало, как все, касающееся этого близкого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человека. Я полагаю, что оно последовало за мною и в состояние сна.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мне хотелось узнать, что с ним. Ночью эта забота нашла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выражение в сновидении, содержание которого, во-первых, бессмысленно,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во-вторых же, не содержит никакого осуществления желания. Я начал,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допытываться, откуда проистекает столь странное выражение дневной заботы;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указал мне на искомую связь: я попросту отождествил его с бароном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Л., а себя самого с профессором Р. Почему я избрал именно эту замену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дневным мыслям, этому есть лишь одно объяснение. К идентификации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профессором Р. я, должно быть, был всегда готов в системе Бзс.,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этой идентификации осуществлялось одно из неумирающих детских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 - мания величия. Нехорошие мысли по отношению к коллеге, которые,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несомненно, были бы отвергнуты днем, воспользовались случаем, чтобы найти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себе выражение123; дневная забота выразилась, однако, тоже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Дневная мысль, бывшая сама по себе вовсе не желанием, а, наоборот,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опасением, должна была каким-либо путем соединиться с детским, теперь,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бессознательным и подавленным желанием, которое и дало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"возникнуть" для сознания, хотя, правда, и в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искаженной форме. Чем более доминировала эта забота, тем искусственнее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могло быть соединение;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содержанием желания и содержанием опасения не должна была вовсе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связь; мы видим, что в нашем примере ее действительно нет.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могу теперь точнее определить то, что означает для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желание. Я допускаю, что есть целый ряд сновидений, повод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образованию которых преимущественно или даже исключительно 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остатками дневной жизни, и полагаю, что мое желание сделаться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когда-нибудь, наконец, экстраординарным профессором, наверное, дало бы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проспать эту ночь спокойно, если бы не было в наличии остатка моей дневной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заботы о здоровье друга. Но забота эта сновидения не образовала;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двигательную силу, в которой нуждалось сновидение, должно было 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и уж делом самой заботы было раздобыть такое желание. Приведем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небольшое сравнение: вполне вероятно, что дневная мысль играет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роль предпринимателя; но предприниматель, у которого имеются,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говорят обычно, идеи и желание осуществить их, не может все же ничего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поделать без капитала; ему нужен капиталист, который покрыл бы расходы.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капиталистом, доставляющим сновидению психический капитал, и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 и несомненно, каковы бы ни были дневные мысли - желание из сферы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других случаях капиталист сам и предприниматель; это для сновидения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обыкновенный случай. Дневная деятельность возбуждает бессознательное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и оно-то создает сновидения. Относительно всех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возможностей, приведенных здесь нами в качестве сравнения экономического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отношения, процессы сновидения остаются также параллельными;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предприниматель может сам внести часть капитала; к одному капиталисту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обратиться несколько предпринимателей, и, наконец,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капиталистов могут сообща дать необходимые средства предпринимателю. Так,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есть сновидения, заключающие в себе не одно желание, а несколько, есть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 выражения, но они особого интереса для нас не представляют.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Пробелы, имеющиеся в нашем исследовании, роль и значение желания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будут нами заполнены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Tertium comparationis 124 приведенных нами сравнений - некоторое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количество, предоставленное в свободное распоряжение, допускает еще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 использование в целях освещения структуры сновидения. В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имеется определенный центр, обладающий особой чувственной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интенсивностью. Это обычно непосредственное изображение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желаний, ибо если мы произведем действия, обратные процессам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то найдем, что психическая интенсивность элементов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сновидением, заменена чувственной интенсивностью элементов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содержания сновидения. Элементы вблизи осуществления желания зачастую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имеют ничего общего с его смыслом, а оказываются отпрысками неприятных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противоречащих желанию. Благодаря зачастую искусственной связи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центральным элементом, они приобретают, однако, такую интенсивность,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становятся способными к изображению. Таким образом, изобразительная сила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осуществления желания диффундирует через некоторую сферу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взаимозависимости; даже самые слабые повышаются до интенсивности,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необходимой для изображения. В сновидениях с несколькими желаниями удается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труда разграничить сферы отдельных осуществлении желаний;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соответственно этому пробелы в сновидении окажутся пограничными зонами.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предшествующими замечаниями мы и ограничили значение дневных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остатков, то стоит все же труда уделить им еще некоторое внимание. Они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служат необходимым ингредиентом образования сновидений, раз наблюдение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 нам на то, что каждое сновидение своим содержанием обнаруживает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связь со свежим дневным впечатлением часто самого безразличного характера.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Необходимости этого элемента в сновидениях мы еще не учитывали.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обнаруживается вообще только тогда, когда принимается во внимание роль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 желания и к разъяснению вопроса привлекается психология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неврозов. Последняя показывает, что бессознательное представление,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таковое, вообще не способно войти в сферу предсознательного и что там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вызвать лишь один эффект: оно соединяется с невинным представлением,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принадлежащим уже к сфере предсознательного, переносит на него свою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 и прикрывается им. Это и есть тот факт перенесения 12&amp;,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разъясняет столько различных явлений в психической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Перенесение может оставить без изменения представление из сферы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бессознательного, которое тем самым достигает незаслуженно высокой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интенсивности, или же навязать ему модификацию благодаря содержанию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переносимого представления. Да простится мне моя страсть к сравнениям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обыденной жизни, но мне очень хочется указать на то, что здесь дело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оттесненным представлением обстоит аналогично тому, как в нашем отечестве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американским зубным врачом, который не имеет права практиковать, если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сходится с каким-нибудь доктором медицины для выставления его имени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дверной дощечке и для прикрытия перед законом. И подобно тому как далеко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самые выдающиеся и имеющие большую практику доктора заключают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союзы с зубными техниками, так и в психической области для прикрытия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отодвинутого представления избираются не предсознательные или сознательные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которые сами привлекли к себе достаточное внимание,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проявляющее свою деятельность в предсоз-нательной сфере. Бессознательное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охватывает своими соединениями главным образом те впечатления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предсознательного, которые либо в качестве индифферентных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были оставлены без внимания, либо же впоследствии были лишены его. Учение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ассоциациях утверждает, опираясь на опыт, что представления, завязавшие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весьма тесные связи в одном направлении, относятся отрицательно к целым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группам новых соединений, на этом положении я попытался однажды обосновать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теорию истерических параличей.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мы предположим, что та же потребность в перенесении, которую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наблюдаем при анализе неврозов, проявляется и в сновидении, то тем самым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раскроем сразу две загадки сновидения: во-первых, то, что всякий анализ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обнаруживает использование свежего впечатления и, во-вторых,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этот свежий элемент носит зачастую самый безразличный характер.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добавим сюда то, с чем мы познакомились уже в другом месте: то, что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свежие и индифферентные элементы в качестве замещения более ранних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скрывающихся за сновидением, потому так часто поступают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 последнего, что им меньше всего приходится опасаться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сопротивления цензуры. В то время, однако, как свобода от цензуры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разъясняет нам лишь предпочтение тривиальных элементов, постоянство свежих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элементов позволяет нам понять необходимость для них перенесения.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Потребности отодвинутого представления в еще свободном от ассоциации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материале соответствуют обе группы впечатлений: индифферентные - потому,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не дают повода к чрезмерным соединениям, и свежие - потому, что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не было достаточно для этого времени.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видим, таким образом, что дневные остатки, к которым мы можем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отнести индифферентные впечатления, не Только не заимствуют ничего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Бзс., когда принимают участие в образовании сновидения, не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заимствуют у нее движущую силу, которой располагает отодвинутое 126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но что и сами дают бессознательному нечто необходимое. Если бы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захотели проникнуть глубже в психические процессы, то нам пришлось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отчетливее осветить игру воспоминаний между предсознательным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бессознательным; к этому побуждает нас изучение неврозов, но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 это не имеет ничего общего.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Еще одно замечание относительно дневных остатков. Не подлежит никакому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сомнению, что они-то и являются истинными нарушителями сна, а вовсе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которое старается, наоборот, сохранять сон. К этому вопросу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вернемся.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рассматривали до сих пор желание, заложенное в сновидении, выводили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системы Бзс. и исследовали его отношение к дневным остаткам, которые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очередь могут быть также либо желаниями, либо психическими движениями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какого-либо иного рода, либо же просто свежими впечатлениями. Тем самым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старались пойти навстречу всем требованиям, которые можно выставить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 снообразующего значения бодрствующего мышления во всем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разнообразии. Не было бы ничего невозможного в том даже, если бы мы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основании ряда наших мыслей объяснили те крайние случаи, в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 качестве продолжателя дневной работы приводит к удачному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концу неразрешенную задачу бодрствующего состояния. Нам недостает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примера такого рода, чтобы при помощи анализа его вскрыть детский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оттесненный источник желаний, привлечение которого столь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укрепило предсознатель-ную деятельность. Мы ни на шаг не приблизились,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к разрешению вопроса, почему бессознательное во сне не дает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ничего, кроме движущей силы для осуществления желаний. Ответ на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вопрос должен пролить свет на психическую природу желания. Мы постараемся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дать его в связи с нашей схемой психического аппарата.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не сомневаемся в том, что и этот аппарат достиг своего нынешнего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совершенства лишь путем продолжительного развития. Попробуем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рассмотреть более раннюю ступень его эволюции. Иначе обосновываемые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предположения говорят нам, что этот аппарат следовал вначале стремлению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оберегать себя от раздражении и потому при своей первоначальной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конструкции принял схему рефлекторного аппарата, которая давала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возможность тотчас же отводить по моторному пути все поступавшие к нему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извне чувственные раздражения. Но жизненная необходимость нарушает эту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простейшую функцию; ей обязан психический аппарат и толчком к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дальнейшему развитию. Жизненная необходимость предстает для него вначале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 существенной физической потребности. Вызванное внутренней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потребностью раздражение будет искать себе выход в моторность, которую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можно назвать "внутренним изменением" или "выражением душевного движения".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Голодный ребенок беспомощно кричит и барахтается. Ситуация остается,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без изменения, так как раздражение, проистекающее из внутренней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потребности, соответствует не мгновенно толкающей, а непрерывно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действующей силе. Перемена может наступить лишь в том случае,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каким-либо путем ребенком, благодаря посторонней помощи, будет испытано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чувство удовлетворения, устраняющее внутреннее раздражение. Существенной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составной частью этого переживания является наличие определенного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восприятия (например, еды), воспоминание о котором с этого момента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ассоциируется навсегда с воспоминанием об удовлетворении. Как только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следующий раз проявляется эта потребность, так сейчас же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имеющейся ассоциации вызывается психическое движение, которое стремится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вызвать воспоминание о первом восприятии, иными словами, воспроизвести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ситуацию прежнего удовлетворения. Вот это психическое движение мы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называем желанием; повторное проявление восприятия есть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желания, а полное восстановление восприятия об ощущении удовлетворения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кратчайший путь к такому осуществлению12'. Нам ничто не препятствует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допустить примитивное состояние психического аппарата, в котором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протекает действительно по этому пути, то есть. в котором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превращается в галлюцинирование. Эта первая психическая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направлена, следовательно, на идентичность восприятия, иными словами,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повторение восприятия, связанного с удовлетворением потребности.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Горький жизненный опыт модифицирует эту примитивную мыслительную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в более целесообразную. Образование идентичности восприятия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коротким регредиентным путем внутри аппарата не имеет уже в другом 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последствий, связанных с укреплением того же восприятия извне.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Удовлетворения не наступает, и потребность продолжает быть в наличии.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придания внутреннему укреплению одинаковой равноценности с внешним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должно было бы непрерывно поддерживаться на одном уровне, все равно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имеет место в галлюцинаторных психозах и фантазиях, вызванных голодом,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исчерпывают свою психическую деятельность фиксированием желаемого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объекта. Для того чтобы достичь более целесообразного использования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силы, необходимо остановить ход регрессии, чтобы она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выходила за пределы воспоминания и искала бы себе другие пути, которые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 концов ведут к образованию извне желаемой идентичности.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блокирование, а также и следующее за ним отклонение раздражения становятся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задачей второй системы, которая господствует над произвольной мотори-кой,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иначе говоря, с функцией которой связывается применение моторики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вышеназванным целям. Вся эта сложная мыслительная деятельность,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протекающая от воспоминания вплоть до образования внешним миром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идентичности восприятия, представляет собой, однако, лишь обходный путь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направлению к осуществлению желания, ставший необходимым благодаря опыту.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 есть ведь не что иное, как замена галлюцинаторного желания,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сновидение представляет собою осуществление желания, то это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сочтено только естественным и само собой разумеющимся, так как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способно побуждать к деятельности наш психический аппарат128.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осуществляющее свои желания коротким регредиентным путем,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сохранило нам тем самым образчик примитивной и отвергнутой ввиду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нецелесообразности работы психического аппарата. В ночную жизнь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изгнано то, что некогда господствовало в бодрствующем состоянии,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психическая жизнь была еще молода и неопытна; это напоминает нам то,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детской мы находим давно заброшенные, примитивные орудия взрослого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человечества - лук и стрелы. Сновидение есть часть преодоленной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ребенка. При психозах эти обычно подавляемые в бодрствующем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состоянии формы деятельности психического аппарата вновь проявляются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обнаруживают свою неспособность к удовлетворению наших потребностей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отношению к внешнему миру.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Бессознательные желания стремятся проявиться, по-видимому, и днем; факт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перенесения, а также и психозы говорят нам, что они через систему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предсознательно-го стараются проникнуть в сознание и овладеть системой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моторности. В цензуре между Бзс. и Прс., наличие которой буквально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вынуждает нас признать сновидение, мы видим, таким образом, стража нашего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душевного здоровья. Но разве не неосторожно со стороны этого стража,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ночью он ослабляет свою бдительность, дает возможность подавленным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движениям из системы Бзс. найти себе выражение и вновь допускает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галлюцинаторную регрессию? Я полагаю, что нет, ибо когда критический страж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отдыхает, а у нас имеются доказательства того, что спит он не крепко,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закрывает и доступ к моторной сфере. Какие бы элементы из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подавленной системы Бзс. ни появлялись на сцену, к ним можно отнестись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полным спокойствием, они совершенно невинны, они не способны привести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движение моторный аппарат, который один только может оказывать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модифицирующее влияние на внешний мир. Состояние сна гарантирует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неприступность охраняемой крепости. Менее невинно обстоит дело в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случае, когда смещение силы совершается не ночным ослаблением бдительности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критической цензуры, а патологическим упадком ее или же патологическим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усилением бессознательных раздражении в то время, когда система Прс.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занята нежелательными элементами, а доступ к моторности открыт. Страж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терпит тогда поражение, бессознательные раздражения подчиняют себе систему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Прс., овладевают потому нашей речью и нашими действиями или же вызывают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насильственно галлюцинаторную регрессию и направляют предназначенный вовсе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для них аппарат благодаря притяжению, которое оказывают восприятия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распределение нашей психической энергии; такое состояние мы называем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психозом.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Нам представляется чрезвычайно удобный случай продолжить возведение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психологического здания, которое мы оставили после включения систем Бзс.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Прс. У нас имеется, однако, еще достаточно мотивов остановиться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рассмотрении желания, этой единственной психической движущей силы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 Мы приняли объяснение, согласно которому сновидение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всякий раз осуществлением желания, потому что оно является продуктом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Бзс., которая не знает иной цели деятельности, кроме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желания, и не располагает иными силами, кроме силы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 мы хотя бы на мгновение будем настаивать на нашем праве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сновидений составлять столь глубокие психологические спекуляции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129, то на нас тотчас же будет возложена обязанность доказать,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им мы включаем сновидение в общую цепь, могущую охватить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 психические образования. Если существует система Бзс. или нечто 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аналогичное, то сновидение не может быть ее единственным выражением;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каждое сновидение может быть осуществлением желания, но помимо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должны быть налицо и другие формы анормальных осуществлении желаний.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действительно, теория всех психоневротических симптомов сводится к 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положению, что и они должны быть признаны осуществлениями желания из сферы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бессознательного. Сновидение, согласно нашему воззрению, образует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первое звено чрезвычайно важной для психиатра цепи, понимание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равнозначно разрешению чисто психологической стороны психиатрической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задачи. У других звеньев этого ряда осуществлении желаний, например,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истерических симптомов, имеется, однако, существенная особенность,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отсутствующая у сновидения. Из неоднократно упомянутых в этой книге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исследований я знаю, что для образования истерического симптома необходимо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наличие и совпадение обоих течений нашей душевной жизни. Симптом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только выражением осуществленного бессознательного желания; сюда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еще присоединиться желание из сферы предсознательного,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осуществляется при помощи того же симптома, так что последний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детерминируется, по крайней мере, двояко, двумя желаниями, до одному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состоящих в конфликте систем. Дальнейшему же детерминированию, аналогично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тому, как в сновидении, не поставлено никаких пределов. Детерми-нирование,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проистекающее не из системы Бзс., является, на мой взгляд, реакцией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желание, например, самоукором. Я могу, следовательно,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 вообще: истерический симптом образуется лишь там, где в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выражении могут совпасть два противоположных осуществления желаний,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одному из различных психических систем. (Ср. мое последнее исследование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возникновения истерических симптомов в журнале Гиршфельда "Zeitschrift fur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Sexualwissenschaft", 1908). Примеры не дадут тут ничего, так как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полное раскрытие всего этого сложного комплекта может выяснить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сущность. Я довольствуюсь поэтому лишь одним утверждением и привожу 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 не ради его доказательной силы, а только вследствие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наглядности. Истерическая рвота одной моей пациентки оказалась, с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осуществлением бессознательной фантазии, относящейся к ее молодым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годам - желания быть возможно более часто беременной и иметь множество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детей; сюда присоединилась впоследствии дополнительная мысль: от возможно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большего числа мужчин. Это странное желание встретило сильнейшее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сопротивление и отпор. Так как, однако, пациентка от рвоты могла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утратить свою полноту и красоту и тогда не нравилась бы ни одному мужчине,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симптом отдал дань и карающим мыслям и, таким образом, будучи опущен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обеих сторон, мог достичь осуществления. Это тот же способ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жела-вия, которым воспользовалась парфянская царица по °тношению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триумвиру Крассу. По ее мнению, он предпринял поход из корыстолюбия,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она заставила залить глотку его трупа золотом. "Вот тебе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ты так хотел" 130. Относительно сновидения мы до сих пор знаем лишь,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изображает Осуществление желания из сферы бессознательного: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господствующая пред-сознательная система допускает, по-видимому,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осуществление, подвергнув его предварительно некоторому искажению.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действительно, невозможно проследить ход мыслей, противоположный желанию,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который, как и его антагонист, осуществился бы в сновидении. Лишь кое-где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анализах сновидений мы встречали указания на продукты реакции, например,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нежное чувство к коллеге Р. в сновидении о дяде. Мы можем,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отыскать в другом месте отсутствующее дополнение из сферы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предсознательного. Сновидение может дать выражение желанию из системы Бзс.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 различных его искажений, между тем как господствующая система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концентрируется вокруг желания спать, реализует его и поддерживает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продолжение всего сна. Эти мысли я заимствую из теории снаЛьебо,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способствовавшего пробуждению интереса к гипнотизму в последнее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сочинением "Du sommeil provoque", Париж, 1889.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желание спать, проистекающее из сферы пред-сознательного,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облегчает образование сновидения. Припомним сновидение отца, которого свет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соседней комнате заставляет предположить, что тело могло загореться.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 одной из психических сил, доказывающих, что отец делает этот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вывод в сновидении вместо того, чтобы проснуться от зрительного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раздражения, мы указали на желание, чтобы жизнь приснившегося ему ребенка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была хоть на мгновение продлена. Другие желания, проистекающие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оттесненной сферы, по всей вероятности, ускользают от нас, так как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лишены возможности произвести анализ этого сновидения. Однако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второй движущей силы этого сновидения мы можем предположить потребность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 во сне; все равно как жизнь ребенка, сновидение способно продлить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мгновение и сон отца. "Я должен допустить это сновидение, - гласит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мотив, - иначе мне придется проснуться". Как в этом, так и во всяком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другом сновидении желание сна оказывает поддержку бессознательному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желанию. Выше мы говорили о сновидениях, связанных с мотивами удобства.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сущности, все сновидения носят такой характер. В сновидениях,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 перерабатывают внешнее чувственное раздражение, что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допускает возможность продолжения сна, и которое вплетают его в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содержание, чтобы лишить его требований, которые оно могло предъявить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внешнему миру, - в этих сновидениях желание продолжать спать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обнаруживается особенно ярко. Это желание должно, однако, принимать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участие в образовании и всех других сновидений, которые лишь изнутри могут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нарушить состояние сна. То, что система Прс. говорит сознанию,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заходит чересчур далеко: "Не беспокойся, продолжай спать, ведь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же только сновидение", - это соответствует в общей форме отношению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нашей господствующей душевной деятельности к сновидениям. Я должен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заключить отсюда, что мы в продолжение всего состояния сна столь же твердо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знаем, что нам что-то снится, как и то, что мы спим. Мы не должны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придавать никакого значения тому возражению, будто в наше сознание никогда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поступает одна мысль, другая же - только в том исключительном случае,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цензура чувствует себя обманутой. Напротив того, есть лица,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несомненно сознают, что они спят и что им снится, и что им, следовательно,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присуща сознательная способность направлять свои сновидения. Такой субъект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недоволен, положим, оборотом, который принимает сновидение, он прерывает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его, сам не пробуждаясь при этом, и начинает его сызнова, все равно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популярный писатель по желанию дает своей пьесе более благополучную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развязку. Или же субъект может подумать во сне, когда сновидение повергает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 ситуацию, возбуждающую его сексуальную сферу: "я не хочу, чтобы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снилось, я не хочу истощаться поллюциями".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г) Пробуждение благодаря сновидению. Функция сновидения.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страха. Убедившись в том, что предсознательная сфера занята ночью желанием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спать, мы можем продолжить наше рассмотрение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Постараемся, однако, резюмировать предварительно все те выводы, к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пришли на основании предыдущего изложения. Либо после бодрствующего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 сохраняются "дневные остатки", либо бодрствующее мышление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пробуждает одно из бессознательных желаний, либо же, наконец, имеет 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то и другое;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всех этих возможностей мы уже касались подробнее выше. В течение дня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лишь с возникновением состояния сна бессознательное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прокладывает себе путь к дневным остаткам. Благодаря этому образуется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желание, перенесенное на свежий материал, или же подавленное свежее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вновь оживляется, благодаря поддержке из сферы бессознательного.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старается нормальным путем мыслительных процессов через систему Прс."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которой оно связано одной своей составной частью, проникнуть в сознание.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тут оно наталкивается на цензуру и, претерпевая ее воздействие,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подвергается искажению, произведенному уже раз его перенесением на свежий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материал. До сих пор желание готово было сделаться чем-то вроде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навязчивого представления, бредовой идеи и т.п., иными словами, мыслью,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укрепленной перенесением и искаженной цензурой. Состояние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предсознательной сферы не допускает, однако, дальнейшего проникновения;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эта сфера преграждает доступ путем ослабления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раздражении. Сновидение устремляется поэтому по пути регрессии, открытому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благодаря своеобразию состояния сна, и повинуется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притяжению, оказываемому на него со стороны групп воспоминаний. На пути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регрессии оно приобретает изобразительность. О сгущении мы поговорим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 проходит сновидение вторую часть своего извилистого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зигзагообразного пути. Первая часть простирается в поступательном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направлении от бессознательных сцен или фантазий до системы Прс.;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часть - от предела цензуры обратно к восприятиям. Когда же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приобретает содержание, оно тем самым как бы обходит преграду,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выставленную ему цензурой и состоянием сна в системе Прс.; ему удается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обратить на себя внимание и быть замеченным сознанием.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Сознание же, означающее для нас чувственный орган для восприятия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качеств, в бодрствующем состоянии доступно раздражению в двух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пунктах. Во-первых, из периферии всего аппарата, из системы восприятии;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во-вторых, из раздражения приятного и неприятного чувства, являющихся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единственными психическими качествами при изменениях энергии внутри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аппарата. Все другие процессы в системах У лишены психической ценности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представляют собой поэтому объектов для сознания, поскольку не дают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восприятия приятное или неприятное чувство. Мы вынуждены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предположить, что эти приятные и неприятные ощущения автоматически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регулируют ход процессов заполнения сознания. Впоследствии обнаружилась,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необходимость ради облегчения более трудной деятельности сделать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ход представлений более независимым от ощущений неудовольствия. Для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цели системе Прс. нужны были собственные качества, которые могли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привлечь сознание; она их приобрела, по всей вероятности,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объединению предсознатель-ных процессов с не лишенною качеств системой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 о словах. Благодаря качествам этой системы, сознание, бывшее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сих пор лишь чувственным органом для восприятии, становится таковым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части наших мыслительных процессов. Образуются, таким образом,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две чувственные плоскости, обращенные одна к восприятиям, другая - к пред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сознательным мыслительным процессам.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должен предположить, что чувственная поверхность сознания, обращенная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системе Прс., благодаря состоянию сна становится значительно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раздражимой, чем система В. Утрата интереса к ночным мыслительным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процессам вполне целесообразна. В мышлении не должно происходить ничего;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 Прс. хочет спать. Когда сновидение становится,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восприятием, оно благодаря приобретенным теперь качествам может возбудить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сновидение. Это чувственное возбуждение совершает то, в чем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заключается его функция: оно направляет часть имеющейся в системе Прс.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энергии на </w:t>
      </w:r>
      <w:r w:rsidRPr="00DB2183">
        <w:rPr>
          <w:lang w:val="ru-RU"/>
        </w:rPr>
        <w:t>озбуждающий фактор. Таким образом, следует допустить,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всякий раз побуждает к деятельности отдыхающую силу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Прс. Со стороны последней оно претерпевает, однако, воздействие,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ради цельности и наглядности назвали вторичной обработкой. Этим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хотим сказать, что она обращается со сновидением как со всяким другим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содержанием восприятия; оно подвергается воздействию таких представлений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ожидания, поскольку, конечно, это позволяет его содержание. Поскольку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эта четвертая часть деятельности сновидения протекает по какому-либо пути,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 носит опять-таки поступательный характер.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Во избежание недоразумений нелишне остановиться вкратце на временных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особенностях этих процессов сновидения. Чрезвычайно любопытная теория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Гобло (29), навеянная, по всей вероятности, проблемой сновидения Мори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гильотине, стремится показать, что сновидение заполняет собою лишь краткий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переходный период между сном и пробуждением. Последнему нужно известное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время; в это время и происходит сновидение. Предполагается,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заключительная сцена сновидения настолько ярка и сильна, что заставляет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проснуться. В действительности же она была именно потому так сильна,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были так близки к пробуждению. "Мечта - это начало пробуждения".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Уже Дюга (18) указывает на то, что Гобло не считался зачастую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фактическим материалом, лишь бы доказать правильность своей теории. Есть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от которых не просыпаешься, например, такие, в которых снится,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нам что-нибудь снится. Согласно нашему пониманию деятельности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мы отнюдь не можем согласиться с тем, что оно простирается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период пробуждения. Мы должны, наоборот, предположить, что первая часть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 начинается уже днем, еще при господстве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предсознатель-ной сферы. Вторая ее часть - изменение под воздействием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цензуры, благодаря привлечению бессознательных фантазий и проникновению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восприятию, продолжается, несомненно, в течение всей ночи, 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мы вполне правильно выражаемся, говоря, что нам всю ночь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что-то снилось, хотя и не знаем, что именно. Я не думаю, однако,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признать, будто процессы сновидения до сознавания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выдерживают ту временную последовательность, которую мы только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охарактеризовали: сперва появляется перенесенное желание, затем происходит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искажение под влиянием цензуры, далее поворот к регрессии и так далее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изложении нам приходилось придерживаться такой последовательности;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действительности же дело идет скорее об одновременном испробовании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иных путей; раздражения устремляются то в одну, то в другую сторону,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пока, наконец, благодаря их наиболее целесообразному распределению,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какая-либо группировка не фиксируется. Некоторые мои личные наблюдения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указывают даже на то, что деятельности сновидения нужен иногда не один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день и не одна ночь для получения своего продукта, причем чрезвычайная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сила конструкции сновидения утрачивает тогда весь свой чудесный облик.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По-моему, даже отношение к понятливости в качестве восприятия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проявиться до тех пор, пока сновидение дошло до сознания. С этого момента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процесс, правда, значительно ускоряется, так как сновидение встречает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то же отношение к себе, как и всякое другое восприятие. Он теперь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словно фейерверк, который долго изготовляли и который теперь в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мгновение сгорает.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Благодаря деятельности сновидения процесс последнего либо приобретает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достаточную интенсивность для привлечения к себе сознания и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пробуждения пред-сознательной сферы совершенно независимо от времени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глубины сна, либо же его интенсивность недостаточна, и оно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выжидать, пока непосредственно перед пробуждением оно не встретит ставшее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подвижным внимание. Большинство сновидений оперирует,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 сравнительно незначительными психическими интенсивностями, так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выжидают пробуждения. Этим объясняется, однако, и то, что мы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воспринимаем сновидения, когда нас будят из глубокого сна. Первый взгляд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этом, как при неожиданном пробуждении, устремляется на содержание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восприятия, созданное деятельностью сновидения, и лишь последующий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восприятие, получаемое извне.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Наибольший теоретический интерес вызывают, однако, сновидения,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способны пробуждать посреди сна. Учитывая господствующую повсюду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целесообразность, можно задаться вопросом, почему сновидению, иначе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говоря, бессознательному желанию дана власть нарушать сон, то есть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осуществление предсознательного желания. Ответом на это может быть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мы обладаем слишком недостаточными знаниями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соотношения энергии. Если бы мы обладали этими знаниями, то, вероятно,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нашли бы, что предоставление свободы сновидению и затрата известного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специального внимания к нему является экономией энергии по сравнению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что бессознательное ночью должно держаться в тех же рамках, что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днем 131. Как показывает наблюдение, сновидение вполне совместимо со сном,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даже если оно несколько раз в течение ночи прерывает его. Субъект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мгновение просыпается и тотчас же вновь засыпает. Это все равно как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 сне отгоняешь от себя муху; просыпаешься только ad hoc 132. Засыпая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вновь, мы устраним нарушение. Осуществление желания спать, как показывают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известные примеры о сне кормилиц и т.п., вполне совместимо с поддержанием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известной затраты внимания в определенном направлении.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необходимо, однако, остановиться на одном возражении, основывающемся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тщательном знакомстве с бессознательными процессами. Мы сами говорили,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бессознательные желания всегда чрезвычайно активны и живы. Тем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менее днем они недостаточно сильны, чтобы быть услышанными. Если, однако,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налицо состояние сна и бессознательное желание обнаруживает способность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образовать сновидение и при его помощи пробудить пред-сознательную сферу,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почему исчезает эта способность после того, как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осуществляется? Разве не должно было бы сновидение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возобновляться, словно назойливая муха, которая тотчас же возвращается,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только ее отгонишь? По какому праву утверждали мы,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устраняет нарушение сна?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Совершенно правильно то, что бессознательные желания постоянно сохраняют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живость. Они представляют собою пути, которые постоянно доступны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прохождения, как только по ним устремляется известное число раздражении.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Замечательной особенностью бессознательных процессов именно и является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они неразрушимы. В бессознательном ничего нельзя довести до конца,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нем ничто не проходит и ничто не забывается. Нагляднее всего убеждаешься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при изучении неврозов, особенно же истерии. Бессознательный 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направляющийся к своему разряжению в припадке, тотчас же вновь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доступен для прохождения, как только накопится достаточное раздражение.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Заболевание, имевшее место тридцать лет назад, проникнув к источникам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бессознательных аффектов, сохраняет свою свежесть в течение всех тридцати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лет. Как только затрагивается воспоминание о нем, как оно тотчас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воскрешается и обнаруживает свою связь с раздражением, которое в припадке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находит себе моторный исход. Как раз тут-то и может вмешаться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психотерапия. Ее задача: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способствовать прекращению и забвению бессознательных процессов.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склонны считать само собой разумеющимся, и то, что нам кажется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первичным влиянием времени на душевные рудименты воспоминаний,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поту-скнение воспоминаний и аффективная слабость старых впечатлений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на самом деле последующим, вторичным изменением, осуществляемым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большим трудом. Последний совершается предсознательной сферой,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психотерапия не может пойти по иному пути, как только подчинив систему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 господству системы Прс.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Для отдельного бессознательного процесса раздражения имеется,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два исхода. Либо он остается предоставленным себе самому, тогда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он, в конце концов, где-нибудь прорывается и предоставляет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раздражению однократно выход к методике, или же он подвергается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воздействию предсознательной сферы, и раздражение тогда благодаря этому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отводится, а связывается. Последнее и происходит при процессе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Заполнение, идущее со стороны системы Прс. навстречу сновидению, ставшему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восприятием, его поправляет раздражение сознания, связывает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раздражение сновидения и обезвреживает его нарушающее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действие. Если грезящий просыпается на мгновение, то он действительно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отогнал от себя муху, грозившую нарушить его сон. Мы понимаем теперь,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действительно гораздо целесообразнее и выгоднее предоставить свободу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бессознательному желанию, открыть ему путь к регрессии, чтобы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образовало сновидение, и затем связать и покончить с этим сновидением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небольшой затраты предсознательной деятельности, чем во время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обуздывать сферу бессознательного. Можно было ведь ожидать,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даже если первоначально оно и не было целесообразным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процессом, овладеет в борьбе сил душевной жизни какой-либо определенной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функцией. Мы видим, какова эта функция. Сновидение поставило перед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задачу подчинять освобожденное раздражение бессознательной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господству предсознательной; оно отводит при этом раздражение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Бзс., служит ему вентилем и предохраняет в то же время от незначительной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затраты бодрствующей деятельности сон предсознательной сферы.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оно в качестве компромисса, аналогично другим психическим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образованиям того же рода, становится на службу к обеим системам,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осуществляя желания той и другой, поскольку, конечно, эти желания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совместимы. Отсылаем читателя к рассмотренной нами в первой главе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Роберта; мы увидим, что мы должны согласиться с этим ученым в его основной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предпосылке, в установлении функции сновидения, между тем как в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отношениях, особенно в оценке процесса сновидения, мы с ним расходимся.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Ограничение "поскольку оба желания совместимы" содержит в себе указание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 вероятные случаи, когда функция сновидения терпит крушение.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допускается, прежде всего, как осуществление желаний в системе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Бзс., если, однако, эта попытка осуществления желания столь резко колеблет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предсознатель-ную систему, что та не может уже сохранить свое спокойствие,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сновидение нарушило тем самым компромисс и не осуществило второй части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своей задачи. Оно тотчас же тогда прерывается и заменяется полным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пробуждением. В сущности, и здесь нельзя поставить в вину сновидению,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оно, постоянный страж сна, вынуждается нарушить его; это отнюдь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колеблет нашего мнения о его целесообразности. Это не единственный случай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организме, когда обычно целесообразный фактор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нецелесообразным, как только в условиях его возникновения наступает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какая-либо перемена;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нарушение в этих случаях служит тоже определенной цели: оно изобличает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перемену и пробуждает средства организма к урегулированию последней.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разумею здесь, конечно, сновидения страха; чтобы читателю не показалось,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я тщательно избегаю этого мнимого нарушителя теории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желаний, я постараюсь хотя бы в общих чертах разъяснить сновидения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 психический процесс, способствующий проявлению страха, может быть,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менее осуществлением желания, давно уже отнюдь не может нас удивить.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можем объяснить себе это явление тем, что желание относится к система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Бзс., между тем как система Прс. отвергла это желание и подавила 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Подчинение системы Бзс. со стороны системы Прс. не полное и при полном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психическом здоровье; степень этого подчинения образует степень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нормальности. Невротические симптомы показывают нам, что обе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состоят в конфликте друг с другом; они суть компромиссные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результаты этого конфликта, уготовляющие ему преждевременный конец.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одной стороны, они служат выходом для раздражении в системе Бзс., с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- дают возможность системе Прс. до некоторой степени властвовать над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системой Бзс. Любопытно, например, исследовать значение какой-нибудь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истерической фобии. Невротик не в состоянии, например, идти один по улице;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мы вполне справедливо называем симптомом. Попробуем же устранить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симптом, заставив пациента сделать то, на что он, по-видимому, неспособен.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ним сделается тогда припадок страха; такой припадок на улице нередко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бывал для него уже поводом к развитию агорафобии. Мы видим, следовательно,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симптом имеется налицо для того, чтобы предотвратить появление страха;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фобия представляет собою как бы пограничную крепость для страха.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не можем продолжить изложения, не коснувшись роли аффектов в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процессах; это, однако, мы можем сделать далеко не в полном масштабе.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Выставим, прежде всего, положение, что подавление системы Бзс. необходимо,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прежде всего, потому, чтобы предоставленный себе самому ход представлений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системе Бзс. развил аффект, который первоначально носил характер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приятного, после же процесса отодвигания принял характер неудовольствия.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Подавление преследует цель предупреждения развития этого неприятного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аффекта. Оно простирается на представления системы Бзс. потому, что аффект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возникнуть именно оттуда. Мы кладем здесь в основу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определенное предположение относительно сущности и характера развития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аффектов. Последнее представляет собою моторный или секреторный акт,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иннервационный ключ к которому имеется в представлениях системы Бзс.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господству пред-сознательной системы, эти представления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заглушаются и посылка импульсов, развивающих аффекты, парализуется.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Опасность при отсутствии воздействия со стороны системы Прс. состоит,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в том, что бессознательные раздражения могут развить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аффект, который вследствие ранее испытанного вытеснения может быть ощущаем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в форме неудовольствия, страха.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Эта опасность создается предоставлением свободы процессам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Условиями для наличия этой опасности служат произведенное оттеснение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достаточная сила желаний. Они находятся, таким образом, всецело вне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психологических рамок образования сновидений. Если бы наша тема этим одним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моментом, освобождением системы Бзс. во время сна, не связывалась с темой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развития аффекта страха, то я мог бы вообще отказаться от исследований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страха и избавить себя от всех связанных с ним неясностей.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Учение о сновидениях страха относится, как я уже не раз говорил,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психологии неврозов. Я сказал бы даже: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страх в сновидении - проблема страха, и не проблема сновидения. Мы указали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точку соприкосновения ее с темой процессов сновидения и можем этим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всецело удовлетвориться. Однако я могу сделать еще одно. Так как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говорил, что невротический страх проистекает из сексуальных источников,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 могу подвергнуть анализу сновидения страха, чтобы в мыслях, скрывающихся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ними, обнаружить наличие сексуального материала.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 многим соображениям я отказываюсь от обсуждения всех тех примеров,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в изобилии были сообщены мне невротическими пациентами, и отдаю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предпочтение сновидениям страха детей или юношей.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 меня самого уже очень много лет не было ни одного настоящего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страха. В возрасте семи, восьми лет я помню одно такое сновидение; лет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тридцать спустя я подверг его толкованию. Оно было чрезвычайно живо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отчетливо и представило мне любимую мать со странно спокойным,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застывшим выражением лица; ее внесли в комнату и положили на постель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(или три) существа с птичьими клювами. Я проснулся со слезами и криком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разбудил родителей. Странно задрапированные, длинные существа с птичьими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клювами я заимствовал из иллюстраций к Библии в издании Филиппсона,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думается, это были боги с ястребиными головами с египетского надгробного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барельефа133. В остальном, однако, анализ дает мне воспоминания об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мальчике, который с нами, детьми, играл всегда на лужайке перед домом;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почти уверен, что его звали Филипп. Далее, мне кажется, что я впервые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мальчика услыхал вульгарное слово, обозначающее половой акт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ясно характеризующееся аналогией с ястребиными головами (тут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по-немецки игра слов). О сексуальном значении этого слова я догадался,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всей вероятности, по выражению лица моего опытного учителя. Выражение лица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 в сновидении было скопировано мною с лица деда, которого я видел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несколько дней до его смерти. Толкование вторичной обработки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гласило, таким образом, что мать умирает; надгробный барельеф тоже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сюда. В этом страхе я и проснулся и не успокоился до тех пор,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не разбудил родителей. Я припоминаю, что увидел лицо матери и тотчас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затих - словно мне именно нужно было утешение: она не умерла.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вторичное толкование сновидения совершилось, однако, уже под влиянием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развившегося страха. Я боялся не потому, что мне приснилось, что мать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умерла; я истолковал сновидение в его предсознательной обработке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потому, что уже в то время находился под влиянием страха. Страх же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помощи оттеснения сводится к смутному, несомненно, сексуальному чувству,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нашло себе выражение в зрительном содержании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Одному 27-летнему господину,-страдающему уже больше года тяжелым недугом,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возрасте между 11 и 13 годами несколько раз снилось, что за ним гонится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какой-то человек с вилами; он хочет бежать, но точно прикован к месту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двигаться. При этом он испытывает всякий раз сильный страх.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хороший образчик чрезвычайно типичного и в половом отношении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невинного сновидения страха. При анализе грезящий наталкивается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один, более поздний рассказ своего дяди, на которого напал ночью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улице какой-то подозрительный субъект, и сам заключает отсюда, что он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 сновидения слышал, вероятно, о таком же происшествии.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вил он вспоминает, что как раз в тот же период однажды поранил себе вилами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руку. Отсюда он непосредственно переходит к своему отношению к младшему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брату, которого он часто колотил и третировал; особенно запечатлелось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памяти, как он однажды запустил в брата сапогом и поранил ему голову;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мать тогда сказала: "Я боюсь, что он когда-нибудь еще убьет его".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Остановившись, по-видимому, на теме проявления насилия, он вдруг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вспоминает один эпизод, относящийся к девятилетнему возрасту. Родители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вернулись однажды вечером поздно домой; он притворился спящим, они легли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спать, он услыхал вскоре тяжелое дыхание и другие звуки и мог даже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догадаться об их положении в постели. Его дальнейшие мысли показывают,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этими отношениями родителей и своим отношением к младшему брату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проводит аналогию. То, что происходило между родителями, он счел также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проявлением насилия и достиг таким образом, как и многие другие дети,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садистического понимания коитуса. Доказательством этого понимания служило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ему то, что он замечал нередко кровь в постели матери. Что половые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отношения взрослых вызывают в детях, замечающих их, страх, мы можем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наблюдать сплошь и рядом. Страх этот я объясняю тем, что тут идет речь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половом раздражении, которое недоступно их пониманию, которое потому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встречает сопротивление, что оно связано с родителями, и которое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превращается в страх. В более ранний период жизни сексуальное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влечение к противоположному по полу родителю не подвергается вытеснению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проявляется, как мы видели, вполне свободно 134.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применил бы то же самое объяснение и к столь частым у детей ночным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припадкам страха с галлюцинациями (pavor nocturnus). И тут мы имеем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собой лишь непонятые и отвергнутые сексуальные ощущения,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констатировании которых обнаружилась бы, вероятно, правильная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периодичность, так как повышение сексуального влечения вызывается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случайными возбуждающими впечатлениями, так и постоянными, периодически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наступающими явлениями развития.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Мне недостает нужного материала для доказательства этого утверждения.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Педиатрам же, напротив того, недостает точки зрения, которая единственно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возможность понимания целого ряда явлений как с соматической, так и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их стороны. В качестве курьезного примера того, как легко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ослеплении медицинской мифологией пройти мимо понимания таких случаев,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приведу один случай, найденный мною в исследовании pavor nocturnus Дебаке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(17) (с. 66) 135.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Один тринадцатилетний мальчик чрезвычайно слабого здоровья стал боязливым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робким; сон его отличался беспокойным характером и почти регулярно раз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неделю прерывался тяжелым припадком страха и галлюцинациями. Воспоминания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 этих сновидениях были всегда очень отчетливы. Он рассказывал, что черт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кричал ему: "А, наконец-то ты нам попался!" Кругом пахло смолой и серой,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кожу обжигало пламя. Просыпаясь в страхе после таких сновидений, он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первую минуту не был в силах крикнуть, но потом голос возвращался к нему,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слышно было ясно, как он говорил: "Нет, нет, не меня, я ничего ведь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сделал" или "Нет, нет, я никогда больше не буду!" Однажды он сказал даже: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"Альберт не делал этого!" Он перестал раздеваться, так как, по его словам,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"пламя обжигало его только тогда, когда он был раздет". Сновидения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грозили подорвать его здоровье, и его увезли в деревню.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полуторагодового пребывания там он оправился и потом некоторое время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спустя сознался: "Я не осмеливался признаться в том, что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испытывал покалывание и повышенное возбуждение в области мошонки; в конце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концов, это настолько выводило меня из себя, что я думал выброситься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окна спальни". Нетрудно догадаться, что: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Мальчик раньше онанировал, отрицал, по всей вероятности, свою вину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слышал постоянные угрозы. (Его восклицания: "Я никогда больше не буду",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"Альберт никогда не делал этого").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В периоде возмужалости в нем снова пробудилось желание мастурбировать,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В нем возникло сопротивление, подавившее либидо и превратившее его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страх, который впоследствии включил в себя и страх перед тяжелою карой.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Послушаем, однако, выводы автора. "Из нашего исследования явствует, что: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Влияние половой зрелости у юношей со слабым здоровьем может вызвать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общей слабости и даже сильную анемию мозга.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Такая анемия мозга вызывает перемену характера, демономанические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галлюцинации и чрезвычайно сильные ночные, а быть может, и дневные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проявления страха.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Демономания и самообвинения мальчика можно свести к воздействию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полученного им в детстве религиозного воспитания.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Все эти явления, благодаря продолжительному пребыванию на воздухе,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физическим упражнениям и восстановлению сил, после периода возмужалости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исчезли.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5. Наследственности и застарелому сифилису отца можно приписать причину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мозговых явлений у ребенка. И заключительные слова: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Это наблюдение мы рассматриваем в рамках навязчивого, апиритического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бреда; это особое состояние мы относим к церебральной ишемии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(недостаточности кровообращения)".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д) Первичный и вторичный процессы. Вытеснение, Сделав попытку проникнуть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глубже в психологию процессов сновидения, я поставил перед собой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трудную задачу, которая вообще едва ли по силам моим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способностям. Изображать одновременность столь сложного явления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последовательности в изложении и при том все время казаться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бездоказательным - слишком тяжело для меня. Это своего рода последствие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что я при исследовании психологии сновидений не могу следовать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историческим развитием своих взглядов. Основная точка зрения на понимание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 была мне дана предшествующими работами в области психологии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неврозов, на которые я здесь не могу и в то же время должен постоянно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ссылаться, между тем как мне лично хотелось бы идти обратным путем и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сновидения перейти к психологии неврозов. Я знаю все трудности,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возникающие отсюда для читателя, но не знаю средств, как их избегнуть.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Будучи неудовлетворен таким положением дела, я охотно останавливаюсь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точке зрения, которая повышает, по-видимому, ценность моих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стараний. Передо мной был вопрос, относительно которого в воззрениях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ученых царила полнейшая разноголосица, как мы это видели в первой главе.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рассмотрение проблемы сновидения уделяло внимание всякого 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возражениям. Лишь два таких возражения - что сновидение бессмысленно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оно представляет собою соматическое явление, - мы категорически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опровергли; все остальные противоречивые воззрения, однако,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удовлетворяли в той мере, что в каждом из них усматривали крупицу истины.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сновидение содержит в себе продолжение восприятии и интересов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бодрствующей жизни, это вполне подтвердилось раскрытием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сновидением. Последние занимаются лишь тем, что кажется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существенно важным и привлекает наш интерес. Сновидение никогда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посвящает себя мелочам. Однако мы убедились и в обратном: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собирает безразличные остатки предыдущего дня и до тех пор не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овладеть крупным интересом, пока последний до некоторой степени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уклонится от бодр. ствующей деятельности. Мы нашли, что это относится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 сновидения, которое дает мыслям, скрывающимся за ним,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выражение, совершенно измененное благодаря искажению. Процесс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говорили мы, на основании законов механики ассоциаций значительно легче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овладевает свежим или же индифферентным материалом, еще не заклейменным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бодрствующим мышлением; благодаря цензуре, он переносит психическую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 со значительного и важного на индифферентное. Гипермнезия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использование материала детства стали основой нашего учения;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нашей теории сновидения мы приписали желанию, возникшему из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материала, роль необходимейшего двигателя при образовании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Сомневаться в экспериментально доказанном значении внешних чувственных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во время сна нам, конечно, не приходило и в голову, но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поставили этот материал в такую же зависимость от желания в сновидении,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какой находятся от него остатки дневных мыслей. То, что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истолковывает объективное чувственное раздражение в форме иллюзии,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оспаривать не приходилось; однако, мы установили оставшийся неясным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большинства исследователей мотив этого толкования. Последнее совершается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таким образом, что воспринятый объект становится безвредным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продолжения сна и в то же время способствует осуществлению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Субъективное раздражение органов чувств во время сна, наличие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безусловно установил, по-видимому, Лэдд (40), мы не считаем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самостоятельным источником сновидений. Мы можем объяснить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регредиентным пробуждением воспоминаний, действующих "за фасадом"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Роль ощущений со стороны внутренних органов, которые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охотно признаются основным источником сновидений, на наш взгляд, довольно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скромна. Они - в лице ощущений падения, летания и связанности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представляют собой всегда готовый и наличный материал, которым в случае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необходимости пользуется деятельность сновидения для изображения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ним.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процесс сновидения носит быстрый, мгновенный характер,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представляется нам вполне правильным относительно восприятия содержания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со стороны сознания; относительно же предшествующих стадий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 мы предположили, наоборот, более медленный, спокойный темп.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Касательно обильного содержания сновидения, существенного в промежутке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мгновения, мы говорим, что тут речь идет о включении готовых образований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жизни. То, что сновидение искажается воспоминанием, мы сочли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правильным, но, по нашему мнению, это не служит отрицательным показателем,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как является лишь последней явной стадией процесса искажения,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действующего с самого начала образования сновидения. В ожесточенном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непримиримом споре по поводу того, спит ли ночью душевная жизнь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располагает, как и днем, всеми своими способностями, мы нашли долю правды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утверждениях как одной, так и другой стороны, хотя всецело не могли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встать ни на одну из обеих точек зрения. В мыслях, скрывающихся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мы нашли следы чрезвычайно сложной деятельности,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осуществленной при участии почти всех средств душевного аппарата; нельзя,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отрицать того, что эти мысли образовались днем, и нужно допустить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же, что душевная жизнь может находиться в состоянии сна.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получилась теория частичного сна, но характеристику состояния сна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нашли не в распаде душевной жизни, а в приспособлении психической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системы, властвующей над бодрствующей жизнью, к желанию спать.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Изолированность от внешнего мира сохранила свое значение и для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теории; она помогает, хотя и не в качестве единственного момента,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конструированию регрессии изобразительной деятельности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Отсутствие возможности произвольного направления хода представлений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 сомнению, но психическая жизнь не становится еще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бесцельной, так как мы слышали, что после устранения желаемых целевых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доминирующего положения достигают нежелательные. Слабую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ассоциативную связь в сновидении мы не только признали, но и приписали 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происхождению значительно большее значение, чем можно было предполагать;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убедились, однако, что эта слабая связь служит лишь вынужденной заменой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другой, законной и осмысленной. Разумеется, и мы называли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абсурдным, но примеры показали нам, насколько осмысленно сновидение,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хочет представляться абсурдным. В вопросе о функциях, приписываемых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сновидению, мы соглашаемся с большинством исследователей.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"разгружает" душу, точно вентиль, и что, по выражению Роберта,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многое вредное путем изображения в сновидении становится безвредным,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только в точности совпадает с нашей теорией двоякого рода осуществления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желаний, но и в нашем понимании становится более понятным, чем у Роберта,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свободное проявление душой ее способностей соответствует у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предоставлению сновидению свободы со стороны пред сознательной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деятельности. Возвращение к эмбриональной точке зрения на душевную жизнь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и замечание Гавеллока Эллиса (22): "Архаический мир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неограниченных эмоций и незавершенных мыслей" - представляются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удачным предвосхищением нашего утверждения, что примитивный,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подавляемый днем характер деятельности участвует в образовании сновидения;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у Дележа (15), так и у нас "подавленное" становится движущей силой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Роль, приписываемая Шернером фантазии в сновидении, и вообще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Шернера, мы приняли в полном масштабе, но должны были указать ей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 место в проблеме. Не сновидение создает фантазию, а бессознательная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фантазии принимает видное участие в образовании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сновидением. Мы обязаны Шернеру указанием на источник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мыслей, скрывающихся за сновидением; однако, почти все, что он приписывает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сновидения, необходимо отнести на счет деятельности активной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днем бессознательной сферы, которая дает сновидению не менее поводов,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невротическим симптомам. Деятельность сновидения нам пришлось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отдеятельности как нечто совершенно отлич-,1,,1 L льно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самостоятельное. Наконец, мы яе отрицаем связи сновидения с душевными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расстройствами, наоборот, мы только прочнее укрепили ее, правда, с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точки зрения.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Будучи объединены в одно новое целое нашим учением о сновидении, различные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зачастую противоречивые воззрения исследований были приняты нами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исключением очень немногих. Но наша постройка еще не закончена. Не говоря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о многих неясностях, на которые мы натолкнулись при попытке проникнуть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глубь психологии, мы стоим сейчас перед новым противоречием. С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мы говорили, что мысли, скрывающиеся за сновидением, возникают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путем совершенно нормальной умственной деятельности, с другой же стороны,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усмотрели, однако, и целый ряд анормальных мыслительных процессов среди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мыслей, а от них и в содержании сновидения, которые мы повторяем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затем при толковании последнего. Все, что мы называли "деятельностью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сновидения", так далеко, по-видимому, от известных нам нормальных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процессов, что самые резкие суждения авторов относительно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ничтожества психической функции сновидения представляются нам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обоснованными.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Здесь мы сумеем разобраться, лишь углубившись еще больше в интересующую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проблему.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убедились, что сновидение замещает ряд мыслей, проистекающих из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дневной жизни и вполне логично связанных друг с другом. Мы не можем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сомневаться, что эти мысли проистекают из нашей нормальной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духовной жизни. В мыслях, скрывающихся за сновидением, мы находим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свойства, которые столь высоко ценим в своих бодрствующих мыслях и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характеризуют их, как сложные продукты деятельности высшего ранга. Нет,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никакой надобности предполагать, будто это мышление совершается 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сна; но это разрушило бы наше представление о психическом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сна. Однако эти мысли могут скорее проистекать из дневной работы;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незаметно для сознания они могут продолжиться и в период засыпания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предстать в готовом виде. Из всего этого мы можем заключить разве лишь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наисложнейшая мыслительная деятельность возможна без участия сознания;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это, впрочем, нам известно из психоанализа любого истерика или лица,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страдающего навязчивыми представлениями. Эти мысли, скрывающиеся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сновидением, сами по себе, несомненно, способны доходить до сознания;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не сознаем их в течение дня, то на это есть целый ряд различных причин.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Осознавание связано с обращением к определенной психической функции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вниманию, которая используется, по-видимому, лишь в определенном масштабе.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Другой способ, которым эти мысли изымаются из ведения сознания, состоит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следующем. Наше сознательное мышление показывает, что при использования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внимания мы идем по определенному пути. Если на этом пути мы наталкиваемся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представление, не способное выдержать влияния критики, то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поворачиваем обратно. Начатый и оставленный ход мыслей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продолжен затем без участия внимания, если только он в каком-либо пункте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достигает особенно высокой интенсивности, приковывающей внимание.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Начальное, совершенное при помощи сознания отвержение мысли посредством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суждения о ее неправильности или непригодности для насущных целей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мыслительного акта может быть, следовательно, причиной того,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мыслительный процесс незаметно для сознания продолжается вплоть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засыпания.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Такой ход мыслей мы называем предсознательным, считаем его вполне законным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полагаем, что он может быть в равной мере как неважным и ничтожным,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отрывочным и подавленным. Заметим далее вкратце, в каком виде рисуется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 ход представлений. Мы полагаем, что от целевого представления вдоль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избранным им ассоциативным путям движется некоторая единица раздражения.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"Ничтожный" ход мыслей такого раздражения вообще не имеет;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"подавленного" же оно может отводиться обратно, и оба предоставляются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собственным раздражениям. Целесообразный ход мыслей способен при известных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условиях привлекать к себе внимание сознания, через посредство его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получает тогда "перевод". Наше понимание природы и функций сознания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разовьем детальнее ниже.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Такой укрепленный предсознательной сферой ход мыслей может неожиданно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исчезнуть или же удержаться. Первый случай представляется нам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что его энергия диффундирует по всем переходящим от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ассоциативным направлениям и повергает всю цепь мыслей в состояние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возбуждения, которое поддерживается на мгновение, а потом разом исчезает.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этом случае весь процесс не имеет никакого значения для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В нашей предсознательной сфере имеются, однако, другие целевые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представления, проистекающие из источников наших бессознательных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постоянно активных желаний. Последние могут овладеть раздражением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предоставленном себе самому круге мыслей; они образуют связь между ним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бессознательным желанием, переносят на него свойственную бессознательному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желанию энергию, и с этого момента ничтожный или подавленный ход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способен удержаться, хотя благодаря этому укреплению он не может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претендовать на доступ к сознанию. Мы можем сказать, что до сих пор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предсознательный ход мыслей переводится в сферу бессознательного.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Другие случаи образования сновидений могут быть следующие: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предсознательный ход мыслей с самого начала соединяется с бессознательным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желанием и потому наталкивается на отпор со стороны господствующего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целевого устремления; или же бессознательное желание пробуждается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другим, например соматическим, мотивам и самостоятельно добивается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перенесения на психические остатки, не обусловленные системой Прс. Все эти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 случая сходятся в конце концов в одном и том же выводе: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предсознательной сфере образуется ход мыслей, который, будучи лишен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подкрепления со стороны этой сферы, находит другое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 желания.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Вслед за этим мысли претерпевают целый ряд преобразований, которые мы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считаем уже нормальными психическими процессами и которые дают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результате психопатологическое явление. Постараемся же в дальнейшем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охарактеризовать и сопоставить эти преобразования.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Интенсивности отдельных представлений переходят на одно представление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так, что в результате образуются представления, обладающие чрезвычайно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высокой интенсивностью. После многократного повторения этого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 целого хода мыслей может скопиться в конце концов на 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представлении. Это-то и есть процесс компрессии, или сгущения, с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познакомились при рассмотрении деятельности сновидения. Он, главным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и повинен в том странном впечатлении, которое оказывает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сновидение, так как ничего аналогичного ему мы в нормальной и доступной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сознания душевной жизни не знаем. Мы имеем и здесь представления,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в качестве узловых пунктов или конечного вывода целых цепей мыслей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обладают крупным психическим значением; однако эта ценность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обнаруживается в каком-либо очевидном для внутреннего восприятия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характере; представление, связанное с нею, отнюдь не становится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интенсивным. В процессе сгущения вся психическая связь превращается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интенсивность содержания представлений. Это аналогично тому, как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какое-либо слово в книге, которому я придаю особое значение для понимания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остального текста, я даю набрать жирным шрифтом. В разговоре я произнес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слово громко, медленно и с ударением. Первое сравнение ведет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 к примеру, заимствованному из деятельности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(триметиламин в сновидении об инъекции Ирме). Историки искусства обращают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наше внимание на то, что древнейшие исторические скульпторы следуют 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принципу, выражая степень общественного положения изображаемых лиц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соответственной величиной статуи. Царь изображается вдвое или втрое выше,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его свита или побежденный противник. Произведения скульптуры римской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эпохи прибегают для достижения тех же целей к более утонченным средствам.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Ваятель поместит фигуру императора посредине, придаст ему величественную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осанку, приложит особое старание к отделке его фигуры, расположит врагов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ног, но уже отнюдь не станет изображать его великаном среди карликов.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 преклонение подчиненных перед главенствующим представляет собою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настоящее время пережиток этого древнейшего принципа изображения.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Направление, по которому протекает процесс сгущения сновидения,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указывается, с одной стороны, логичной предсознательной связью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скрывающихся за сновидением, с другой же, привлечением со стороны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зрительных воспоминаний в сфере бессознательного. Результат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сгущения направлен на достижение тех интенсивностей, которые необходимы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сопротивления системам восприятия.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Благодаря свободному перенесению интенсивности и в целях сгущения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образуются посредствующие представления - своего рода компромиссы (ср.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многочисленные примеры). Это опять-таки нечто небывалое в нормальном ходе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представлений, в котором дело идет прежде всего о подборе и фиксации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"правильных" элементов представлений. Напротив того, сложные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компромиссные образования встречаются очень часто, когда мы подыскиваем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словесные выражения предсозна-тельным мыслям. Такие образования приводятся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качестве некоторых видов "оговорок".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3. Представления, переносящие одно на другое свои интенсивности,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находятся друг с другом в чрезвычайно слабой связи и объединяются такими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ассоциациями, которые пренебрегаются нашим мышлением и используются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остроумием. Равноценными другим являются особенно ассоциации по созвучию.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4. Противоречивые мысли вовсе не стремятся уничтожить одна другую,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существуют одна подле другой и очень часто, как будто между ними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существовало противоречия, объединяются в продукты сгущения или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образуют компромиссы, которые мы никогда не простили бы вашему мышлению,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с которыми мы охотно соглашаемся в нашей деятельности.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Таковы некоторые из наиболее частых нормальных процессов, которым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течение деятельности сновидения подвергаются предварительно вполне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рационально образованные мысли. Преобладающим характером последних служит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все старания устремляются на придание подвижности элементу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интенсивности; содержание и значение психических элементов, с которыми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связаны эти интенсивности, отходят на второй план. Можно было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предположить, что сгущение и образование компромиссов совершается лишь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помощь регрессии, если речь идет о превращении мысли в образы.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анализ и, в еще более резко выраженной форме, синтез таких сновидений,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отсутствует регрессия, как, например, в сновидении "автодидаскер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разговор с гоф-ратом Н.", обнаруживают те же самые процессы сгущения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оттеснения, как и другие.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мы не можем оспаривать мысль, что в образовании сновидений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принимают участие двоякого рода совершенно различные по существу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психические процессы. Один из них создает вполне корректные, равноценные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нормальным мышлением, мысли, полагаемые в основу сновидения; другой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ним в высшей степени странно и некорректно. Последний процесс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уже в главе VI выделили в качестве самой деятельности сновидения.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можем мы, однако, сказать относительно происхождения этого психического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не могли бы ответить на этот вопрос, если бы не углубились несколько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психологию невроза, особенно же истерии. Тут мы узнали, что те же самые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некорректны0 психические процессы, и еще другие, неупомянутые,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обусловливают образование истерических симптомов. В истерии мы находим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 целый ряд вполне корректных мыслей, равноценных нашему сознательному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мышлению, о наличии которых в этой форме мы узнать ничего не можем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мы восстанавливаем лишь впоследствии. Если они когда-нибудь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проникают к нашему восприятию, то из анализа образованного симптома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усматриваем, что эти нормальные мысли претерпели анормальное воздействие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были перенесены в симптом при посредстве сгущения, образования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компромисса, через поверхностные ассоциации, под прикрытием противоречий,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также и путем регрессии. При полной идентичности своеобразных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особенностей деятельности сновидения и психической деятельности, которая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продуцирует психоневротические симптомы, мы будем вправе перенести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те выводы, которые дает нам истерия.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Из учения об истерии мы заимствуем то положение, что такая анормальная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психическая обработка нормального хода мыслей проявляется лишь тогда,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когда он становится перенесением бессознательного желания,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проистекает из детского материала и подверглось вытеснению. Ради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принципа мы обосновали теорию сновидения тем предположением, что активное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сновидения проистекает всегда из сферы бессознательного, что,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сами признавались, не всегда может быть доказано, но и не может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опровергнуто. Чтобы иметь возможность, однако, точнее определить,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собою "вытеснение", с которым мы не раз уже встречались,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придется продолжить несколько возведение нашего психологического здания.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углубились в рассмотрение функции примитивного психического аппарата,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которого направляется стремлением избегнуть накопления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раздражения. Он был конструирован поэтому по схеме рефлекторного аппарата;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моторика, как путь к внутреннему изменению тела, была находившимся в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распоряжении отводным путем. Мы коснулись далее психических последствий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 удовлетворения и могли бы допустить и второе предположение: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накопление раздражения различными, нас не интересующими способами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испытывается в форме неприятного ощущения и приводит аппарат в движение,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вновь вызвать чувство удовлетворения, при котором ослабление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 испытывается в форме приятного ощущения. Такое, исходящее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неприятного ощущения и направленное к приятному течение в аппарате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называем желанием;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говорили, что ничто, кроме желания, не может привести в движение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аппарат, и что ход раздражения в нем автоматически регулируется приятными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неприятными ощущениями. Первым желанием является, по-видимому,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галлюцинаторное воспроизведение воспоминания об удовлетворении. В случае,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когда эта галлюцинация не удерживается до конца, она не способна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вызвать утоления потребности, то есть приятного чувства, связанного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удовлетворением.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оказалась необходимой вторая деятельность, на нашем языке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второй системы, которая не позволяла бы, чтобы воспоминание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проникало к восприятию и оттуда связывало психические силы; оно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направлять раздражение, исходящее из потребности, на обходный путь,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через посредство произвольной моторики настолько изменяет внешний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мир, что может наступить реальное восприятие объекта удовлетворения.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сих пор мы прослеживали схему психического аппарата; обе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представляют собою то, что во вполне законченном аппарате мы назвали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системами Бзс. и Прс.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Чтобы иметь возможность посредством моторики целесообразно изменить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внешний мир, необходимо накопление некоторой суммы наблюдений в системах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воспоминаний и различного рода фиксирование взаимоотношений, вызываемых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материале воспоминаний различными целевыми представлениями.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Продолжаем наши предположения. Проявляющаяся ощупью, посылающая энергию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вновь ее возвращающая деятельность второй системы нуждается, с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в свободном распоряжении всем материалом воспоминаний; с другой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стороны, было бы излишней расточительностью, если бы она посылала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чрезмерные количества энергии на отдельные пути мышления,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протекали бы в этом случае весьма нецелесообразно и ограничили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количество, необходимое для изменения внешнего мира. Ввиду этой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целесообразности я и предполагаю, следовательно, что второй системе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удастся сохранить большую часть энергии и использовать для отодвигания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небольшое количество ее. Механизм этих процессов мне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неизвестен; кто захотел бы серьезно заняться этим, тот должен был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подобрать аналогию из физики и проложить себе путь к пониманию процесса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движения при раздражении нейронов. Я настаиваю лишь на том,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первой 4^-системы направлена на свободное прохождение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и что вторая система благодаря исходящим от нее воздействиям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парализует это прохождение. Я предполагаю, следовательно, что прохождение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раздражения при господстве второй системы связуется с совершенно другими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механическими моментами, чем при господстве первой. Когда вторая система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заканчивает свою критическую мыслительную деятельность, парализование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отпадает, что дает возможность их прохождению к системе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моторности.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приходим к чрезвычайно любопытному заключению, если примем во внимание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отношение этого пара-лизования со стороны другой системы к регулированию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принципом неприятного ощущения. Возьмем противоположность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непосредственного ощущения удовлетворения - ощущение страха.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примитивный аппарат действует здесь раздражение восприятия, которое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источником ощущения страха. В результате беспорядочные моторные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проявления будут продолжаться до тех пор, пока одно из них не устранит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 от воздействия восприятия; при повторении восприятия будут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повторяться и эти проявления (например, готовность к бегству) до тех пор,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восприятие вновь не исчезнет. Здесь не будет уже, однако, налицо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склонности галлюцинаторно или еще каким-либо образом вновь укрепить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источник неприятного ощущения. Напротив того, в примитивном аппарате будет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заложена склонность тотчас же по пробуждении неприятного воспоминания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уклониться от него, ибо переход его раздражения на восприятие вызвал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(вернее, начинает вызывать) неприятное ощущение. Уклонение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воспоминания, являющееся лишь повторением прежнего бегства от восприятия,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облегчается еще и тем, что воспоминание в противоположность восприятию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обладает достаточной способностью возбудить сознание и тем самым привлечь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себе новое подкрепление. Это легко и регулярно совершающееся отклонение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процесса от воспоминания о чем-либо, в свое время неприятном,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дает нам образчик и первый пример психического вытеснения. Общеизвестно,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сколько такого отворачивания от неприятных ощущений, сколько такой тактики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стража заложено в нормальной душевной жизни взрослого человека.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Вследствие принципа неприятного ощущения первая ^-система не может,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следовательно, включить в общую цепь мышления что-либо неприятное.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 может только желать. Но если бы дело только этим и ограничивалось,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 была бы парализована мыслительная деятельность второй системы,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 распоряжение всеми имеющимися в наличии воспоминаниями. Тут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открываются два пути: либо деятельность второй системы освобождается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зависимости от принципа неприятного ощущения и продолжает свой путь,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обращая внимания на неприятные воспоминания, либо же находит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связать неприятное воспоминание, что оно не вызовет неприятного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ощущения. Первую возможность мы должны отвергнуть, так как принцип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неприятного ощущения оказывается и регулятором хода раздражении второй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системы; тем самым остается лишь вторая система, которая так связывает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воспоминание, что парализует все его влияния, между прочим, следовательно,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аналогичный моторной иннервации процесс вызывания неприятного ощущения.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той гипотезе, что укрепление со стороны второй системы означает в то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и парализование отвода раздражения, нас приводят два исходных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пункта: принцип неприятного ощущения и процесс ничтожной ин-нервационной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затраты. Итак, скажем - это и есть ключ ко всему учению о вытеснении,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вторая система может лишь в том случае укрепить представление, если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она способна парализовать исходящее от него развитие неприятного ощущения.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То, что уклоняется от парализующего действия, остается недоступным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второй системы и должно быть покинуто в силу принципа неприятного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ощущения: парализование последнего, однако, не должно быть вовсе полным;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наоборот, начало его должно быть допущено, оно должно обнаружить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второй системой природу воспоминания и степень его пригодности для цели,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поставленной перед собою мышлением.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Психический процесс, который самостоятельно допускает первая система,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 называть теперь первичным процессом; другой же, совершающийся над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воздействием второй системы, вторичным. Еще в одном пункте я могу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показать, с какой целью приходится второй системе исправлять первичный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процесс. Первичный процесс способствует прохождению раздражения, чтобы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помощью накопленной таким образом величины последнего образовать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идентичность восприятия; вторичный процесс оставляет это намерение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вместо него задается другим - образовать идентичность мышления.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 есть лишь обходный путь от принимаемого в качестве целевого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 воспоминания об удовлетворении до идентичного овладения 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воспоминанием, что достигается вновь через посредство моторной системы.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Мышление должно интересоваться соединительными путями между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представлениями, не давая вводить себя в заблуждение их интенсивностью.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Ясно, однако, что сгущение представлений, посредствующие и компромиссные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препятствуют достижению этой цели идентичности; заменяя одно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другим, они уклоняются с пути, который вел от первого.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процессов вторичное мышление тщательно избегает. Нетрудно понять также,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принцип неприятного ощущения ставит препятствия на пути к достижению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идентичности мышления мыслительному процессу, которому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предоставляет важнейшие исходные пункты. Тенденция мышления должна, таким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образом, клониться в сторону освобождения от исключительного господства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принципа неприятного ощущения; оно должно ограничивать до минимума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развитие аффектов. Это улучшение результата деятельности должно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совершаться при помощи нового воздействия со стороны сновидения. Мы знаем,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что это удается вполне чрезвычайно редко даже в наинормальнейшей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жизни: наше мышление постоянно доступно извращению, благодаря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включению принципа неприятного ощущения.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Но не это является дефектом функциональной способности нашего душевного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аппарата, благодаря которому мысли, являющиеся результатом вторичной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мыслительной деятельности, подвергаются воздействию первичного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процесса. Этой формулой мы и воспользуемся теперь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изображения процесса, приводящего в результате к сновидению и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истерическим симптомам. Отрицательный случай наблюдается при совпадении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двух моментов из истории нашего развития, из которых один всецело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относится к душевному аппарату и оказывает могущественное влияние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соотношение обеих систем, другой же включает в душевную жизнь движущие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силы органического происхождения. Оба проистекают из периода детства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являются осадком того изменения, которое претерпел с детства наш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психический и соматический организм.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один психический процесс в душевном аппарате я назвал первичным, то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сделал это не только из соображений иерархии, а руководствовался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соотношением обоих процессов во времени. Хотя психического аппарата,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обладал бы всего одним первичным процессом, насколько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известно, не существует и он является поэтому лишь психической функцией,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несомненно то, что первичные процессы в нем даны с самого начала,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тем как вторичные развиваются лишь постепенно, парализуют первые,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полного господства над нами достигают лишь в зените жизни. Вследствие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запоздалого проявления вторичных процессов ядро нашей натуры,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состоящее из бессознательных желаний, остается в неприкосновенности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подвергается парализованию со стороны предсознательной сферы, роль которой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 и навсегда ограничена указанием наиболее целесообразных путей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желаниям, проистекающим из сферы бессознательного. Эти бессознательные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налагают на все последующие стремления гнет, которому они должны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подчиниться; они могут, однако, стараться отклонить его и направить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более высокие цели. Обширная область материала воспоминаний остается,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благодаря запоздалому воздействию предсознательной сферы,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недоступной.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Среди этих неразрушимых и недоступных парализованию желаний находятся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такие, осуществление которых становится в противоречие с целевыми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представлениями вторичного мышления. Осуществление этих желаний вызвало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не приятное, а неприятное ощущение и как раз это-то превращение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аффектов и составляет, сущность того, что мы называем "вытес Нением"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усматриваем детскую стадию осуждения (отклонения при посредстве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суждения). Каким путем, при помощи каких движущих сил совершается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превращение, - это и образует проблему вытеснения, которой нам достаточно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коснуться здесь только вскользь. Нам достаточно указать на то, что такое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превращение аффектов совершается в течение развития (вспомним хотя бы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появлении первоначально отсутствующего отвращения в детстве) и что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связано с деятельностью второй системы. Воспоминания, из 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желание вызывает проявление аффектов, никогда не бывают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доступны системе Прс.; поэтому-то это проявление аффектов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подвергается парализованию. Именно благодаря этому проявлению аффектов,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представления недоступны теперь и со стороны предсозна-тельных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которые они перенесли свою силу желания. На сцену выступает принцип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неприятного ощущения и заставляет систему Прс. отвратиться от этих мыслей.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Последние предоставляются самим себе, и, таким образом, наличие детского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комплекса воспоминаний становится основным условием вытеснения.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лучшем случае проявление неприятного ощущения прекращается, как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система Прс. отвращается от мыслей; этот случай характеризует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целесообразность вмешательства принципа неприятного ощущения. Иначе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обстоит дело, однако, в том случае, когда вытесненное бессознательное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желание получает органическое подкрепление, которое оно может ссудить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своим мыслям; тем самым оно дает им возможность вместе с раздражением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произвести попытку проникнуть далее и тогда даже, когда система Прс.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уже отвернулась. Дело доходит тогда до борьбы - система Прс. укрепляет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противодействующую оттесненным мыслям - и далее, до победы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носителей бессознательного; победа эта выражается в образовании симптома.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того момента, однако, когда вытесненные мысли получают сильное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подкрепление со стороны бессознательного желания и покидаются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предсознательной сферой, они подвергаются воздействию первичного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процесса, устремляются исключительно к моторному выходу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же, если путь открыт, к галлюцинаторному оживлению желательной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идентичности восприятия. Ранее мы нашли эмпирически, что описанные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неправильные процессы совершаются лишь с мыслями, подвергнутыми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вытеснению. Сейчас мы пойдем дальше. Эти неправильные процессы суть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первичные процессы в психическом аппарате; они совершаются повсюду там,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где представления покидаются сферой предсознательного, предоставляются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самим себе и могут найти себе осуществление благодаря свободной,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стремящейся к выходу энергии из сферы бессознательного. Некоторые другие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наблюдения поддерживают тот взгляд, что эти, так называемые неправильные,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процессы не представляют собой фальсификации нормальных ошибок мышления,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недоступные парализованию формы деятельности психического аппарата.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Так, мы видим, что сведение предсознательного раздражения к моторике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совершается тем же путем и что соединение бессознательных представлений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словами легко обнаруживает такие же, приписываемые невниманию передвигания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смещения. Наконец, и доказательство прироста деятельности, необходимого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парализовании этих первичных процессов, вытекает из того факта, что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достигаем комического эффекта, некоторого избытка, выливающегося в форму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смеха, когда даем возможность этим процессам мышления проникнуть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Теория психоневрозов утверждает с полной категоричностью, что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сексуальные желания из периода детства могут претерпевать в ходе развития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 вытеснения (превращения аффектов); в дальнейшие фазы развития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способны вновь воскреснуть - будь то вследствие сексуальной конституции,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которая возникает из первоначальной бисексуальности, будь то вследствие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неблагоприятных влияний половой жизни, - и дать движущие силы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образования любого психоневротического симптома. Лишь включением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сексуальных сил можно заполнить пробелы, все еще обнаруживаемые теорией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вытеснения. Я оставляю без рассмотрения вопрос, может ли требование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сексуального и детского элемента относиться и к теории сновидения;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оставляю эту теорию незаконченной, потому что и так уже предположением,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будто сновидение всякий раз проистекает из бессознательного, я переступил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рамки доказуемого. Эти и другие пробелы моей разработки вопроса я оставляю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вполне сознательно, так как заполнение их потребовало бы, с одной стороны,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чрезвычайно большого труда, с другой же - обоснования материалом,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чуждым сновидению. Так, например, я избегал указывать на то,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разумею ли я под словом "подавленный" нечто иное, чем под словом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"вытесненный". На самом дале ясно, конечно, что последнее сильнее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подчеркивает связь с бессознательным, нежели первое. Я не входил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рассмотрение и того вопроса, почему мысли, скрывающиеся за сновидением,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претерпевают искажение со стороны цензуры и в том случае, когда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отказываются от поступательного движения к сознанию и избирают путь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регрессии. Моей задачей было прежде всего очертить рамки вопросов,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ведет дальнейшее расчленение деятельности сновидения, и указать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другие темы, с которыми скрещивается данная проблема. Решение, в каком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 в каждом отдельном случае прерывать изложение, было для меня всегда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трудно. То, что я недостаточно исчерпывающе выяснил роль сексуальных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в сновидении и избегал толкования сновидений с явно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сексуальным содержанием, покоится на особых мотивах, вероятно,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соответствующих ожиданиям читателя. Мои взгляды и воззрения, защищаемые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мною в невропатологии, чрезвычайно далеки от того, чтобы видеть в половой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 какую-то запретную область, которая не может интересовать ни врача,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 научного исследователя. Мне казалось смешным нравственное негодование,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которым руководился, по-видимому, переводчик "символики сновидений"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Артемидора из Дальдиса, когда выпустил главу о сексуальных сновидениях.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Впоследствии он лично сообщил мне, что действовал так по настоянию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издателя. Для меня единственно решающим моментом было лишь то, что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рассмотрении сексуальных сновидений мне пришлось бы углубиться в далеко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решенные еще проблемы половых извращении и бисексуальности; весь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 я счел лучшим приберечь для другого, специального исследования.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намерен также продолжать исследование того, в чем состоит различие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проявлении психических сил при образовании сновидений и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истерических симптомов; для этого нам недостает точного знакомства с одним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подлежащих здесь сравнению звеньев. Но другому пункту зато я придаю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большое значение и должен откровенно признаться, что я лишь ради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пункта предпринял все рассмотрение двух психических систем,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деятельности и процесса оттеснения. Речь идет теперь не о том, правильно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я понял все эти психологические процессы или же неправильно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недостаточно; последнее очень возможно в столь сложном вопросе. Какое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направление ни приняло толкование психической цензуры, нормальной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анормальной обработки содержания сновидения, не подлежит никакому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сомнению, что эти процессы действительно имеют место при образовании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что они обнаруживают величайшую аналогию по существу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процессами, установленными нами при образовании истерических симптомов.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- не патологическое явление; оно не предполагает нарушения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психического равновесия, оно не ослабляет психической работоспособности.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Возражения, будто мои сновидения и сновидения моих невротических пациентов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дают еще права судить о сновидениях здоровых людей, следует отвергнуть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 рассмотрения. Если мы, таким образом, по явлениям судим об их движущих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силах, то мы приходим к тому заключению, что психический механизм,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пользуется невроз, вовсе не создается болезненным расстройством,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овладевающим нашей душевной жизнью, а имеется в наличии в нормальной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структуре психического аппарата. Обе психические системы, переходная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цензура между ними, парализование одной со стороны другой, отношение обеих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сознанию или то, наличие чего мы могли бы вывести из более правильного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понимания фактического положения вещей, - все это относятся к нормальной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структуре нашего душевного аппарата, и сновидение указывает нам один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путей, ведущих к познанию этой структуры. Если мы захотим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удовольствоваться минимумом безусловно достоверных познаний, то сумеем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сказать: сновидение показывает нам, что подавленное продолжает быть налицо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у здорового человека и сохраняет способность к психическим функциям.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- само одно из проявлений этого бессознательного; в теории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им всегда, на основании же конкретных наблюдений в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случаев, которые обнаруживают наиболее ярко отличительные особенности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психически подавленное, которое в бодрствующем состоянии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могло найти себе выражения и было изолировано от внутреннего восприятия,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ночной жизни при господстве компромиссных образований находит себе пути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средства для проникновения в сознание. "Не преклоню я Всевышних, но силы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подземного царства в движение приведу)"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Толкование же сновидений есть Царская дорога к познанию бессознательного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Следуя за анализом сновидения, мы проникаем в глубь этого наичудеснейшего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наитаинственнейшего механизма, правда, не далеко вглубь. Но и это кладет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уже начало, а другие, патологические явления помогут проникнуть нам в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глубже. Болезнь, по крайней мере функциональная, как она справедливо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именуется, предполагает собою не разрушение этого аппарата и не новое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раскалывание его механизма; ее следует разъяснять динамически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усиления и усиления отдельных движущих сил, которые при нормальном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функционировании скрывают очень многое. В другом месте мы могли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показать, что образование этого аппарата из двух инстанций допускает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уточнение и нормальной деятельности, совершенно непосильное для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инстанции. Сновидение - не единственное явление, дающее возможность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обосновать психопатологию на психологической почве. В небольшом, еще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законченном мною цикле статей в "Monatsschrift fur Psychiatric und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Neurologie" (о психическом механизме забывания, 1898; и о кроющихся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воспоминаниях, 1899) я старался объяснить целый ряд повседневных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явлений для доказательства того же положения. Эти и дальнейшие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статьи о забывании, обмолвках, ошибках и пр. собраны мною впоследствии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книге "Психопатология обыденной жизни" (рус. пер. в изд. "Современные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проблемы").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е) Бессознательное и сознание. Реальность. Присмотревшись ближе,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увидим, что психологическое исследование предшествующего изложения привело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 к предположению наличия не двух систем вблизи моторного конца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аппарата, а двоякого рода процессов или способов прохождения раздражения.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Это, однако, безразлично: мы всегда должны быть готовы отказаться от наших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вспомогательных представлений, если имеем возможность заменить их чем-либо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другим, более близким к незнакомой нам действительности. Попытаемся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теперь исправить некоторые недоразумения, которые легко могли возникнуть,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мы под двумя системами в ближайшем и грубом их смысле понимали два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пространственных пункта внутри психического аппарата, - недоразумения,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отзвук которых мы видим хотя бы в выражениях "вытеснить" и "проникнуть".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Если, таким образом, мы говорим, что бессознательная мысль стремится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переходу в сферу предсознательного, чтобы затем проникнуть к сознанию, 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этим мы не хотим сказать, что должна быть образована вторая мысль на новом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месте, - как бы копия, наряду с которой продолжает быть налицо и оригинал;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о пространственном передвижении мы должны отделить и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проникновения к сознанию. Если мы говорим, что пред-сознательная мысль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вытесняется и принимается затем бессознательной сферой, то эти образные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выражения, заимствованные нами из круга представлений о борьбе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определенную территорию, могут действительно побудить нас к предположению,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из одного психического пункта нечто устраняется и заменяется в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пункте другим. Вместо этого сравнения возьмем другое, более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соответствующее действительному положению вещей: данное психическое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образование претерпевает изменение или же изымается из-под действия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определенной энергии, так что психическое образование подпадает под власть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инстанции или же освобождается от нее. Здесь мы заменяем топический круг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динамическим; не психическое образование кажется 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подвижным, а его иннервация.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Тем не менее я считаю целесообразным и нужным сохранить наглядное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об обеих системах. Мы избегнем опасности каких-либо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недоразумений, если вспомним, что представления, мысли и вообще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психические образования должны быть локализованы не в органических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элементах нервной системы, а так сказать, между ними, там, где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сопротивления и пути образуют соответствующий им коррелят. Все, что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стать объектом нашего внутреннего восприятия, является мнимым, все равно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изображение в телескопе, получающееся от скрещения лучей. Системы же,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сами по себе на представляющие психических образований и никогда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могущие стать доступными нашему психическому восприятию, мы вправе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сопоставить с че-чевицами телескопа, способствующими получению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изображения. Продолжая это сравнение, мы могли бы сказать, что цензура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двумя системами соответствует преломлению лучей при переходе их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новую среду.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До сих пор мы занимались самостоятельным психологическим исследованием;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пора, однако, коснуться воззрений, господствующих в современной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психологии, и выяснить их отношение к нашим выводам. Вопрос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 в психологии, по меткому выражению Липпса, не столько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психологический вопрос, сколько вопрос психологии. "Понятие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 в психологии". - Доклад на третьем международном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психологическом конгрессе в Мюнхене в 1897 г. До тех пор пока психология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разрешала этот вопрос путем разъяснения слов, например, что "психическое"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есть то же самое, что "сознательное", а "бессознательный психический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процесс" -явный абсурд, - до тех пор психологическое использование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наблюдений врача над анормальными душевными состояниями было вообще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невозможно. Врач и философ вступают в сотрудничество лишь тогда, когда оба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признают, что бессознательные психические процессы служат "целесообразным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вполне законным выражением существующих фактов". Врач может только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пожатием плеч ответить на утверждение, будто и сознание - необходимый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отличительный признак психического, или же в крайнем случае, если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уважение к воззрениям философов все еще достаточно сильно, сказать,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говорят о разных вещах и интересуются разными отраслями науки. 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одного внимательного наблюдения над душевной жизнью невротика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одного анализа сновидения, чтобы с неопровержимостью убедиться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наисложнейшие мыслительные процессы, которым отнюдь нельзя отказать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наименовании психических, могут совершаться без участия сознания.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подлежит сомнению, конечно, что врач лишь тогда узнает об этих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бессознательных процессах, когда они оказывают воздействие на сознание,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воздействие, допускающее сообщение или наблюдение. Но этот сознательный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эффект может носить психический характер, совершенно отличный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бессознательного процесса, так что внутреннее восприятие отнюдь не сумеет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увидеть в одном замену другого. Врач должен сохранить за собой право путем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умозаключения от эффекта сознания дойти до бессознательного психического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процесса; этим путем он узнает, что эффект сознания является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отдаленным психическим результатом бессознательного процесса и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последний осознается не в качестве такового: он протекал, ничем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обнаруживая сознанию своего наличия.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Отказ от чрезмерной оценки сознания становится необходимой предпосылкой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всякого правильного понимания происхождения психического. Бессознательное,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выражению Липпса, должно стать общим базисом психической жизни.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- это большой круг, включающий в себя меньший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сознательного; все сознательное имеет предварительную бессознательную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стадию, между тем как бессознательное может остаться на этой стадии и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 претендовать на полную ценность психического действия. Бессознательное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есть истинно реальное психическое, столь же неизвестное нам в своей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внутренней сущности, как реальность внешнего мире, и раскрываемое данными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в столь же незначительной степени, как и внешний мир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показаниями наших органов чувств.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Если прежняя противоположность сознания и сновидения обесценивается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предоставлением бессознательному подобающего ему положения, то тем самым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отпадает целый ряд проблем сновидения, которые подробно рассматривались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большинством прежних авторов. Так, многие явления, наличие которых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прежде так удивляло, должны относиться теперь не на счет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сновидения, а на счет действующего так же и днем бессознательного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мышления. Если сновидение, по словам Шернера, как бы играет символическим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изображением тела, то мы знаем, что это результат деятельности некоторых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бессознательных фантазий, связанных с сексуальной жизнью и находящих свое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не только в сновидении, но и в истерических фобиях и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симптомах. Когда сновидение продолжает и заканчивает дневную деятельность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отражает даже ценные и важные ее моменты, то нам достаточно устранить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своеобразную маску - результат деятельности сновидения и загадочных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сил глубины психики. Интеллектуальная деятельность находится также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властью этих душевных сил. Мы склонны, по всей вероятности, к чрезмерной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переоценке сознательного характера интеллектуального и художественного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творчества. Из признаний некоторых высокоодаренных натур, как Гете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Гельмгольц, мы знаем, что все существенные черты их творений внушались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форме вдохновения и в почти готовом виде доходили до их восприятия.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удивляет, однако, участие сознательной деятельности во всех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случаях, где налицо было напряжение всех духовных сил. Однако привилегия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сознательной деятельности, которою она так часто злоупотребляет, и состоит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именно в том, что она скрывает от нас все остальные.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Едва ли стоит и труда выделять в особую тему историческое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сновидений. В том, что какая-либо историческая личность благодаря своему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сновидению решилась на смелый подвиг, оказавший решающее влияние на 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мировой истории, - в этом можно усматривать особую проблему лишь до тех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пор, пока сновидение в качестве какой-то непостижимой 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противопоставляется другим, более доступным душевным силам, а отнюдь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тогда, когда сновидение представляется в форме выражения чувств и мыслей,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которых днем тяготело сопротивление и которые ночью получили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подкрепление из глубоких источников раздражения. (Ср. вышеприведенное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сновидение Александра Македонского перед взятием Тира). Почтительное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отношение к сновидению со стороны всех древних народов является основанным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 вполне правильной психологической гипотезе преклонением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неукротимой и неразрушимой стороной человеческой души, перед демоническим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элементом, из которого проистекает желание сновидения и которое мы находим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нашем бессознательном.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умышленно говорю "в нашем бессознательном", ибо то, что мы так называем,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совпадает с бессознательным у философов и с бессознательным у Липпса,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Там оно означает лишь противоположность сознательному; что помимо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сознательных есть еще и бессознательные психические процессы, - об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 они спорят. У Липпса мы находим еще, что все психическое существует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форме бессознательного и лишь немногое, кроме того, и в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сознательного. Но не для доказательства этого положения рассматривали 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процессы образования сновидений и истерических симптомов;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неопровержимого установления его достаточно наблюдения над нормальной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дневной жизнью. То новое, что показал нам анализ психопатологических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образований, и особенно первого из их звеньев - сновидения, состоит в 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бессознательное, иначе говоря, психическое, обнаруживается в качестве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функции двух раздельных систем; следы его мы находим и в нормальной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душевной жизни. Есть, следовательно, двоякого рода бессознательное;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разделения психологи не производят. И то и другое - бессознательное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психологическом смысле; но в нашем - то, что мы называем системой Бзс.,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неспособно дойти до сознания, между тем как другое потому называется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системой Прс.. что его раздражения, правда, по известным законам, быть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может, лишь после преодоления новой цензуры, но во всяком случае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всякого отношения к системе Бзс., - могут проникнуть к сознанию. Тот факт,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раздражения, для того чтобы проникнуть к сознанию, должны претерпеть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последовательный ряд процессов, обнаруживающихся нами благодаря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цензурному изменению, послужил нам для сравнения с пространственными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представлениями. Мы изобразили взаимоотношение обеих систем и их отношение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сознанию, сказав, что система Прс. стоит как бы ширмой между системой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Бзс. и сознанием. Система Прс. преграждает не только доступ к сознанию,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главенствует и над доступом к произвольной моторности и распоряжается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посылкой энергии, часть которой знакома нам в форме внимания.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Мы должны стоять в стороне и от подразделения - верхнее и нижнее сознание,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столь излюбленного в новейшей литературе психоневрозов, так как оно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подчеркивает, по-видимому, именно тождество психического и сознательного.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Какая же роль выпадает на долю некогда столь всемогущего, оставляющего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стороне все остальное сознания? Роль органа чувств для восприятия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качеств. Согласно основной мысли нашего схематического опыта,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 можем представить себе сознательное восприятие исключительно в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самостоятельной функции особой системы, которую для краткости обозначим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Сз. По своим механическим свойствам система эта аналогична воспринимающей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системе В; она неспособна запечатлевать следы изменений, то есть лишена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памяти. Психический аппарат, чувствующими органами системы В обращенный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внешнему миру, сам служит внешним миром для органа системы Сз.,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телеологическое оправдание которой и покоится на этом взаимоотношении.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Принцип прохождения инстанций, господствующий, по-видимому, в общей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структуре аппарата, еще раз обнаруживается здесь перед нами. Материал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раздражении притекает к чувствующим органам системы Сз. с двух сторон: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В, раздражение которой, обусловленное качествами, претерпевает,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вероятно, новую переработку до тех пор, пока не становится сознательным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ощущением, - и изнутри аппарата, количественные процессы которого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ощущаются качественно в форме приятного или неприятного чувства,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подвергаются определенным изменениям.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Философы, которые понимали, что вполне законные и в высшей степени сложные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продукты мышления могут образовываться и без участия сознания, отступили,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перед трудной задачей: приписать сознанию такого рода функцию;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казалось им излишним отражением законченного психического процесса.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Аналогия нашей системы Сз. с воспринимающими системами выводит нас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этого затруднения. Мы видим, что восприятие при помощи органов чувств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имеет в результате то, что внимание устремляется на те пути, по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распространяется чувственное раздражение; качественное раздражение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служит регулятором количественного распределения подкреплений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психическом аппарате. Такую же функцию можем приписать мы и органам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системы Сз. Воспринимая новые качества, они способствуют направлению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целесообразному распределению подкреплений. При помощи восприятия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приятного и неприятного ощущения они обусловливают прохождение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подкрепления внутри в целом своем бессознательного психического аппарата,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деятельность которого протекает путем перемещения определенных количеств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подкреплений. Весьма вероятно, что принцип неприятного ощущения вначале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автоматически регулирует передвижение подкреплений; но возможно также,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сознание совершает второе, более точное регулирование, могущее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противостоять даже первому и совершенствующее работоспособность аппарата: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вопреки его первоначальной способности оно дает ему возможность укреплять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перерабатывать даже и то, что связано с проявлением неприятного чувства.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психологии неврозов мы знаем, что этим регулированиям при помощи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качественных раздражении органов чувств приписывается немаловажная роль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общей функциональной деятельности аппарата. Автоматическое главенство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первичного принципа неприятного ощущения и связанное с этим ограничение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работоспособности нарушается чувствующими регулированиями, которые сами,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свою очередь, являются автоматизмами. Мы видим, что вытеснение, которое,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будучи вначале хотя и целесообразным, превращается в конце концов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пагубный отказ от парализования и психического господства,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легче совершается над воспоминаниями, чем над восприятиями, так как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первых отсутствует приток подкреплений, получаемый благодаря раздражению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органов чувств. Если мысль, испытывающая сопротивление,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сознается потому, что подвергается вытеснению, то в другой раз она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быть вытеснена лишь на том основании, что она по другим причинам была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удалена от сознательного восприятия. Таковы данные, которыми пользуется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терапия с целью восстановления уже раз произведенного вытеснения.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Ценность сверхподкрепления, образуемого регулирующим воздействием системы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Сз. на количественную подвижность, телеологически не может быть показана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лучше, чем путем создания нового качественного ряда, а тем самым и нового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регулирования, образующего преимущество человека перед животными.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Мыслительные процессы сами по себе бескачественны вплоть до сопровождающих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приятных и неприятных раздражении, которые в качестве расстройства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 должны держаться в строгих рамках. Для придания качественности,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они ассоциируются у человека со словесными воспоминаниями, качественных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остатков которых достаточно для привлечения к ним внимания сознания и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того, чтобы последнее послало мышлению новое подкрепление.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Все разнообразие проблем сознания охватывается взглядом лишь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расчленении истерических процессов мышления. В этих случаях испытываешь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впечатление, будто и переход от предсознательного к сознанию связан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цензурой аналогичной цензуре между системами Бзс. и Прс. И эта цензура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устраняется лишь при известном количественном пределе, так что ее избегают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лишь немногие мысли. Все возможные случаи отклонения от сознания, а также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неполного проникновения к последнему объединяются в рамках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психоневротических явлений; все они указывают на наличие тесной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двусторонней связи между цензурой и сознанием. Сообщением двух таких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 я и хочу закончить это психологическое исследование.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прошлом году я был приглашен на консилиум к одной интеллигентной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девушке. У нее был странный вид;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то время как женщины обычно отличаются аккуратностью, она была одета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очень небрежно: один чулок спустился чуть ли не до пятки, на блузе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хватало двух пуговиц. Она жаловалась на боль в ноге и тотчас же без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всякого приглашения с нашей стороны подняла юбку.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Главная же ее жалоба гласила буквально следующее: "У нее такое чувство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животе, будто там. что то есть. Там что-то движется взад и вперед. Иногда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 этом все ее тело как бы цепенеет". Мой коллега посмотрел на меня, ему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жалоба отнюдь не показалась двусмысленной. Обоим нам показалось,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однако, странным, что мать больной ни о чем не догадывается, ведь она,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по-видимому, не раз бывала в ситуации, о которой говорит сейчас ее дочь.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Сама девушка не имеет и понятия о значении своих слов, иначе она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сказала бы этого. Здесь удалось так ослепить цензуру, что фантазия,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остающаяся в сфере бессознательного, здесь как бы невинно под маской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жалобы была допущена к сознанию.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Другой пример. Я приступаю к психоаналитическому лечению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четырнадцатилетнего мальчика, страдающего конвульсивным тиком,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истерической рвотой, головными болями и т.п. Я уверяю его, что, закрыв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глаза, он увидит картины или вспомнит мысли, о которых он и должен мне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рассказать. В его воспоминаниях образно всплывает последнее впечатление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прихода ко мне. Он играл с дядей в шашки и видит теперь перед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шашечную доску. Он думает о различных положениях, о ходах, которые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делать. Потом видит вдруг на доске кинжал; он принадлежит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отцу. Затем на доске появляется сначала серп, а за ним и коса; он видит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старого крестьянина, который косит траву на лужайке перед их отдаленной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усадьбой. Через несколько дней мне удалось разъяснить последовательность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этих образов. Возбужденное состояние мальчика объясняется неблагоприятными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семейными условиями: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жестокостью и вспыльчивостью отца, жившего в неладах с матерью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знавшего никаких педагогических средств, кроме угроз; развод отца с доброй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ласковой матерью; вторая женитьба отца, который в один прекрасный день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привел в дом молодую жену, "новую маму". Через несколько дней после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проявилась болезнь мальчика. В прозрачные намеки превратила эти образы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подавленная злоба по отношению к отцу. Материалом послужили воспоминания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мифологии. Серпом Зевс кастрировал отца, коса и старик изображают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Хроноса, могучего титана, который пожрал своих детей и которому так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по-сыновнему отомстил Зевс. Женитьба отца послужила для мальчика поводом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обратить на него те упреки и угрозы, которые он слышал от него за то,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играл половыми органами (игра в шашки; неверные ходы, которых делать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следует; кинжал, которым можно убить). Здесь в сознание проникают давно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оттесненные воспоминания и их оставшиеся бессознательными слезы: они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проскальзывают по обходным путям под маскою мнимо бессмысленных образов.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Таким образом, теоретическую ценность исследования сновидений я нахожу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нужным искать в освещении психологических проблем и в подготовке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пониманию психоневрозов. Кто может сказать, какое значение способно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приобрести основательное знакомство со структурой и функциями психического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аппарата, если уже нынешнее состояние нашего знания допускает весьма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удачное терапевтическое воздействие на исцелимые формы психоневрозов? 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чем же, спросят меня, в чем заключается практическая ценность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исследования для познания психики и для раскрытия скрытых особенностей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свойств характера индивидуума? Разве бессознательные мысли и чувства,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раскрываемые сновидением, не обладают ценностью реальных сил в душевной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жизни? Следует ли придавать маловажное этическое значение подавленным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желаниям, которые, создавая сновидения, способны и на создание других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психических форм?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Я не считаю себя вправе отвечать на этот вопрос. Я лично не подвергал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исследованию эти стороны проблемы сновидения. Я полагаю лишь, что римский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император поступил несправедливо, приказав казнить своего подданного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то, что тому приснилось, будто он убил императора. Ему следовало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поинтересоваться сперва, что означает это сновидение; по всей вероятности,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смысл предстал бы перед ним совершенно в другом свете. И даже если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другое какое-либо сновидение имело такой преступный смысл, то все же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уместно запомнить слова Платона, что добродетельный человек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ограничивается тем, что ему лишь снится то, что дурной делает. Признавать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 за бессознательными желаниями значение реальности и в каком смысле, 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 сказать затрудняюсь. Во всякого рода переходных и посредствующих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мыслях она, разумеется, отсутствует. Поставив перед собой бессознательные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 в их конечной и истинной форме, мы вспомним, что и психически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реальное может обнаружиться не только в одной форме. Для практической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потребности - суждения о характере человека - достаточно в большинстве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случаев поступков и сознательно проявляемого мировоззрения. На первый план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следует выделить, конечно, поступки, так как многие протекавшие в сознание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импульсы устраняются реальными силами душевной жизни перед самым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переходом к осуществлению; зачастую даже они именно потому-то 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встречают на своем пути психических преград, что сфера бессознательного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слишком убеждена в том, что они встретят непреодолимую преграду в другом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месте. Во всяком случае чрезвычайно поучительно ознакомиться ближе с 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разрыхленной почвой, на которой горделиво вздымаются наши добродетели.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Динамически подвижный во всех направлениях комплекс человеческого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характера чрезвычайно редко может подлежать простой альтернативе, как 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 хотела наша мораль. А значение сновидения для предсказания будущего?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 не приходится, конечно, и говорить. Проф. Эрнст Оппенгеимер (Вена)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основании этнологического материала показал мне, что есть категория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сновидении, которым и народ не придает значения для предсказания и которые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сводятся попросту к желаниям и потребностям, появляющимся во время сна.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обещает в скором времени коснуться этих сновидений, сообщаемых обычно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виде "острот в анекдотов". Вместо этого можно было бы сказать: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ознакомления с прошлым. Ибо сновидение всегда и в любом смысле проистекает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прошлого. Однако и вера в то, что сновидение раскрывает перед нами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будущее, не лишена доли истины. Сновидение, рисуя перед нами осуществление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желания, переносит нас в будущее, но это будущее, представляющееся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грезящему настоящим, благодаря неразрушимому желанию представляет собою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копию и воспроизведение прошлого.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УКАЗАТЕЛЬ ЛИТЕРАТУРЫ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1. Аристотель. О сновидении и толковании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2. Артемидор. Символика сновидений.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  3. Benini V. La memoria e la durata deisogni. </w:t>
      </w:r>
      <w:r w:rsidRPr="00250339">
        <w:rPr>
          <w:lang w:val="en-US"/>
        </w:rPr>
        <w:t>Revista italiana di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filosofia.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4. Binz C. Uber den Traum. 1878.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5. Borner J. Das Alpdriicken, seine Begriindung und Verhiitung. 1855.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6. Bradley "7. H. On the failure of movement in dream Mind, July 1894.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7. Brander R. Der Schlaf und das Traumleben. 1884.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8. Burdach. Die Phylosophie als Erfahrungswissen-schaft, 3. </w:t>
      </w:r>
      <w:r w:rsidRPr="00DB2183">
        <w:rPr>
          <w:lang w:val="ru-RU"/>
        </w:rPr>
        <w:t>Т</w:t>
      </w:r>
      <w:r w:rsidRPr="00250339">
        <w:rPr>
          <w:lang w:val="en-US"/>
        </w:rPr>
        <w:t>. 1830.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9. Bilchsenschutz </w:t>
      </w:r>
      <w:r w:rsidRPr="00DB2183">
        <w:rPr>
          <w:lang w:val="ru-RU"/>
        </w:rPr>
        <w:t>В</w:t>
      </w:r>
      <w:r w:rsidRPr="00250339">
        <w:rPr>
          <w:lang w:val="en-US"/>
        </w:rPr>
        <w:t>. Traum und Traumdeutung im Al-tertum. 1868.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10. Chaslin Ph. Du r61e du reve dans revolution du delire. These de Paris,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                              1887.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11. Chabeneix. Le subconscient chez les artistes, les savants et les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ecrivains. Paris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12. Calkins Mary Whiton. Statistics of dreams. Amer. J. of Psychologye.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                              1898.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13. Claviere. La rapidide de la pensee dans le reve Revue philosophique.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XLIII.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14. Dandolo G. La conscienza nel sonno. Padova. 1889.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15. Delage Yues. Une theorie du reve. Revue scientific que. 1895.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16. DelboeufJ. Le sommeil et les reves. Paris 1885.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17. Debacker. Terreurs nocturnes des infants. These de Paris. 1881.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XL^ Dugas- Le ^venir du reve. Revue philosophique. 19. Dugas. Le sommeil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et la rerebration inconsciente durant le sommeil. Revue philosophique.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XLIII.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20. Egger V. La duree apparente des reves. Revue philosophique, 1895.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21. Egger. Le souvenir dans le reves. Revue philosophique. XLVI.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22. Ellis Hauelock. On dreaming of the dead. The psychological review, II,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Nr. 5, 1895.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23. Ellis Hauelock. The stuff that dreams are made of. Appleton's popular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science monthly.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24. Ellis Hauelock. An note on hypnagogic paramne-sia. Mind, April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25. Fechner G. Th. Elements der Psychophysik. 2-</w:t>
      </w:r>
      <w:r w:rsidRPr="00DB2183">
        <w:rPr>
          <w:lang w:val="ru-RU"/>
        </w:rPr>
        <w:t>е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изд</w:t>
      </w:r>
      <w:r w:rsidRPr="00250339">
        <w:rPr>
          <w:lang w:val="en-US"/>
        </w:rPr>
        <w:t>. 1889.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26. Fichte I. H. Psychologie. Die Lehre von bewussten Geiste des Menschen.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Часть</w:t>
      </w:r>
      <w:r w:rsidRPr="00250339">
        <w:rPr>
          <w:lang w:val="en-US"/>
        </w:rPr>
        <w:t xml:space="preserve"> I.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1864.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27. Geissler M. Aus den Tiefen des Traumlebens. </w:t>
      </w:r>
      <w:r w:rsidRPr="00DB2183">
        <w:rPr>
          <w:lang w:val="ru-RU"/>
        </w:rPr>
        <w:t>Галле</w:t>
      </w:r>
      <w:r w:rsidRPr="00250339">
        <w:rPr>
          <w:lang w:val="en-US"/>
        </w:rPr>
        <w:t>. 1890.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28. Geissler M. Die physiologischen Beziehungen der Traumvorgange. </w:t>
      </w:r>
      <w:r w:rsidRPr="00DB2183">
        <w:rPr>
          <w:lang w:val="ru-RU"/>
        </w:rPr>
        <w:t>Галле</w:t>
      </w:r>
      <w:r w:rsidRPr="00250339">
        <w:rPr>
          <w:lang w:val="en-US"/>
        </w:rPr>
        <w:t>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                              1896.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29. Goblot. Sur le souvenir des reves. Revue philosophique. XLII. 1896.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30. Graff'under. Traum und Traumdeutung. 1894.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31. Griesinger. Pathologie und Therapie der psychisc-hen Krankheiten, 1871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32. Haffner P. Schlafen und Traumen. 1884. "Frankfurter zeitgemasse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Broschiiren".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33. Hallam Fl. und Sarah Weed A. Study of the dream consciousness Amer. J.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et Psychology. VII, Nr. 3, April 1896.</w:t>
      </w:r>
      <w:r w:rsidRPr="00250339">
        <w:rPr>
          <w:lang w:val="en-US"/>
        </w:rPr>
        <w:cr/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34. d'lleruey. Les reves et les moyens de les diriger. Paris 1867.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35. Hildebrandt F. W. Der Traum und seine Verwet-rung furs Leben. 1875.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36. Jessen. Versuch einer wissehtschaftlichen Begrii-ndung der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Psychologie. 1856.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37. Jodl. Lehdbuck der Psychologie. </w:t>
      </w:r>
      <w:r w:rsidRPr="00DB2183">
        <w:rPr>
          <w:lang w:val="ru-RU"/>
        </w:rPr>
        <w:t>Штутгарт</w:t>
      </w:r>
      <w:r w:rsidRPr="00250339">
        <w:rPr>
          <w:lang w:val="en-US"/>
        </w:rPr>
        <w:t>. 1896.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38. Kant J. Anthropologie in pragmatischer Hinsicht.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1880.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39. KraussA. Der Sinn in Wahnsinn. "Allgemeine Ze-itschrift fur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Psychologie", XV, XVI. 1858 - 1859.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40. Ladd. Contribution to the psychology of visual dreams. Mind, April,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                              1892.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41. Leidesdorf M. Das Traumleben. </w:t>
      </w:r>
      <w:r w:rsidRPr="00DB2183">
        <w:rPr>
          <w:lang w:val="ru-RU"/>
        </w:rPr>
        <w:t>Вена</w:t>
      </w:r>
      <w:r w:rsidRPr="00250339">
        <w:rPr>
          <w:lang w:val="en-US"/>
        </w:rPr>
        <w:t>, 1880.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42. Lemolne. Du sommeil an point de vue physiologique et psychologique.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Paris. 1885.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43. LiebeaultA. Le sommeil provoque et les etats analogues. Paris. 1889.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44. Lipps Th. Grundtatsachen des Seelenlebens. </w:t>
      </w:r>
      <w:r w:rsidRPr="00DB2183">
        <w:rPr>
          <w:lang w:val="ru-RU"/>
        </w:rPr>
        <w:t>Бонн</w:t>
      </w:r>
      <w:r w:rsidRPr="00250339">
        <w:rPr>
          <w:lang w:val="en-US"/>
        </w:rPr>
        <w:t>, 1883.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45. Le Lorrain. Le reve. Revue philosophique. 1895.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46. Mandsley. The Pathology of Mind. 1879.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47. Maury A. Analogies des phenomenes du reve et de Falienation mentale.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Annales med. psych. 1854, 404.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48. Maury A. Le sommeil et les reves. Paris, 1878.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49. Moreau J. De 1'identite de 1'etat de rere et de folie. Annales med.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psych. 1855, </w:t>
      </w:r>
      <w:r w:rsidRPr="00DB2183">
        <w:rPr>
          <w:lang w:val="ru-RU"/>
        </w:rPr>
        <w:t>с</w:t>
      </w:r>
      <w:r w:rsidRPr="00250339">
        <w:rPr>
          <w:lang w:val="en-US"/>
        </w:rPr>
        <w:t>. 361.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50. Nelson J. A study of dreams. Amer. J. of Psychology. I, 1888.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51. Pilcz. iiber eine gewisse Gesetzmassigkeit in den Traumen.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"Monatsschrift fur Psychologie und Neurolo-gie". </w:t>
      </w:r>
      <w:r w:rsidRPr="00DB2183">
        <w:rPr>
          <w:lang w:val="ru-RU"/>
        </w:rPr>
        <w:t>Март</w:t>
      </w:r>
      <w:r w:rsidRPr="00250339">
        <w:rPr>
          <w:lang w:val="en-US"/>
        </w:rPr>
        <w:t>, 1899.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52. Pfaff E. R. Das Traumleben und seine Dentung nach den Prinzipien der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Araber, Perser, Griechen, Indier und Agypter.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1868.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53. Purkinje. </w:t>
      </w:r>
      <w:r w:rsidRPr="00DB2183">
        <w:rPr>
          <w:lang w:val="ru-RU"/>
        </w:rPr>
        <w:t>Статья</w:t>
      </w:r>
      <w:r w:rsidRPr="00250339">
        <w:rPr>
          <w:lang w:val="en-US"/>
        </w:rPr>
        <w:t xml:space="preserve">: "Wachen, Schlaf, Traum und verwandte Zustande" </w:t>
      </w:r>
      <w:r w:rsidRPr="00DB2183">
        <w:rPr>
          <w:lang w:val="ru-RU"/>
        </w:rPr>
        <w:t>в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"Handworterbuch der Physiologic". 1846.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54. Radestoch P. Schlaf und Traum.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1878.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55. Robert W. Der Traum als Naturnotwendigkeit er-klart. 1886.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56. Sante de Sanctls. Les maladies mentales et les reves 1897. - Extrait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des Annales de la Societe de medecine de Gand.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57. Sante de Sanctis. Sui rapporti d'identita, di somig-lianza, di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analogia e di equivakenza fra sogno e pazzia. Rivista quindicinale di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Psichologia, Psichiatria, Neuropa-tologia.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58. Schemer R. A. Das Leben des Traumes. </w:t>
      </w:r>
      <w:r w:rsidRPr="00DB2183">
        <w:rPr>
          <w:lang w:val="ru-RU"/>
        </w:rPr>
        <w:t>Берлин</w:t>
      </w:r>
      <w:r w:rsidRPr="00250339">
        <w:rPr>
          <w:lang w:val="en-US"/>
        </w:rPr>
        <w:t>, 1861.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59. Scholz Fr. Schlaf und Traum.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1887.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60. Schopenhauer. Versuch iiber das Geistersehen und was damit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zusammenhangt. - Parerga und Paralipome-na, I. T. 1857.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61. Shieiermacher Fr. Psychologie. Berlin, 1862.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62. SiebekA. Das Traumleben der Seele. 1877. - </w:t>
      </w:r>
      <w:r w:rsidRPr="00DB2183">
        <w:rPr>
          <w:lang w:val="ru-RU"/>
        </w:rPr>
        <w:t>Серия</w:t>
      </w:r>
      <w:r w:rsidRPr="00250339">
        <w:rPr>
          <w:lang w:val="en-US"/>
        </w:rPr>
        <w:t xml:space="preserve"> Virchow-Holtzendorf.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Nr. 279.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63. Simon M. Le monde des reves. Paris, 1888. - Bibliotheque scientifique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contemporaine.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64. Spitta W. Die Schlaf - und Traumzustande der menschlichen. 2-</w:t>
      </w:r>
      <w:r w:rsidRPr="00DB2183">
        <w:rPr>
          <w:lang w:val="ru-RU"/>
        </w:rPr>
        <w:t>е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изд</w:t>
      </w:r>
      <w:r w:rsidRPr="00250339">
        <w:rPr>
          <w:lang w:val="en-US"/>
        </w:rPr>
        <w:t>.,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                              1892.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65. Stumpf E.J. G. Der Traum und seine Deutung.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1899.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66. Striimpell L. Die Natur und Entstehung der Trau-me.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1877.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67. Tannery. Sur la memoire dans le reve. Revue philo-sophique. XLV. 1898.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68. Tissi6 Ph. Les reves, physiologic et pathologie. 1898 - Bibliotheque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de philosophic contemporaine.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69. Titchener. Taste dreams. Amer. J. of Psychology. VI. 1893.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70. Thomayer. Sur la signification de quelques reves. Revue neurologique.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Nr 4,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71. Vignoli. Von den Traumen. Illusionen und Halluzi-nationen.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"Internationale wissenschaftliche Bibliothek". 47.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72. Volkelt J. Die Traumphantasie. </w:t>
      </w:r>
      <w:r w:rsidRPr="00DB2183">
        <w:rPr>
          <w:lang w:val="ru-RU"/>
        </w:rPr>
        <w:t>Штутгарт</w:t>
      </w:r>
      <w:r w:rsidRPr="00250339">
        <w:rPr>
          <w:lang w:val="en-US"/>
        </w:rPr>
        <w:t>, 1875.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73. Void J. Mourly. Experiences sur les reves et en particulier sur ceux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d'origine musculaire et optique. 1896. - </w:t>
      </w:r>
      <w:r w:rsidRPr="00DB2183">
        <w:rPr>
          <w:lang w:val="ru-RU"/>
        </w:rPr>
        <w:t>Реферат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в</w:t>
      </w:r>
      <w:r w:rsidRPr="00250339">
        <w:rPr>
          <w:lang w:val="en-US"/>
        </w:rPr>
        <w:t xml:space="preserve"> Revue philosophique.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XLII. 1899.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74. Void J. Mourly. Einige Experimente iiber Gesi-chtsbilder im Traume.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Третий междунар. психологический конгресс в Мюнхене. 1897.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  </w:t>
      </w:r>
      <w:r w:rsidRPr="00250339">
        <w:rPr>
          <w:lang w:val="en-US"/>
        </w:rPr>
        <w:t>74</w:t>
      </w:r>
      <w:r w:rsidRPr="00DB2183">
        <w:rPr>
          <w:lang w:val="ru-RU"/>
        </w:rPr>
        <w:t>а</w:t>
      </w:r>
      <w:r w:rsidRPr="00250339">
        <w:rPr>
          <w:lang w:val="en-US"/>
        </w:rPr>
        <w:t>. Void J. Mourly. Ober den Traum. Experimentell-psychologische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Unterschungen. T. I.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1910.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75. Weygandt W. Entstehung der Traume. 1893.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76. Wundt. Grundziige der physiologischen Psycholo-gie. T. II. 1880.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77. Stricker. Studien iiber das Bewusstsein. </w:t>
      </w:r>
      <w:r w:rsidRPr="00DB2183">
        <w:rPr>
          <w:lang w:val="ru-RU"/>
        </w:rPr>
        <w:t>Вена</w:t>
      </w:r>
      <w:r w:rsidRPr="00250339">
        <w:rPr>
          <w:lang w:val="en-US"/>
        </w:rPr>
        <w:t>, 1879.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78. Siricker. Studien iiber die Assoziation der Vorstel-lungen. </w:t>
      </w:r>
      <w:r w:rsidRPr="00DB2183">
        <w:rPr>
          <w:lang w:val="ru-RU"/>
        </w:rPr>
        <w:t>Вена</w:t>
      </w:r>
      <w:r w:rsidRPr="00250339">
        <w:rPr>
          <w:lang w:val="en-US"/>
        </w:rPr>
        <w:t>, 1883.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ПСИХОАНАЛИТИЧЕСКАЯ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ЛИТЕРАТУРА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ПРОБЛЕМЫ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СНОВИДЕНИЯ</w:t>
      </w:r>
      <w:r w:rsidRPr="00250339">
        <w:rPr>
          <w:lang w:val="en-US"/>
        </w:rPr>
        <w:t>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79. Abraham Karl. Uber hysterische Traumzustande (Jahrbuch f.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psychoanalyt. und psychopatholog. Forschun-gen, T. II, 1910).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  </w:t>
      </w:r>
      <w:r w:rsidRPr="00DB2183">
        <w:rPr>
          <w:lang w:val="ru-RU"/>
        </w:rPr>
        <w:t>80. Абрагам. Карл. Сон и миф. К-во "Современные проблемы".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  81. Adier Alfred. </w:t>
      </w:r>
      <w:r w:rsidRPr="00250339">
        <w:rPr>
          <w:lang w:val="en-US"/>
        </w:rPr>
        <w:t>Zwei Traume einer Prostituierten. Ze-itschrift f.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Sexualwissenschaft. 1908, N 2.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82. Adier Alfred. Ein eriogener Traum (Zentralbl. f. Psychoanalyse. 1910,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N 3).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83. BleulerE. Die Psychoanalyse Freuds (Jahrb. f. psychoanalyt. u.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psychopatholog. Forschungen. </w:t>
      </w:r>
      <w:r w:rsidRPr="00DB2183">
        <w:rPr>
          <w:lang w:val="ru-RU"/>
        </w:rPr>
        <w:t>Т</w:t>
      </w:r>
      <w:r w:rsidRPr="00250339">
        <w:rPr>
          <w:lang w:val="en-US"/>
        </w:rPr>
        <w:t xml:space="preserve">. </w:t>
      </w:r>
      <w:r w:rsidRPr="00DB2183">
        <w:rPr>
          <w:lang w:val="ru-RU"/>
        </w:rPr>
        <w:t>П</w:t>
      </w:r>
      <w:r w:rsidRPr="00250339">
        <w:rPr>
          <w:lang w:val="en-US"/>
        </w:rPr>
        <w:t>,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84. Brill A. A. Dreams and their Relation to the Neurosis. New York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Medical Journal, April 23, 1910.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85. Eilis Hauelock. The Symbolism of Dreams (The Popular Science Monthly,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July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86. Ellis Hauelock. The World of Dreams, London 1911.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87. Ferenczi S. "Die psychologische Analyse der Traume.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Psychiatrischneurologische Wochenschrift, Nr. 11 - 13, 1911.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88. Freuds S. Uber der Traum. - (Grenzfragen les Nerven - und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Seelenlebens. </w:t>
      </w:r>
      <w:r w:rsidRPr="00DB2183">
        <w:rPr>
          <w:lang w:val="ru-RU"/>
        </w:rPr>
        <w:t>Вып</w:t>
      </w:r>
      <w:r w:rsidRPr="00250339">
        <w:rPr>
          <w:lang w:val="en-US"/>
        </w:rPr>
        <w:t xml:space="preserve">. 8). 2 </w:t>
      </w:r>
      <w:r w:rsidRPr="00DB2183">
        <w:rPr>
          <w:lang w:val="ru-RU"/>
        </w:rPr>
        <w:t>изд</w:t>
      </w:r>
      <w:r w:rsidRPr="00250339">
        <w:rPr>
          <w:lang w:val="en-US"/>
        </w:rPr>
        <w:t>. 1911.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89. Freuds S. Bruchstiick einer Hysterieanalyse. (Mo-natschr. f.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Psychiatric und Neurologie. </w:t>
      </w:r>
      <w:r w:rsidRPr="00DB2183">
        <w:rPr>
          <w:lang w:val="ru-RU"/>
        </w:rPr>
        <w:t>Вып. 4, und 5, 1905). Отдельно в: Sammlung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kleiner Schriften zur Neu-rosenlehre,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Вена</w:t>
      </w:r>
      <w:r w:rsidRPr="00250339">
        <w:rPr>
          <w:lang w:val="en-US"/>
        </w:rPr>
        <w:t>, 1909.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80. Freuds S. Der Wahn und die Traume in W. Jen-sens "Gradiva". Schriften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zur angewandten Seelenkunde. </w:t>
      </w:r>
      <w:r w:rsidRPr="00DB2183">
        <w:rPr>
          <w:lang w:val="ru-RU"/>
        </w:rPr>
        <w:t>Вып</w:t>
      </w:r>
      <w:r w:rsidRPr="00250339">
        <w:rPr>
          <w:lang w:val="en-US"/>
        </w:rPr>
        <w:t xml:space="preserve">. 1. </w:t>
      </w:r>
      <w:r w:rsidRPr="00DB2183">
        <w:rPr>
          <w:lang w:val="ru-RU"/>
        </w:rPr>
        <w:t>Вена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>, 1907.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91. Freuds S. Uber den Gegensinn der Urworte (Jahrbuch fur psychoanalyt.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und Pspchopatholog. Forschungen. T. II,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92. Freuds S. Typisches Beispiel eines verkappten 6di-pustraumes.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(Zentralbl. fin- Psychoanalyse, 1910, N 1).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93. Freuds S. Nachtrage zur Traumdeutung. (</w:t>
      </w:r>
      <w:r w:rsidRPr="00DB2183">
        <w:rPr>
          <w:lang w:val="ru-RU"/>
        </w:rPr>
        <w:t>Там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же</w:t>
      </w:r>
      <w:r w:rsidRPr="00250339">
        <w:rPr>
          <w:lang w:val="en-US"/>
        </w:rPr>
        <w:t>, № 5.)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94. Hitschmann Ed. Freuds Neurosenlehre. Nach ih-rem gegenwartigen Stande</w:t>
      </w:r>
    </w:p>
    <w:p w:rsidR="00A56EBC" w:rsidRPr="00DB2183" w:rsidRDefault="00A56EBC" w:rsidP="00A56EBC">
      <w:pPr>
        <w:pStyle w:val="a3"/>
        <w:rPr>
          <w:lang w:val="ru-RU"/>
        </w:rPr>
      </w:pPr>
      <w:r w:rsidRPr="00250339">
        <w:rPr>
          <w:lang w:val="en-US"/>
        </w:rPr>
        <w:t xml:space="preserve">zusammenfassend dargestellt. </w:t>
      </w:r>
      <w:r w:rsidRPr="00DB2183">
        <w:rPr>
          <w:lang w:val="ru-RU"/>
        </w:rPr>
        <w:t>Вена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Лейпциг</w:t>
      </w:r>
      <w:r w:rsidRPr="00250339">
        <w:rPr>
          <w:lang w:val="en-US"/>
        </w:rPr>
        <w:t xml:space="preserve">, 1911. </w:t>
      </w:r>
      <w:r w:rsidRPr="00DB2183">
        <w:rPr>
          <w:lang w:val="ru-RU"/>
        </w:rPr>
        <w:t>Гл. V: Сновидение.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 xml:space="preserve">  95. Jones Ernest. </w:t>
      </w:r>
      <w:r w:rsidRPr="00250339">
        <w:rPr>
          <w:lang w:val="en-US"/>
        </w:rPr>
        <w:t>Freuds Theory of Dreams, American Journal of Psychology,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                              1910.</w:t>
      </w:r>
    </w:p>
    <w:p w:rsidR="00A56EBC" w:rsidRPr="00250339" w:rsidRDefault="00A56EBC" w:rsidP="00A56EBC">
      <w:pPr>
        <w:pStyle w:val="a3"/>
        <w:rPr>
          <w:lang w:val="en-US"/>
        </w:rPr>
      </w:pP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96. Janes Ernest. Some Instances of the Influence of Dreams on Waking Life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(The Journal of abnormal Psychology, 1911).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97. Jung </w:t>
      </w:r>
      <w:r w:rsidRPr="00DB2183">
        <w:rPr>
          <w:lang w:val="ru-RU"/>
        </w:rPr>
        <w:t>С</w:t>
      </w:r>
      <w:r w:rsidRPr="00250339">
        <w:rPr>
          <w:lang w:val="en-US"/>
        </w:rPr>
        <w:t>. G. L'analyse des reves (L'annee Psycholo-gique, Tome VV).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98. Jung C. G. Assoziation, Traum und hysterische Symptom (Diagnostische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Assoziationsstudien. Beitrage zur expe-rimentellen Psychopathologie. 1910.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N Vin. S. 31 - 66).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99. Ein Beitrag zur Psychologie des Geriichtes (Zen-tralblatt fur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Psychoanalyse. 1910, N 3).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100. MaederAlphonse. Essai d'interpretation de quel-ques reves (Archives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de Psychologie, 24, 1907)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101. MaederAlphonse. Die Symbolik in den Legenden, Marchen, Gebrauchen und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Traumen (Psychiatrisch-Neuro-log. Wochenschr. </w:t>
      </w:r>
      <w:r w:rsidRPr="00DB2183">
        <w:rPr>
          <w:lang w:val="ru-RU"/>
        </w:rPr>
        <w:t>Год</w:t>
      </w:r>
      <w:r w:rsidRPr="00250339">
        <w:rPr>
          <w:lang w:val="en-US"/>
        </w:rPr>
        <w:t xml:space="preserve"> X).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102. Meisi Alfred. Der Traum. Analytische Studien iiber die Elemente der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psychischen Funktion. 1907.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103. Onuf </w:t>
      </w:r>
      <w:r w:rsidRPr="00DB2183">
        <w:rPr>
          <w:lang w:val="ru-RU"/>
        </w:rPr>
        <w:t>В</w:t>
      </w:r>
      <w:r w:rsidRPr="00250339">
        <w:rPr>
          <w:lang w:val="en-US"/>
        </w:rPr>
        <w:t>. Dreams and their Interpretations as Diagnostic and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Therapeutic Aids in Psychology (The Journal of abnormal Psychology,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104. Pfister Oskar. Wahnvorstellung und Schiillersel-bstmord. (Schweiz.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Blatt f. Schulges. 1909, 1).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105. Prince Morion. The Mechanism and Interpretation of Dreams (The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Journal of abnorm. Psych.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106. Rank Otto. Ein Traum, der sich selbst deutet (Jahr-buch fur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psychoanalyt. und psychopatholog. Forschungen,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107. Rank Otto. Ein Beitrag zum Narzissismus (</w:t>
      </w:r>
      <w:r w:rsidRPr="00DB2183">
        <w:rPr>
          <w:lang w:val="ru-RU"/>
        </w:rPr>
        <w:t>Там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же</w:t>
      </w:r>
      <w:r w:rsidRPr="00250339">
        <w:rPr>
          <w:lang w:val="en-US"/>
        </w:rPr>
        <w:t>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108. Rank Otto. Beispiel eines verkappten Odipustrau-mes (Zentralblatt fur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Psychoanalyse.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109. Rank Otto. Zum Thema der Zahnreiztraume (</w:t>
      </w:r>
      <w:r w:rsidRPr="00DB2183">
        <w:rPr>
          <w:lang w:val="ru-RU"/>
        </w:rPr>
        <w:t>Там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же</w:t>
      </w:r>
      <w:r w:rsidRPr="00250339">
        <w:rPr>
          <w:lang w:val="en-US"/>
        </w:rPr>
        <w:t>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110. Rank Otto. Das Verlieren als Symptomhandlung (</w:t>
      </w:r>
      <w:r w:rsidRPr="00DB2183">
        <w:rPr>
          <w:lang w:val="ru-RU"/>
        </w:rPr>
        <w:t>Там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же</w:t>
      </w:r>
      <w:r w:rsidRPr="00250339">
        <w:rPr>
          <w:lang w:val="en-US"/>
        </w:rPr>
        <w:t>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111. Robitsek Alfred. Die Analyse von Egmonts Traum (Jahrb. f.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psychoanalyt. u. psychopathol. Forschungen,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112. Silberer Herbert. Bericht iiber eine Methode, ge-wisse symbolische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Halluzinationserscheinungen hervorzu-rufen und zu beobachten (Jahrb.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Bleuler - Freud, 1909).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113. Silberer Herbert. Phantasie und Mythos (</w:t>
      </w:r>
      <w:r w:rsidRPr="00DB2183">
        <w:rPr>
          <w:lang w:val="ru-RU"/>
        </w:rPr>
        <w:t>Там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же</w:t>
      </w:r>
      <w:r w:rsidRPr="00250339">
        <w:rPr>
          <w:lang w:val="en-US"/>
        </w:rPr>
        <w:t>, 1910).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114. Stekel Wilhelm. Beitrage zur Traumdeutung (Jah-rbuch fur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psychoanalytische und psychopatholog. Forschungen, 1909).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115. Stekel Wilhelm. Nervose Angstzustande und ihre Behandlung (</w:t>
      </w:r>
      <w:r w:rsidRPr="00DB2183">
        <w:rPr>
          <w:lang w:val="ru-RU"/>
        </w:rPr>
        <w:t>Вена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Берлин</w:t>
      </w:r>
      <w:r w:rsidRPr="00250339">
        <w:rPr>
          <w:lang w:val="en-US"/>
        </w:rPr>
        <w:t>, 1908).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116. Stekel Wilhelm. Die Sprache des Traumes. Eine Darstellung der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Symbolik und Deutung des Traumes in ihren Beziehungen zur kranken und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>gesunden Seele fur Arzte und Psychologen (</w:t>
      </w:r>
      <w:r w:rsidRPr="00DB2183">
        <w:rPr>
          <w:lang w:val="ru-RU"/>
        </w:rPr>
        <w:t>Висбаден</w:t>
      </w:r>
      <w:r w:rsidRPr="00250339">
        <w:rPr>
          <w:lang w:val="en-US"/>
        </w:rPr>
        <w:t>, 1911).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117. Swoboda Hermann. Die Perioden des menschlic-hen Organismus (</w:t>
      </w:r>
      <w:r w:rsidRPr="00DB2183">
        <w:rPr>
          <w:lang w:val="ru-RU"/>
        </w:rPr>
        <w:t>Вена</w:t>
      </w:r>
      <w:r w:rsidRPr="00250339">
        <w:rPr>
          <w:lang w:val="en-US"/>
        </w:rPr>
        <w:t xml:space="preserve"> </w:t>
      </w:r>
      <w:r w:rsidRPr="00DB2183">
        <w:rPr>
          <w:lang w:val="ru-RU"/>
        </w:rPr>
        <w:t>и</w:t>
      </w:r>
    </w:p>
    <w:p w:rsidR="00A56EBC" w:rsidRPr="00250339" w:rsidRDefault="00A56EBC" w:rsidP="00A56EBC">
      <w:pPr>
        <w:pStyle w:val="a3"/>
        <w:rPr>
          <w:lang w:val="en-US"/>
        </w:rPr>
      </w:pPr>
      <w:r w:rsidRPr="00DB2183">
        <w:rPr>
          <w:lang w:val="ru-RU"/>
        </w:rPr>
        <w:t>Лейпциг</w:t>
      </w:r>
      <w:r w:rsidRPr="00250339">
        <w:rPr>
          <w:lang w:val="en-US"/>
        </w:rPr>
        <w:t>, 1904).</w:t>
      </w:r>
    </w:p>
    <w:p w:rsidR="00A56EBC" w:rsidRPr="00250339" w:rsidRDefault="00A56EBC" w:rsidP="00A56EBC">
      <w:pPr>
        <w:pStyle w:val="a3"/>
        <w:rPr>
          <w:lang w:val="en-US"/>
        </w:rPr>
      </w:pPr>
      <w:r w:rsidRPr="00250339">
        <w:rPr>
          <w:lang w:val="en-US"/>
        </w:rPr>
        <w:t xml:space="preserve">  118. Waterman George A. Dreams as a Cause of Symptoms (The Journal of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abnormal Psychol. 1910).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ПРИМЕЧАНИЯ.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1. Парадигма - здесь - "объясняющий пример", то есть пример, разбирая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который, можно уяснить более общую закономерность.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 О. Ранк (1884 - 1934) - один из ближайших учеников и последователей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Фрейда. Занимался теорией сновидений, соотнося материал сновидений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мифологией и художественным творчеством. Наиболее известна монография 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Ранка "Травма рождения", в которой он указывает, что изгнание плода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материнского чрева является "основной травмой", определяющей развитие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неврозов. Каждому человеку присуще подсознательное стремление возвратиться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материнское лоно. Фрейд не разделял этой концепции О. Ранка. В настоящее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время идеи О. Ранка получили развитие в трудах известного ученого из США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Станислава Грофа, проводившего эксперименты с применением галлюциногенов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(ЛСД) и обнаружившего следы воспоминаний о пребывании плода во чреве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 и о родах (так называемые перинатальные матрицы).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ЗA. А. Брилл (1874 - 1948) - последователь Фрейда в США, неутомимый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проповедник идей психоанализа, с которыми впервые познакомился в Цюрихе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клинике Э. Блейле-ра и К. Г. Юнга (подробно о А. А. Брилле см. в кн.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Уэллса "Крах психоанализа". - М.: Прогресс. 1968).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4Щ. Ференци (1873 - 1933) - один из ближайших последователей Фрейда,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сторонник так называемого активного анализа.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5Э. Б. Тайлор, касаясь толкования сновидений, пишет, что "тайноведение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зиждется на ассоциации идей". Он приводит три типа толкования сновидений,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характерных для народов, находящихся на низкой ступени развития: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грубосимволиче-ское толкование, прямое толкование и толкование по принципу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противоположности. Пример символического толкования: у народов Севера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увиденная во сне вошь либо собака предвещает приход путника-чужеземца. Эта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символика выдает эмоциональное отношение к такого рода визитам. Любопытная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параллель - в видении апостола Петра (Деян. 10; 9 - 16) "нечистые"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животные также символически представляют чужеземцев, язычников. 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Леви-Брюль считает, что первобытное мышление не видит разницы между сном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бодрствованием, а к информации, полученной в сновидении, относится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большим доверием, чем к реальности, ибо во время сна душа, покидая тело,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общается с духами. Указанные поверья еще в прошлом веке сохранялись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европейских народов. Считалось, что в Иванову ночь души людей, которым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предстоит в этом году умереть, приходят вместе с душой священника к дверям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Храма и стучат в них. Это видят те, кто не спят и постится в эту ночь.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Священник спит неспокойно: ведь его душа находится вне тела!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 Аристотель Стагирит (384 -322 гг. до н. э.) -величайший философ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античности, основоположник логики ("Аналитики", "Категории") и психологии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("О душе"). Артемидор (вторая половина II в. н. э.) - греческий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толкователь снов и писатель из Лидии (Далтис). "Онейрокритика" (толкование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сновидений) в 5 книгах - единственное сохранившееся его произведение,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 он приводит в систему воззрения своей эпохи на природу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философским убеждениям - стоик. Раздел о сексуальных сновидениях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книге Артемидора весьма откровенен, а потому почти во всех изданиях книги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XIX в. опускался из соображений "пристойности".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'К. Ф. Бурдах (1776 - 1847) - немецкий философ, физиолог, анатом. Работал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Дерпте и Кенигсберге. Именем Бур-даха назван один из чувствительных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проводящих путей спинного мозга.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 И. Г. Фихте (1762 - 1814) - философ, представитель немецкой классической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школы, продолжил, и развил учение Канта.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 Внутреннее органическое раздражение - раздражение со стороны внутренних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органов. Фрейд употребляет оба эти выражения как эквивалентные. Однако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термин "органический" в русском языке понимается скорее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"морфологический", "структурный", в противоположность термину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"функциональный". В связи с этим в дальнейшем мы будем использовать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 "раздражение со стороны внутренних органов".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 Современные эксперименты по блокированию внешних раздражителей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(сенсорная депривация) привели к иным результатам: испытуемые не засыпали,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у них наступали пси-хотические нарушения: дезориентировка в окружающем,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зрительные и слуховые галлюцинации. При белой горячке интенсивность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галлюцинаций уменьшалась при интенсивных внешних раздражениях и резко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усиливалась при их отсутствии.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 Именно эти сновидения священник Павел Флоренский использует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обоснования своей теории в статье "Иконостас". Действительно, время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приводимых сновидениях течет как бы в обратном направлении по отношению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реальному: то, что в реальности является побудителем сновидения, в самом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сновидении является "конечным пунктом", "целью"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 В. М. Вундт (1832 -1920) - немецкий психолог и философ, один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основоположников современной экспериментальной психологии. Автор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многотомной "Психологии народов". В его лаборатории впервые был предложен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"ассоциативный эксперимент": испытуемый должен был назвать первое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пришедшее ему в голову слово в ответ на слово-раздражитель. Этот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эксперимент был теоретически переосмыслен К. Г. Юн-гом в духе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психоанализа. Излюбленный метод Фрейда - свободные ассоциации - имеет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несомненную генетическую связь с ассоциативным экспериментом.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 Сегодня термин "гипнагогические галлюцинации" имеет несколько иной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смысл. Описываемые И. Мюллером феномены присущи психически здоровым людям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в действительности являются фрагментами сновидений. Сегодня под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гипна-гогическими галлюцинациями понимается "рудиментарная форма" истинных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зрительных галлюцинаций, возникающих при засыпании. Гипнагогические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галлюцинации часты в клинике алкогольного абстинентного синдрома и обычно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предвещают развитие белой горячки.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14 А. Шопенгауэр (1788 - 1860) - немецкий философ, считавший, что разуму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 противостоит слепая "воля к жизни". Наряду с "Эросом" Платона,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"воля к жизни" Шопенгауэра оказала влияние на теорию "инстинкта жизни"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(либидо) у Фрейда.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15 Г. Т. Фехнер (1801 - 1887) - основатель "психофизики", изучал связь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между силой раздражения и силой ощущения. Фехнеру принадлежит идея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особой психической энергии, которая стремится к равновесию. Разрядка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психической энергии вызывает чувство удовольствия. Психологическим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эквивалентом теории Фехнера, оказавшей большое влияние на 3. Фрейда,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является принцип "снятия напряжения".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16 Утверждения о Божественной природе сновидений встречаются и в научных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трудах последних десятилетий. Кроме того, сновидению приписываются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телепатические, "трансперсональные" свойства: одно и то же сновидение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может одновременно сниться нескольким людям, дневные впечатления одного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 возникают в сновидении другого, близкого ему.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17 Этот жестокий поступок вполне согласуется с законами "первобытного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мышления" (Л. Леви-Брюль), не ведающего разницы между сном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бодрствованием, человеком и изображением, телом и тенью. У многих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африканских племен в прошлом столетии существовал обычай карать смертью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насилие над тенью". Человек, пронзивший тень другого копьем, карался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 настоящее убийство.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19 Дословно: "Всякий, ненавидящие брата своего, есть человекоубийца: а вы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знаете, что никакой человекоубийца не имеет жизни вечной, в нем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пребывающей" (Первое послание Иоанна, 3;15).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19 Дословно: "А исходящее из уст - из сердца исходит;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сие оскверняет человека. Ибо из сердца исходят злые помыслы, убийства,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прелюбодеяния, любодеяния, кражи, лжесвидетельства, хуления". (Евангелие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Матфея, 15; 18 - 19). Эти слова становятся понятными, если вспомнить,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"сердце" в Библии - отнюдь не просто анатомический термин, а сложный,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поэтический, так и философский символ (см. Б. П. Вышеславцев "Сердце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христианской и индийской мистике" в журн. Вопр. философии. 1990, № 4. С.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62 - 87). Комментарий к Новому Завету католического издательства "Жизнь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Богом" указывает, что в данном отрывке сердце является символом "воли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подсознания".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20 В богословии существует особый термин "пролог", обозначающий "зачаток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греха".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21 И. Кант (1724 - 1804) - великий немецкий философ, автор гипотезы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происхождении солнечной системы. Подчеркивал субъективность познания,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сущность вещей считал недоступной для познающего ("вещь в себе" и "вещь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нас"). В восприятии человека мир предстает как совокупность символов,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иероглифов. Некоторые отечественные марксистские критики Фрейда обвиняли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в кантианстве, отождествляя символику сновидений с кантовскими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"иероглифами". Единственным аргументом здесь было лишь огромное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"философов" приписать Фрейду "субъективный идеализм".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22 Здесь речь идет, по сути, о гипотезе "гипнотоксина", вещества,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вызывающего сон. Эта гипотеза была подтверждена в экспериментах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животных, в том числе на так называемой двухголовой собаке.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Экспериментальная модель: голова щенка (северной лайки) включалась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кровоток взрослой собаки (овчарки). Электрошок, пережитый овчаркой,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вызывал соответствующие изменения в электроэнцефалограмме головы щенка.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Значительную долю сна обеих голов составлял "совместный сон". Сходные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изменения регистрировались и при исследовании сиамских близнецов,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полной синхронности сна не наблюдалось и в этих исследованиях. Выявлено,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регуляторы сна имеют пептидную природу: например, пептид, индуцирующий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дельта-сон, фактор сна "S", снотворная субстанция СС (подробно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гуморальных факторах сна см. в монографии А. М. Вейна и К. Хехта "Сон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человека". - М.: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Медицина, 1989. С. 21 - 60).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23 Этот отрывок чрезвычайно наглядно демонстрирует нам, что "сексуальная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символика" сновидений отнюдь не была открытием Зигмунда Фрейда.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24 Существуют два психопатологических синдрома, которые сходные в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проявлениях со сновидениями: онейроид (оней-рос-сон) и делирий.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Онейроидные переживания чрезвычайно масштабны, обнаруживают особое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сходство с сюжетами мифов, сопровождаются восторженно-экстатическим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эмоциональным состоянием. Внешне они скорее напоминают "сны наяву",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фантазии. Большее структурное сходство со сновидениями обнаруживают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делириозные переживания. Как делирию, так и оней-роиду предшествуют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нарушения сна, вплоть до полной бессонницы в течение нескольких дней.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особенности касается белой горячки - алкогольного делирия. Иногда перед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развитием психоза у больных отмечаются устрашающие сновидения,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 близкие к психотическим переживаниям.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25 Это замечание Фрейда оказалось пророческим: сегодня существует обширная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литература, посвященная изменениям сновидений и сна у психически больных.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Преобладающей тенденцией здесь является попытка увидеть в сновидении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"симптомы" психической болезни. Обзор этих исследований содержится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монографии В. Н. Касаткина "Теория сновидений". М.: Медицина, 1983. С. 13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- 15.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26 Этот библейский эпизод иронически переосмысливается в строках Г. Гейне: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"За тучными коровами следуют тощие, за тощими - отсутствие мяса". Далеко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все сновидения в Библии имеют столь "прозрачный" смысл и кажутся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"искусственными". В частности, Иосиф впервые проявил свой дар толкователя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тюремной камере, где изъяснил смысл сновидений двум слугам фараона,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впавшим в немилость - хлебодару и виночерпию. Хлебодару снилось, что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него на голове три решетчатых корзины, в верхней из которых "всякая пища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фараонова, изделие пекаря, и птицы (небесные) клевали ее из корзины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голове моей" (Быт. 40, 17). Иосиф объясняет, что три корзины соответствуют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трем дням, после чего хлебодар будет повешен и "птицы (небесные) будут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клевать плоть твою с тебя ". В этом толковании наиболее интересно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отождествление плоти и хлеба - "изделие пекаря". Что касается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отождествления числа предметов и числа дней, то народное толкование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сохранило этот принцип до настоящего времени. Нам известен случай, когда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приговоренный к смертной казни человек увидел во сне покойного отца,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который плакал и держал в руках три спички. Видевший сон сам истолковал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его так, что жить ему осталось всего три дня.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27 Ассоциации по созвучию в мышлении играют существенную роль. Еще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Аристотель указывал на них как на один из видов логических ошибок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паралогизмов. Несомненно влияние этих ассоциаций в художественном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творчестве, а также в конструировании острот (каламбуров), о чем 3. Фрейд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подробно пишет в монографии "Остроумие и его отношение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бессознательному". Использование созвучия типично для болезненных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расстройств мышления, в частности, Е. А. Шевалев считает ассоциирование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созвучанию одним из механизмов "паралогического" мышления. Данный феномен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выявляется и при экспериментально-психологическом исследовании.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28 Жозеф (Иозеф) Брейер (1841 - 1925) - венский невропатолог и психиатр,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сотрудник 3. Фрейда на ранних этапах его работы. Совместно с Фрейдом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разработал "катарктический" метод лечения истерии: пациент, погруженный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состояние гипнотического сна, вспоминал вытесненные из сознания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пси-хотравмирующие переживания и эмоционально "отреагировал" их, после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чего грубые истерические симптомы исчезали. Впоследствии, сохраняя принцип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"катарсиса" (очищения), 3. Фрейд отказался от применения гипноза. В своих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работах он указывает, что открытие "катарктического метода" принадлежит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Брейеру.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29 Это высказывание 3. Фрейда дает основание для распространенного, 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ошибочного взгляда, будто сновидение рассматривается Фрейдом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"болезненный, невротический симптом". Фрейд лишь применяет для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толкования сновидения тот же метод, что и для выяснения смысла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невротических симптомов, но само сновидение рассматривает как "полноценный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психический акт", присущий каждому здоровому человеку. Сходство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и психопатологических расстройств лишь подчеркивает,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болезненные расстройства не "создают ничего нового, а лишь искажают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нормальные взаимоотношения психических прогрессов".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30 Внимательному читателю здесь становится ясно, что упрек в том, что 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 создатель очередного (в основном сексуального) "сонника", явно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несправедлив. Один и тот же образ может символизировать совершенно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различные мысли. Единственный путь к "дешифровке" символа - толкование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вместе со свободными ассоциациями пациента. Но даже при тождественном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значении символа он приобретает совершенно иной, субъективно окрашенный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"личностный смысл" в переживаниях каждого конкретного человека.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31 Инъекции лекарств, столь обычные в наши дни, во времена 3. Фрейда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редкой и ответственной врачебной манипуляцией. О благоговейном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отношении к этой процедуре говорит то, что металлические части шприца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изготовлялись из серебра, серебряными были и небольшие стерилизаторы.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Необходимость произвести инъекцию являлась поводом для отдельного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врачебного визита и, как видно из анализа сновидения, 3. Фрейд сам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производил инъекции своим пациентам на дому.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32 Впоследствии Фрейд резко критикует прямое сообщение пациенту смысла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симптомов и даже называет такую методику "диким психоанализом".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33 Исследование кокаина, произведенное 3. Фрейдом, вызывало у него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двойственные чувства. Прежде всего он сожалел, что не довел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исследование до конца и не ему досталась слава открытия анестезирующего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действия кокаина. Впервые кокаин применил его коллега - венский врач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Коллер в офтальмологической практике. В отечественной науке перво-открытие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анестезирующего действия кокаина приписывается русскому фармакологу В. 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Анрепу (1879 г., за 8 лет до исследований Фрейда). Фрейд испытывает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угрызения совести, поскольку против воли стал сооткрывателем свойств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вещества, оказавшегося сильным наркотиком. Далеко не каждый ученый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задумывался о негативных социальных последствиях своего труда. Открытие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анестезирующего свойства кокаина привело к значительно более тяжким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последствиям, чем мог предположить 3. Фрейд. Сегодня кокаинизм - одна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наиболее тяжелых и распространенных на Западе форм наркомании, а борьба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наркомафией, в которую оказались втянутыми даже политические лидеры,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принимает подчас характер кровопролитной войны.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34 Среди врачей, особенно неврологов, существовала традиция осматривать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пациентов полностью обнаженными. Эта традиция сохранилась и поныне. 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тем, подобный осмотр (в частности, если врач-мужчина осматривает молодую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красивую женщину) порождает ряд понятных проблем. Со стороны истеричных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пациенток часты были обвинения сексуального характера в адрес врачей,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поэтому врачи "страховали" себя, производя осмотр в присутствии близких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родственников больной. Л. Н. Толстой в романе "Анна Каренина" дал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блестящее описание врачебного осмотра больной Китти.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35 Дифтерия - тяжелое инфекционное заболевание, известное с глубокой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древности под названием "сирийская болезнь", "удушающая болезнь". Местный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воспалительный процесс (фибринозное воспаление), развертывающийся чаще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всего в области миндалин и прилежащей части зева, носит название дифтерита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круппа.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36 Триметиламин - вещество из группы аминов, содержащееся в различных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тканях (мозг, печень, мышцы, почки), из организма выделяется с мочой.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Представляет собой газ, хорошо растворимый в воде. Биологическое значение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триме-тиламина не вполне изучено. Формула триметиламина, которую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отчетливо видел во сне 3. Фрейд, - (CH3)gp;.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37 Сновидение - осуществление желания. Это, несомненно, главное в теории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3. Фрейда. Изучение электроэнцефало-графической картины сна у животных (Т.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Н. Ониани и соавторы) позволило выделить в фазе "быстрого",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"парадоксального" сна две подфазы. Электроэнцефалографическая картина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первой подфазы свидетельствует о значительном эмоциональном напряжении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соответствует таковой в период поиска, напряженного бодрствования. Вторая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подфаза соответствует расслаблению, "снятию напряжения" В состоянии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бодрствования подобная картина электроэнцефалограммы соответствует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состоянию удовлетворенной потребности (пищевой, питьевой и сексуальной).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 мнению Т. Н. Ониани, первая подфаза соответствует развитию потребности,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вторая - ее удовлетворению или имитации удовлетворения. Сходные данные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получены и зарубежными исследователями, которые, по выражению А. М. Вейна,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"использовали эти данные для развития и подкрепления теории 3. Фрейда".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38 Своего рода "экспериментальной моделью", подтверждающей положения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 3. Фрейда, являются сновидения больных алкоголизмом,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воздерживающихся от употребления спиртного. Сновидения, в которых пациенты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распивают водку, часто являются первым симптомом возобновления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патологического влечения к алкоголю.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39 Дополним это собрание детских сновидений двумя примерами из собственной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практики. Двухлетняя Юля просыпается и ищет большое красное яблоко,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которое "только что лежало на подушке". Пятилетнему Вите был обещан поход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оперный театр на балет Чайковского "Лебединое озеро". Накануне спектакля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ребенок получил ожог, и родители не повели его в театр, сказав,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"спектакль отменен". Ночью ребенку снится, что он сидит в яме и слышит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громкий голос, спрашивающий, чего он хочет. Ответ: "Я хочу увидеть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лебединое озеро". Тотчас невидимая сила выбрасывает его на берег озера,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которому "плавают лебеди, как в зоопарке".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40 Сегодня мы уже можем кое-что сказать по этому поводу. Во-первых,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млекопитающих регистрируется фаза "быстрых движений глаз", соответствующая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сновидениям, а также характерная для переживания сновидения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электроэнцефалограмма. О содержании сновидений животных помогают судить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эксперименты с разрушением стволовых структур, ответственных за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расслабление мышечного тонуса во время сна. Подопытные животные ведут себя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соответствии с содержанием их сновидений. Выяснилось, что они 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охотятся, либо предаются "любви".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41 В. Гризингер (1817 - 1868) - немецкий врач, один из основоположников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современной психиатрии, автор концепции "единого психоза". Конкретные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формы психических расстройств Гризингер считал лишь стадиями единого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патологического процесса, имеющего органическую природу.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42 Э. Гартманн (1842 - 1906) - немецкий философ. Основой сущего считал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абсолютное бессознательное начало, мировую волю. Бессознательное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Гартманна - вневременно и внеличностно, в чем и состоит главное отличие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понимания бессознательного у Гартманна и Фрейда.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43 Это сновидение о "любовной службе" 3. Фрейд полностью приводит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девятой лекций по введению в психоанализ, сопроводив его кратким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комментарием. Фрейд отмечает, что сновидение в целом напоминает дневную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фантазию, оно очень связно и последовательно. Выпадения слов в тех местах,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таят в себе наибольшую непристойность, и замена 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нечленораздельным бормотанием очень напоминают действие цензуры.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Возьмите-ка какую-нибудь политическую газету и вы найдете, что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нескольких местах текст изъят. На этих местах было нечто, что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понравилось высоким цензурным властям, и оно было удалено. Вы думаете: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"Как жаль, это было, может быть, самое интересное, самое лучшее место".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44 В дальнейшем из этих наблюдений родится знаменитая тройственная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структурная формула психики: "Оно", "Я", "Сверх-Я". Фактически здесь,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несмотря на то что речь идет о двух структурах, подразумевается три: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третья, неназванная, - сознание.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45 Русский аналог этой грубоватой шутки - знаменитое пушкинское: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В Академии наук Дундуку такая честь. Заседает, князь Дундук. Почему ж он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заседает? Говорят, не подобает Потому, что ж...а есть.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46 Прерванный половой акт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47 Ленау Николаус (псевдоним Нибша фон Штреленау;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1802 - 1850) - австрийский поэт, автор поэм "Альбигойцы", "Фауст", "Иоган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Жижка" и др.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48 Депривация быстрого сна влияет на уровень запоминания избирательно: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снижая способности к запоминанию эмоционально нейтрального, незначимого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материала, она ухудшает способность к запоминанию значимого, аффективно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насыщенного материала. Экспериментальные исследования Р. Гринберга (1970)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показали, что гипотеза о том, что в быстром сне "отбрасывается"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бесполезная информация, неверна, иначе у лиц, лишенных быстрого сна,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аккумулировалась бы бесполезная "лишняя" информация, что должно было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сказаться на познавательной деятельности испытуемых.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49 "Закрой мясную лавку" - "застегни ширинку" (немецкое идиоматическое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выражение). В русском языке: "Спрячь свое хозяйство".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50 "Эти переживания ребенка в дальнейших работах Фрейда получили название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"кастрационного комплекса".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51 Символ "пальто" в сновидениях женщин, по мнению Фрейда, обозначает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мужчину. В подтверждение этой символики Фрейд ссылается на брачный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церемониал у бедуинов, когда жених накрывает невесту особым плащом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произносит ритуальные слова: "Отныне никто не должен покрывать тебя, кроме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меня".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52 Речь идет о "праве первой ночи": в средние века феодал имел право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проводить первую ночь с любой девушкой, выходившей замуж за его подданного.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53 "Пятьдесят лет назад" и "пятнадцать лет назад" (англ.). По-английски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эти выражения звучат почти тождественно.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54 Выражение "пас свиней" здесь не следует трактовать буквально. Речь идет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знаменитой библейской притче о блудном сыне, покинувшем дом отца,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промотавшем свое состояние и дожившем до того, что пас свиней (для евреев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нечистых животных), спал и ел с ними (Евангелие от Луки, 15; 11 - 24).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55 От дуновения были рассеяны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56 Недержание кала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57 Горшок, придворный советник (лат.) На русском языке игра слов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утрачивается.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58 ф. Грильпарцер (1791 - 1872) - выдающийся австрийский драматург.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59 Сколько стоит Грац? (нем. идиома). Аналог - фраза из кинофильма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"Искатели счастья": "Сколько стоит этот пароход?", вошедшая в поговорку.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60 Следует напомнить, что не только дефект одежды может быть символическим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выражением наготы, но и сама по себе нагота может быть символом чего-либо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иного. В европейской культуре нагота чаще всего символически выражает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бедность, свободу, непорочность. Наиболее проста ассоциация между наготой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 бедностью ("С миру по нитке - голому рубашка";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"Нагим я вышел из чрева матери моей, нагим возвращусь", - говорит впавший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нищету Иов). Связь между наготой и свободой более сложна и идет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противоположности: одежда часто причиняет неудобства, стесняет нас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(необходимость соблюдать традиции в известных случаях и надевать при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строгий костюм, невзирая на летнюю жару). Строгие традиции в отношении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одежды были совершенно обязательны во времена 3. Фрейда, и явное нарушение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могло выражать стремление к освобождению. В конечном счете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эксгибиционистский акт ребенка (и еще в большей степени взрослого)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своеобразная форма протеста против запретов, налагаемых родителями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обществом. В этом отношении эксгибиционизм - "самое социальное" половое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извращение. Нагота была одной из форм молодежного протеста в 60-е годы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Западе. Сегодняшнее увлечение эрпти кой в нашей стране имеет четкий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компонент социальности, "преодоления запрета", "освобождения". И наконец,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символическое значение наготы - непорочность - выглядит отнюдь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парадоксом, если вспомнить Библию: стремление скрыть наготу пришло вместе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грехом. Святая Мария Египетская, подвизавшаяся в пустыне, как Ева в раю,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была совершенно обнаженной, ибо полностью освободилась от греха (здесь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совпадают символы "освобождения" и "непорочности").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61 Дефект туалета может также символически выражать дефект тела. В отличие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дефекта тела, небрежность в одежде - вещь легко поправимая, и поэтому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подобное замещение всегда желательно для видящего сон. Иллюстрацией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послужить весьма почтенный по возрасту анекдот: женщина делает замечание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мужчине, что его смокинг "безобразно измят и грязен". Мужчина отвечает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женщине, что она сама "безобразна", и напоминает, что смокинг он завтра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сменит (чего не сможет сделать женщина со своим лицом). Подобный мотив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нами часто регистрировался в сновидениях лиц с грубыми физическими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дефектами. Принцип осуществления желания в этих сновидениях можно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сформулировать так: "Мой дефект легко устраним, к тому же окружающие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замечают". Подобные наблюдения соответствуют теоретической концепции 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Адлера.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62 То, что здесь (и далее) 3. Фрейд пишет о паранойе, не имеет отношения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современному диагностическому определению этого заболевания в нашей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стране. Сегодня выделяют так называемую "паранойяльную психопатию", со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стенично-стью, ригидностью, склонностью к образованию "сверхценных идей",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также "паранойяльную шизофрению", более соответствующую старому понятию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"паранойи": постепенно формирующийся, систематизированный, тесно связанный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реальными фактами бред. Черты собственно шизофренического дефекта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выражены слабо, что заставляет, рассматривать "паранойяльную шизофрению"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вне общей классификации, как "особую форму". Переживания, описываемые 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Фрейдом, более соответствуют не паранойяльному, а параноидному синдрому,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типичному для бредовой формы шизофрении.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63 Г. Келлер (1819 - 1890) - швейцарский писатель (писал на немецком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языке). Роман "Зеленый Генрих" (1855) - одно из самых популярных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произведений Келлера.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64 Навсикая - прекрасная юная дочь царя феаков Алки-ноя и Ареты.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божественному вдохновению пришла с подругами на берег моря, где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обнаружила потерпевшего кораблекрушение Одиссея.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65 Сновидения, содержащие мотив "наготы" и одновременного "смущения",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достаточно часто встречаются и в наших наблюдениях, отличительной чертой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которых является более демонстративный и грубый характер "неглиже",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большая определенность. Очевидно, "цензура" сновидений обнаруживает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зависимость от социальных и культурных факторов. Приведем пример,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сообщенный доцентом Р.: "Я читаю лекцию, стоя за трибуной. С ужасом вижу,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нижняя половина моего тела совершенно обнажена, но этого никто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замечает. Студентка К. выходит к доске и что-то на ней пишет, затем просит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"посмотреть, что у нее получилось". Я поворачиваюсь к ней лицом, досадую,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она заставила меня сделать это. То, что написано на доске,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совершенно бессмысленно. Тем не менее я хвалю К."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66 В настоящее время установка "соперничества" среди родных братьев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сестер, иногда доходящая до крайней враждебности, является бесспорным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фактом. Во времена 3. Фрейда его позиция казалась необычной и ложной, хотя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история двух "первых братьев" - Каина и Авеля (а также других, не менее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известных братьев - Ромула и Рема) должна была бы заставить задуматься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тех, кто представляет внутрисемейные отношения сугубо идиллическими.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67 Далеко не всегда подобное отношение к смерти действительно характерно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для детей, по крайней мере, отношение к перспективе собственной смерти.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 особенно заметно в семьях атеистического воспитания, когда родители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объясняют детям, что через тысячу лет их уже "просто не будет". Вот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отразилось подобное сообщение в сновидении пятилетнего Вити: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"Я еду в вагончике и смотрю по сторонам. Мы едем по городу, где вместо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домиков часы, как у нас на стенке (речь идет о детских ходиках), Туда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забегают и оттуда выбегают мышки. Кто-то говорит, что это мышки-минутки,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которые будут есть меня до тех пор, пока меня не будет совсем".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68 Власть отца семейства (лат.). Юридический термин, обозначающий власть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отца, ограничиваемую лишь религией и общественным мнением.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69 Приведем весьма демонстративный пример реализации "эдиповых" фантазий</w:t>
      </w:r>
      <w:r w:rsidRPr="00DB2183">
        <w:rPr>
          <w:lang w:val="ru-RU"/>
        </w:rPr>
        <w:cr/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ребенка в игре. Четырехлетний Миша предлагает родителям сыграть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"Муху-цокотуху": отцу отводится роль Паука, матери - Мухи, а сын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собирается исполнить роль Комара. Для тех, кто забыл сказку К. Чуковского,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напомним, что Комар убивает Паука и женится на Мухе. Остается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предполагать, ребенок открыл "эдипову" подоплеку сказки или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 присутствовала у автора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70 Э. Джонс (1879 -1958) -английский психоаналитик, один из членов кружка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возникшего вокруг Фрейда в первые годы его психоаналитической работы.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Джонс "открыл" психоанализ англоязычному миру, был одним из основателей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Американской психоаналитической ассоциации и Британского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психоаналитического общества.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71 Солон (ок. 640 - 560 до н. э.) - афинский политический деятель и поэт.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античное время был причислен к "Семи мудрецам". В 594 г. до нашей эры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стал архонтом и был наделен чрезвычайными полномочиями. Реформировал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законодательство, в частности упразднил институт "рабства за долги".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72 "День гнева, день этот" (дат.) - первая строка секвенции, входящей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католическую заупокойную мессу, реквием. Текст песнопения рисует картину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Страшного Суда: "День гнева, день этот испепелит мир". На русский язык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текст этой секвенции переводил А. Фет.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73 Иной, чрезвычайно интересный взгляд на сновидения об экзаменах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высказывал А. Адлер, считавший основным источником сновидений - пережитые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конфликты и проблемы, которые не всегда носят сексуальный характер.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 об экзаменах часто возникают у людей, чья жизнь подвергается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опасности, например, у солдат перед атакой. Эти данные тем не менее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нарушают концепцию 3. Фрейда об осуществлении желаний в сновидении.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74 Здесь завершается перевод М. К., исправленный и дополненный доктором 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М. Коганом по седьмому немецкому изданию "Толкования сновидений" в 1930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 этой части текста сохранены авторские примечания с пометками Я. К.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75 При анализе сновидений о зубной боли Фрейд, к сожалению, отступает от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основного принципа трактовки символов "метафорического отождествления":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 становится символом мужского полового члена именно потому, что они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имеют никакого сходства. Итак, часть предметов может быть символом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гениталий, поскольку эти предметы имеют с ними некое сходство, другая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часть может быть символом гениталий, потому что не имеет с ними сходства.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Вывод отсюда один: любой поедмет может быть символом гениталий. Отметим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также, что в сновидениях, наблюдаемых нами у нескольких невротиков,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имевших явные, навязчивые тенденции к мастурбации в зрелом возрасте, мотив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зубной боли и удаления зубов практически не звучал. Существует иная,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наш взгляд более реалистичная, трактовка сновидений о зубной боли. Она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базируется на инфантильной фантазии о "зубастой вагине". В этой фантазии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женские гениталии приобретают зубы и становятся угрозой для стремящегося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половой близости (страх кастрации). Удаление зубов в сновидении может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символизировать устранение такой угрозы. Реальность страха "зубастой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вагины" была подтверждена в экспериментально-психологических исследованиях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применением теста Роршаха.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76 Фаллос (греч.) - мужской половой член. Изображения крылатых фаллосов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носили в Древней Греции во время празднеств в честь бога Диониса.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"Лекциях по введению в психоанализ" 3. Фрейд вполне определенно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подтверждает свою трактовку сновидений о полетах. Летательные аппараты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(воздушные шары, самолеты, цеппелины) также могут быть симаволиче-ским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изображением эрекции полового члена или клитора у женщин. Эрекция часто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регистрируется во время фазы "быстрого сна"(Каракан, 1970, 1975).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77 В. Штекель (1868 - 1940) - немецкий сексолог и психоаналитик. Был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сторонником "активного психоанализа", считавшим активность наилучшим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средством для сокращения сроков лечения. Психоаналитик, по мнению Штекеля,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должен был с помощью "интуитивного инсайта", "вчувствова-ния" проникнуть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 пациента и активно помочь ему избавиться от комплексов.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78 А. Адлер (1870 -1937) - австрийский психиатр и психоаналитик, его имя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многократно упоминалось нами в "Примечаниях". Будучи одним из ближайших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учеников 3. Фрейда, А. Адлер разошелся с ним во взглядах и основал новое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направление "Индивидуальную психологию". С именем Адлера связаны такие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понятия, как "стремление к власти", в качестве основной движущей силы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человеческой психики, "комплекс неполноценности", "компенсация",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"сверхкомпенсация", получившие значительное распространение.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Бисексуальность и переход от женского начала к мужскому для Адлера были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тесно связаны с его основной проблематикой: соотношением власти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зависимости. Адлеру принадлежит термин "вверху и внизу". Имеется в виду,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в каждой душе, мужской или женской, имеется бессознательное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представление о мужественности как "идеале", а о женственности как об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"ущербности", "деградации" мужского начала. Иными словами, мужчина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"наверху", он повелевает, а женщина "внизу", ее удел - униженность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зависимость. Для Адлера переход от женского начала к мужскому - 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реализация стремление к власти, преодоления зависимости. Основной принцип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3. Фрейда "сновидение - осуществление желания" при этом сохраняется.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79 Дословно "половой акт сзади" (лат.), одна из распространенных поз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партнеров во время сексуального акта. В современной сексологической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литературе применяется французский термин "положение а ла важ" ("как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корова") либо коленно-локтевое положение. Приводимый Фрейдом пример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яркое свидетельство сексуальной закрепощенности его пациентов.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80 Тарквинии - аристократический род из этрусского города Тарквинии,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роду принадлежали римские цари Тарквиний Приск и Тарквиний Гордый.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81 Этот отрывок - единственное место в монографии Фрейда, которое могло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дать Н. Набокову материал для уничтожительного замечания об "угрюмых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эмбриончиках, из природных укрытий подглядывающих угрюмое родительское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соитие". Ясно, что В. Набоков был не только непримиримым критиком Фрейда,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но и очень внимательным его читателем.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82 Страх быть погребенным заживо мучил, в частности, Н. В. Гоголя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последние годы его жизни. В своем "Завещании" он просил не хоронить его до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тех пор, пока на теле не появятся явные признаки разложения. Народное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предание утверждает, что опасения Гоголя осуществились, при переносе его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останков якобы было обнаружено, что тело лежит на боку и ногти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выросли. Этот эпизод послужил "материалом" для одного из стихотворений 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А. Вознесенского.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83 К. Абрагам (Абрахам) (1877 - 1925) - первый психоаналитик в Германии.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Применял психоаналитический метод при изучении маниакально-депрессивного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психоза, писал о ранних стадиях развития либидо, характерологических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типах, символике сновидений.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84 Символ лестницы в мировой культуре имеет не столько сексуальный,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сколько мистический характер. Речь идет о лестнице, соединяющей небо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землю, как в знаменитом сновидения Иакова: "И увидел во сне: вот, лестница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стоит на земле, а верх ее касается неба; и вот. Ангелы Божии восходят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нисходят по ней" (Быт. 28; 12). См. раздел "Небесная лестница" в кн. Д.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Фрэзера "Фольклор в Ветхом завете".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85 Несколько лет назад нам стал известен способ проверки качества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галстуков. Галстук складывается пополам, вдоль вертикальной оси,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проверяется, на какую высоту он может "стоять", удерживаемый двумя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пальцами у основания. Чем больше длина, тем лучше галстук. Похоже,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этот способ "проверки" подтверждает мнение 3. Фрейда.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86 Мошонка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87 Ночное недержание мочи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88 "Восхождение к Парнасу" - сборник произведений Клементи,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предназначенный для развития фортепианной техники.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89 Далее в тексте "Фауста" следует еще более откровенный отрывок: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Мефистофель: Я видел любопытный сон.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Ствол дерева был расщеплен.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Такою складкой шла кора,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 мне понравилась дыра.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Старуха: Любезник с конскою ногой, Вы - волокита продувной. Готовьте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подходящий кол, Чтоб залечить дуплистый ствол.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Перевод Б. Пастернака.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90 А. Доде (1840 - 1897) - французский писатель, романист и драматург,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автор романа "Сафо" (1884). Стихи крупнейшей поэтессы античности Сафо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(родилась около 650 г. до н. э., дата смерти неизвестна), жившей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острове Лесбос, давали основания для предположений о ее пристрастии к юным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девушкам, воспитательницей которых она была. Отсюда - распространенный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термин "лесбийская любовь", что и имеет в виду 3. Фрейд. И все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безоговорочно приписывать Сафо (Сапфо) сексуальную инверсию на основании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ее стихов неправильно. Вспомним строки Катулла: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"Сердце чистым должно быть у поэта, но стихи его могут быть иными".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91 Джордж Элиот (настоящее имя Мэри Анн Эванс) (1818 - 1880) - английская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писательница, автор романов и стихотворных драм.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92 Группа средств, возбуждающих половое желание и повышающих потенцию.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93 Ф.Гальтон(1822 -1911) - английский ученый-антрополог, основоположник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так называемой евгеники, науки об "улучшении человеческой породы".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Отношение к идеям Галь-тона в СССР было крайне отрицательным, вместе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тем, некоторые из разработанных Гальтоном принципов вошли в практику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современного генетического консультирования.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94 В. М. Бехтерев (1857 - 1927) - крупный отечественный ученый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клиницист, психиатр и невропатолог. Считал, что главный принцип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психологии - принцип рефлекса, и в противоположность академической школе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назвал психологию рефлексологией и всячески избегал употребления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классических психологических терминов. Естественно, статья В. М. Бехтерева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могла понравиться 3. Фрейду.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95 Ф. Лассаль (1825 -1864) -немецкий социалист, деятель рабочего движения.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96 Старое прочтение русской транскрипции имени Эмиля Золя "Зола"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сохраняется, так как иначе пропадает "игра слов", ключевая в данном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примере анализа сновидений. Роман "Творчество", о котором упоминает 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Фрейд, написан в 1886 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97 "Делает тот, кому выгодно"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98 Термин "коллатеральный" чаще всего применяется по отношению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кровеносным сосудам. Помимо главной артерии, снабжающей кровью тот или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иной орган, к нему подходят и боковые ветви других артерий. При поражении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основной артерии кровоснабжение осуществляется за счет коллатеральных,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частично компенсирует дефект. Термин "коллатеральные мысли", употребляемый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Фрейдом, является образным сравнением (collateralis (лат.) - боковой).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99 "Улица", "вилла" (итал.), в русском переводе созвучие и сходство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написании этих слов отсутствует.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100 В русском языке - аналогичное выражение "Закрыть глаза на..." либо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"Смотреть сквозь пальцы на...".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101 Именно таково содержание сновидения итальянского поэта эпохи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Возрождения Данте да Майяно, сонет которого служит эпиграфом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вступительной статье.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102 "Не живет" и "Не жил"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103 'Жил для спасения Родины - недолго, но до конца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104 Умрем за нашего короля! (лат.). Мария-Терезия (1717 - 1780)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императрица "Священной Римской Империи".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105 "При реках Вавилона, там сидели мы и плакали, когда вспоминали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Сионе" - первые строки 136 псалма, в котором выражена тоска изгнанного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плененного народа об утраченном Отечестве. Псалом многократно переводился,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известен, в частности, перевод Г. Гейне. В литургической практике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Православной церкви 136 псалом поется перед Великом Постом.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106 Фрейд шутит, намекая на избиение младенцев по приказу царя Ирода.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107 Эту мысль прекрасно выражает поговорка: "Не мы, так наши дети". Одной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 частых причин семейных, конфликтов и кризисов является навязывание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родителями детям той программы поведения, которую хотели, но не смогли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реализовать сами.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108 "Богатство наций" и "Материя и движение", затем - "Это из...", "Это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принадлежит..." (подразумевается - принадлежит перу).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109 Амбулаторный автоматизм - один из эквивалентов эпилептического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припадка, во время которого больной совершает сложные, внешне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целенаправленные действия. По выходе из приступа ничего не помнит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происшедшем.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110 Эта очень тонкая мысль 3. Фрейда верна не только по отношению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сновидениям, но и к сознательному поведению человека, который старается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что-то скрыть. Известно, что утаить причину плохого настроения значительно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легче, чем скрыть само плохое настроение. Мы распознаем ложь не только 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содержанию слов, но и по эмоциональным реакциям того, кто говорит. Все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методики "полиграфии" (так называемого "детектора лжи") основаны на этом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принципе.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111 Здесь следует указать на параллели между мышлением в сновидении и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называемым первобытным мышлением, для которого также характерна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"нечувствительность к противоречию", одновременное сосуществование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противоположных представлений. Леви-Стресс считает основным качеством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мышления первобытных народов оперирование противоположностями и выделяет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целый ряд основных противоречий первобытного мышления.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112 "Уйди, и я займу твое место" (франц.). В русском языке та же мысль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выражается поговоркой "Извини - подвинься".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113 Читатели романа И. Ильфа и Е. Петрова найдут здесь в монографии 3.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Фрейда источник, из которого О. Бендер заимствовал свое любимое выражение.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114 Дословно: "Это -морская звезда? Это -живое?" - "Да, он живой"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(англ.). В английском языке "он" и "она" в отношении животных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употребляются, в этом и заключается ошибка 3. Фрейда в диалоге с маленькой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девочкой.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115 В русском языке возможны оба варианта - как "it is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from" - "это из сочинений" Н., так и "it is by" - "это принадлежит перу" Н.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116 В современной психиатрии термин "эндогенный" используется в общей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классификации психических расстройств. При этом имеется в виду, что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эндогенные психозы имеют причину в первичной дисфункции нервной системы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 обусловлены каким-либо внешним по отношению к мозгу фактором. К данной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группе относятся шизофрения (во времена 3. Фрейда известная под названием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"раннего слабоумия" и понимаемая скорее как группа различных болезней)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маниакально-депрессивный психоз. По некоторым классификациям к той же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группе относится и шизоаффективный психоз либо атипичные психозы Клейста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Леонгарда. В данном конкретном случае речь идет о бредовой форме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шизофрении. В противоположность "эндогенным" психозам психические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расстройства, вызванные травмами, интоксикациями, инфекциями и пр., носят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название "экзогенных".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117 Трактовка бреда в психоаналитической литературе многократно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пересматривалась и усложнялась. Э. Блейлер считал многие бредовые идеи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своих пациентов символическим выражением их внутренних желаний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представлений (феномен "аутизма"). Так, если пациентка заявляет, что она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Швейцария и Ивиков журавль, то это означает, что она должна быть свободна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от чувства вины и независима.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Сэлливен рассматривает бред как болезненное "восстановление единства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личности", в результате чего "отчужденные психические переживания",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неприемлемые для личности больного, проецируются вовне и воспринимаются им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как внешняя рраждебная сила. Этот механизм особенно наглядно выявляется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психозах старческого возраста.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118 По современным представлениям, утрата целенаправленности мышления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шизофрении обусловлена в основном дефицитом мотивации ("амотивапионный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синдром"). Взгляды 3. Фрейда на природу расстройств мышления при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эндогенных психозах разделяются в настоящее время немногими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исследователями.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119 Галлюцинации и "видения* сегодня рассматриваются как безусловно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психопатологические симптомы, их наличие несовместимо с понятием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"психического здоровья". 3. Фрейд, очевидно, имеет в виду фрагментарные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образы сновидений, о которых психически здоровый человек отчитывается как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 "галлюцинациях". Наличие галлюцинаций в современном понимании этого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термина обычно несовместимо и с диагнозом невроза. Однако 3. Фрейд относил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 "психоневрозам" и откровенно психотические состояния (реактивные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психозы).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120 З. Фрейд все же не избежал искушения сопоставить "анатомическую"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"психическую" локализацию. В неопубликованной ранней статье "Проект" он,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частности, высказывает мысль о том, что бессознательное локализуется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области спинного мозга. Более современной, хотя и несколько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завуалированной попыткой сопоставить "психическую локальность" в понимании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Фрейда и анатомические структуры центральной нервной системы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концепция А. Р. Лурия о трех "блоках" головного мозга: "энергетическом",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"информационном" и "блоке планирования и прогнозирования". Последний (по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А. Р. Лурия) ответственен также за нравственно-этический контроль над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поведением. Отказ 3. Фрейда от прямых "анатомических параллелей" послужил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неиссякаемым источником для обвинений в "дуализме" или "идеализме".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121 Можно поразиться тому, как близки здесь рассуждения 3. Фрейда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традиционным рефлексологическим концепциям, а также бихевиористскому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подходу к анализу психической деятельности, хотя бихевиористы явно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захотели бы увидеть Фрейда в числе своих предшественников.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122 Здесь, как и во многих других случаях, 3. Фрейд использует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диагностические критерии и принципы классификации болезней, которые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соответствуют современным представлениям. Страшные "зеленые лица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красными глазами" явно не являются галлюцинаторными переживаниями,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скорее - навязчивыми образными представлениями. Эпизод с "видением" брата,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находящегося в сумасшедшем доме, скорее всего фрагмент сновидения.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Галлюцинации, как мы уже отмечали выше, по современным представлениям, не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присущи паранойе ("паранойяльному синдрому"), 3. Фрейд описывает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переживания больных параноидной шизофренией.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123 Необходимо остановиться на особенностях литературного стиля 3. Фрейда,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которыми читатель сталкивается с самого начала книги и будет наблюдать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их до ее конца. Говоря о психических структурах (сознание,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бессознательное, либидо) либо феноменах (сновидение, мысли), Фрейд пишет 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них так, будто речь идет о людях, имеющих свои намерения, цели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характерные способности поведения. Нехорошие мысли "пользуются случаем,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чтобы найти себе выражение", "сновидение выбирает себе... находит пути...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деформируется под гнетом, цензуры*. Эти особенности стиля дают критикам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Фрейда основание для упрека в антропоморфизме, то есть приписывании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психическим феноменам свойств целостной личности, подобно тому как природа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очеловечивается в мифах.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Было бы весьма наивно полагать, что 3. Фрейд действительно видел в каждом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желании, каждой мысли, каждой психической структуре разумное живое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существо. Речь идет о метафоре. Метафорический характер носит 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приведенная выше схема "регрессивного течения мысли" от моторных структур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- к воспринимающим. В дидактических целях Фрейд упрощает изложение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материала, который даже при упрощении не воспринимается легко. Аналогичные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проблемы возникают при чтении научных работ, посвященных, к примеру,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биохимии либо нейрофизиологии. Фраза "нейромедиаторы, образующиеся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синаптической щели" при буквальном прочтении тоже может быть понята в том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смысле, что нейромедиаторы образуются по собственной воле. Было бы желание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обвинить автора в уклонении от "единственно верного Учения".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124 Троекратное сопоставление (лат.), употребляется в смысле "тщательная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проверка".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125 Термин "перенесение" (трансфер) получил широкое распространение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психоанализе, однако не в том смысле, в каком его употребляет 3. Фрейд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"Толковании сновидений". Обычно речь идет о "перенесении" на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психоаналитика тех чувств пациента, которые он испытывает к другим лицам,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чаще всего - к родителям. Привязанности и конфликты периода детства как бы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воспроизводятся в процессе психоаналитической терапии.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126 Более распространенный и более адекватный перевод этого термина -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"вытесненное" либо - "подавленное".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127 Наиболее полное развитие эти мысли 3. Фрейда получают в работе "По ту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сторону принципа удовольствия".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128 Эта же мысль выражена в афоризме "Наши мысли - слуги наших страстей",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а также в строках И. Крылова: "Тогда лишь стали люди жить, как начал ум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страстям служить".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129 Термин "спекуляция" обозначает умозрительное, не подкрепленное опытом,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рассуждение и не имеет у Фрейда того предосудительного значения, как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современном языке.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130 Имеется в виду Марк Лициний Красе, прозванный "богатым" (115 - 53 гг.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до н. э.), составивший себе огромное состояние в период сулланских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проскрипций. Убит в сражении с парфянами при Каррах. Биография Красса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изложена Плутархом. Сегодня Красе известен в основном как победитель войск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Спартака (71 г. до н.э.).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131 Психическая энергия - одно из ключевых понятий психоаналитической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теории. В период написания "Толкования сновидений" это понятие лишь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обретало свое содержание. Необходимо иметь в виду то, что 3. Фрейд вводил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понятие "психической энергии" как гипотетическое, но способное объяснить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наблюдаемые психические процессы и поведение. В известной мере аналогом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этому понятию могут быть "демоны Максвэлла". Ничего общего с так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называемой биоэнергетикой понятие психической энергии не имеет.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133Для этого (лат.).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133 Имеется в виду бог Гор (Хор), который также изображался в виде сокола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или крылатого Солнца. На погребальных барельефах часто изображается рядом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 богом Анубисом (человек с головой собаки), ведущим душу умершего.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134 Проведенные позднейшие исследования подтвердили, что маленькие дети,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случайно ставшие свидетелями половых сношений, воспринимают действия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партнеров как агрессивные, сравнивая происходящее с "борьбой", "дракой".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Образные сравнения полового акта с "борьбой", "схваткой" достаточно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распространены в античной литературе. См., например. "Золотой осел" Апулея.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135 3. Фрейд приводит комментарий Дебаке к клиническому описанию, явно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иронизируя. Действительно, для специалиста как во времена Фрейда, так и в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настоящее время очевидна нелепость попытки объяснить ночной страх у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мальчика недостатком кровоснабжения головного мозга. Термины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"апиретический" (бестемпературный) и "навязчивый" бред давно вышли из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употребления. Само по себе сочетание прилагательного "навязчивый" с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термином "бред" в известной мере парадоксально, ибо навязчивые мысли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воспринимаются как "чуждые" и их неправильность осознается пациентом, а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бредовые идеи пациент воспринимает как "свои" и совершенно некритичен к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ним. Недоступность бредовых переживаний для логической коррекции является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одним из кардинальных признаков бреда. Однако и теперь жива тенденция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приписывать невротические, функциональные расстройства воздействию</w:t>
      </w: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ка-ких-либо "органических" факторов.</w:t>
      </w:r>
    </w:p>
    <w:p w:rsidR="00A56EBC" w:rsidRPr="00DB2183" w:rsidRDefault="00A56EBC" w:rsidP="00A56EBC">
      <w:pPr>
        <w:pStyle w:val="a3"/>
        <w:rPr>
          <w:lang w:val="ru-RU"/>
        </w:rPr>
      </w:pPr>
    </w:p>
    <w:p w:rsidR="00A56EBC" w:rsidRPr="00DB2183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 xml:space="preserve">  OCR: Vasiliy Tomsinsky. Специально для проекта "Философия и атеизм" -</w:t>
      </w:r>
    </w:p>
    <w:p w:rsidR="00A56EBC" w:rsidRDefault="00A56EBC" w:rsidP="00A56EBC">
      <w:pPr>
        <w:pStyle w:val="a3"/>
        <w:rPr>
          <w:lang w:val="ru-RU"/>
        </w:rPr>
      </w:pPr>
      <w:r w:rsidRPr="00DB2183">
        <w:rPr>
          <w:lang w:val="ru-RU"/>
        </w:rPr>
        <w:t>http://books.atheism.ru/.</w:t>
      </w:r>
    </w:p>
    <w:p w:rsidR="00A843E3" w:rsidRDefault="00A843E3"/>
    <w:sectPr w:rsidR="00A843E3" w:rsidSect="00A56EBC">
      <w:headerReference w:type="default" r:id="rId6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96F8A">
      <w:r>
        <w:separator/>
      </w:r>
    </w:p>
  </w:endnote>
  <w:endnote w:type="continuationSeparator" w:id="0">
    <w:p w:rsidR="00000000" w:rsidRDefault="00F9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96F8A">
      <w:r>
        <w:separator/>
      </w:r>
    </w:p>
  </w:footnote>
  <w:footnote w:type="continuationSeparator" w:id="0">
    <w:p w:rsidR="00000000" w:rsidRDefault="00F96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486" w:rsidRDefault="00AF5486" w:rsidP="006C3A3F">
    <w:pPr>
      <w:pStyle w:val="a4"/>
      <w:jc w:val="center"/>
    </w:pPr>
    <w:r>
      <w:t>Онлайн Библиотека</w:t>
    </w:r>
  </w:p>
  <w:p w:rsidR="00AF5486" w:rsidRPr="006C3A3F" w:rsidRDefault="00AF5486" w:rsidP="006C3A3F">
    <w:pPr>
      <w:pStyle w:val="a4"/>
      <w:jc w:val="center"/>
      <w:rPr>
        <w:b/>
        <w:lang w:val="en-US"/>
      </w:rPr>
    </w:pPr>
    <w:r w:rsidRPr="006C3A3F">
      <w:rPr>
        <w:b/>
        <w:lang w:val="en-US"/>
      </w:rPr>
      <w:t>http://www.koob.ru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7C"/>
    <w:rsid w:val="006C3A3F"/>
    <w:rsid w:val="00A56EBC"/>
    <w:rsid w:val="00A843E3"/>
    <w:rsid w:val="00AF5486"/>
    <w:rsid w:val="00B85FCD"/>
    <w:rsid w:val="00E308AD"/>
    <w:rsid w:val="00E3777C"/>
    <w:rsid w:val="00F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D01BE-517A-4464-BA88-EF11F3A4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EBC"/>
    <w:rPr>
      <w:sz w:val="24"/>
      <w:szCs w:val="24"/>
      <w:lang w:val="ru-MD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56EBC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rsid w:val="006C3A3F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C3A3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66BCE85B.dotm</Template>
  <TotalTime>0</TotalTime>
  <Pages>268</Pages>
  <Words>169039</Words>
  <Characters>963526</Characters>
  <Application>Microsoft Office Word</Application>
  <DocSecurity>0</DocSecurity>
  <Lines>8029</Lines>
  <Paragraphs>2260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Зигмунд Фрейд</vt:lpstr>
    </vt:vector>
  </TitlesOfParts>
  <Company>*</Company>
  <LinksUpToDate>false</LinksUpToDate>
  <CharactersWithSpaces>1130305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Зигмунд Фрейд</dc:title>
  <dc:subject/>
  <dc:creator>*</dc:creator>
  <cp:keywords/>
  <dc:description/>
  <cp:lastModifiedBy>Lavrenko, Eugene</cp:lastModifiedBy>
  <cp:revision>2</cp:revision>
  <dcterms:created xsi:type="dcterms:W3CDTF">2022-06-27T10:59:00Z</dcterms:created>
  <dcterms:modified xsi:type="dcterms:W3CDTF">2022-06-27T10:59:00Z</dcterms:modified>
</cp:coreProperties>
</file>